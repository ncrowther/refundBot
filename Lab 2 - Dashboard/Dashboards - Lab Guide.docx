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F1850" w:rsidRDefault="00EF1850" w:rsidP="000458F6">
                            <w:pPr>
                              <w:ind w:left="720"/>
                              <w:rPr>
                                <w:rFonts w:ascii="IBM Plex Sans Medium" w:hAnsi="IBM Plex Sans Medium"/>
                                <w:b/>
                                <w:bCs/>
                                <w:sz w:val="48"/>
                                <w:szCs w:val="48"/>
                              </w:rPr>
                            </w:pPr>
                          </w:p>
                          <w:p w14:paraId="34D628F8" w14:textId="77777777" w:rsidR="00EF1850" w:rsidRPr="00112C16" w:rsidRDefault="00EF1850"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7AFE1DA1" w:rsidR="00EF1850" w:rsidRDefault="00EF1850" w:rsidP="000458F6">
                            <w:pPr>
                              <w:ind w:left="720"/>
                              <w:rPr>
                                <w:rFonts w:ascii="IBM Plex Sans Light" w:hAnsi="IBM Plex Sans Light"/>
                                <w:sz w:val="48"/>
                                <w:szCs w:val="48"/>
                              </w:rPr>
                            </w:pPr>
                            <w:r>
                              <w:rPr>
                                <w:rFonts w:ascii="IBM Plex Sans Light" w:hAnsi="IBM Plex Sans Light"/>
                                <w:sz w:val="48"/>
                                <w:szCs w:val="48"/>
                              </w:rPr>
                              <w:t>Dashboards in IBM RPA</w:t>
                            </w:r>
                          </w:p>
                          <w:p w14:paraId="7EC4D455" w14:textId="4E06FED4" w:rsidR="00EF1850" w:rsidRDefault="00EF1850" w:rsidP="000458F6">
                            <w:pPr>
                              <w:ind w:left="720"/>
                              <w:rPr>
                                <w:rFonts w:ascii="IBM Plex Sans Light" w:hAnsi="IBM Plex Sans Light"/>
                                <w:sz w:val="48"/>
                                <w:szCs w:val="48"/>
                              </w:rPr>
                            </w:pPr>
                          </w:p>
                          <w:p w14:paraId="7D6ADB43" w14:textId="77777777" w:rsidR="00EF1850" w:rsidRPr="00112C16" w:rsidRDefault="00EF1850" w:rsidP="000458F6">
                            <w:pPr>
                              <w:ind w:left="720"/>
                              <w:rPr>
                                <w:rFonts w:ascii="IBM Plex Sans Light" w:hAnsi="IBM Plex Sans Light"/>
                                <w:sz w:val="48"/>
                                <w:szCs w:val="48"/>
                              </w:rPr>
                            </w:pPr>
                          </w:p>
                          <w:p w14:paraId="076A87CA"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Nigel T. Crowther</w:t>
                            </w:r>
                          </w:p>
                          <w:p w14:paraId="1CE7F9F8"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EF1850" w:rsidRDefault="00EF1850" w:rsidP="008D3039">
                            <w:pPr>
                              <w:ind w:left="720"/>
                              <w:rPr>
                                <w:rFonts w:ascii="IBM Plex Sans Light" w:hAnsi="IBM Plex Sans Light"/>
                                <w:sz w:val="24"/>
                              </w:rPr>
                            </w:pPr>
                          </w:p>
                          <w:p w14:paraId="4857BAA3" w14:textId="689FD9A7" w:rsidR="00EF1850" w:rsidRDefault="00EF1850" w:rsidP="000458F6">
                            <w:pPr>
                              <w:ind w:left="720"/>
                              <w:rPr>
                                <w:rFonts w:ascii="IBM Plex Sans Light" w:hAnsi="IBM Plex Sans Light"/>
                                <w:sz w:val="24"/>
                              </w:rPr>
                            </w:pPr>
                          </w:p>
                          <w:p w14:paraId="576DBEB9" w14:textId="77777777" w:rsidR="00EF1850" w:rsidRPr="00EB6533" w:rsidRDefault="00EF1850" w:rsidP="00D77133">
                            <w:pPr>
                              <w:rPr>
                                <w:rFonts w:ascii="IBM Plex Sans Light" w:hAnsi="IBM Plex Sans Light"/>
                                <w:sz w:val="24"/>
                              </w:rPr>
                            </w:pPr>
                          </w:p>
                          <w:p w14:paraId="4827D8B1" w14:textId="1E88F537" w:rsidR="00EF1850" w:rsidRDefault="00EF1850" w:rsidP="000458F6">
                            <w:pPr>
                              <w:ind w:left="720"/>
                              <w:rPr>
                                <w:rFonts w:ascii="IBM Plex Sans Light" w:hAnsi="IBM Plex Sans Light"/>
                                <w:sz w:val="24"/>
                              </w:rPr>
                            </w:pPr>
                          </w:p>
                          <w:p w14:paraId="07340E55" w14:textId="77777777" w:rsidR="00EF1850" w:rsidRPr="00EB6533" w:rsidRDefault="00EF1850" w:rsidP="000458F6">
                            <w:pPr>
                              <w:ind w:left="720"/>
                              <w:rPr>
                                <w:rFonts w:ascii="IBM Plex Sans Light" w:hAnsi="IBM Plex Sans Light"/>
                                <w:sz w:val="24"/>
                              </w:rPr>
                            </w:pPr>
                          </w:p>
                          <w:p w14:paraId="101B8DB4" w14:textId="7056D5C2" w:rsidR="00EF1850" w:rsidRDefault="00EF1850" w:rsidP="008E4EA3">
                            <w:pPr>
                              <w:ind w:left="720"/>
                              <w:rPr>
                                <w:rFonts w:ascii="IBM Plex Sans Light" w:hAnsi="IBM Plex Sans Light"/>
                                <w:color w:val="FFFFFF" w:themeColor="background1"/>
                                <w:lang w:val="fi-FI"/>
                              </w:rPr>
                            </w:pPr>
                          </w:p>
                          <w:p w14:paraId="4E5363DE" w14:textId="702B272B" w:rsidR="00EF1850" w:rsidRDefault="00EF1850" w:rsidP="008E4EA3">
                            <w:pPr>
                              <w:ind w:left="720"/>
                              <w:rPr>
                                <w:rFonts w:ascii="IBM Plex Sans Light" w:hAnsi="IBM Plex Sans Light"/>
                                <w:color w:val="FFFFFF" w:themeColor="background1"/>
                                <w:lang w:val="fi-FI"/>
                              </w:rPr>
                            </w:pPr>
                          </w:p>
                          <w:p w14:paraId="428A8F90" w14:textId="268B40B5" w:rsidR="00EF1850" w:rsidRPr="009A183F" w:rsidRDefault="00EF1850"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F1850" w:rsidRPr="009A183F" w:rsidRDefault="00EF1850" w:rsidP="00EB6533">
                            <w:pPr>
                              <w:ind w:left="720"/>
                              <w:jc w:val="center"/>
                              <w:rPr>
                                <w:rFonts w:ascii="IBM Plex Sans Light" w:hAnsi="IBM Plex Sans Light"/>
                                <w:color w:val="FFFFFF" w:themeColor="background1"/>
                              </w:rPr>
                            </w:pPr>
                          </w:p>
                          <w:p w14:paraId="330ECCF9" w14:textId="73943253" w:rsidR="00EF1850" w:rsidRPr="009A183F" w:rsidRDefault="00EF1850"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F1850" w:rsidRPr="009A183F" w:rsidRDefault="00EF1850" w:rsidP="008E4EA3">
                            <w:pPr>
                              <w:ind w:left="720"/>
                              <w:rPr>
                                <w:rFonts w:ascii="IBM Plex Sans Light" w:hAnsi="IBM Plex Sans Light"/>
                                <w:color w:val="FFFFFF" w:themeColor="background1"/>
                                <w:sz w:val="28"/>
                                <w:szCs w:val="28"/>
                              </w:rPr>
                            </w:pPr>
                          </w:p>
                          <w:p w14:paraId="71C09F97" w14:textId="6012CDBE" w:rsidR="00EF1850" w:rsidRDefault="00EF1850" w:rsidP="000458F6">
                            <w:pPr>
                              <w:rPr>
                                <w:rFonts w:ascii="IBM Plex Sans Light" w:hAnsi="IBM Plex Sans Light"/>
                                <w:color w:val="FFFFFF" w:themeColor="background1"/>
                              </w:rPr>
                            </w:pPr>
                          </w:p>
                          <w:p w14:paraId="4C6BDE72" w14:textId="77777777" w:rsidR="00EF1850" w:rsidRDefault="00EF1850" w:rsidP="000458F6">
                            <w:pPr>
                              <w:rPr>
                                <w:rFonts w:ascii="IBM Plex Sans Light" w:hAnsi="IBM Plex Sans Light"/>
                                <w:color w:val="FFFFFF" w:themeColor="background1"/>
                              </w:rPr>
                            </w:pPr>
                          </w:p>
                          <w:p w14:paraId="655B9E3B" w14:textId="1FFF86D5" w:rsidR="00EF1850" w:rsidRDefault="00EF1850" w:rsidP="000458F6">
                            <w:pPr>
                              <w:rPr>
                                <w:rFonts w:ascii="IBM Plex Sans Light" w:hAnsi="IBM Plex Sans Light"/>
                                <w:color w:val="FFFFFF" w:themeColor="background1"/>
                              </w:rPr>
                            </w:pPr>
                          </w:p>
                          <w:p w14:paraId="28E456E6" w14:textId="5AE66DE6" w:rsidR="00EF1850" w:rsidRDefault="00EF1850" w:rsidP="000458F6">
                            <w:pPr>
                              <w:rPr>
                                <w:rFonts w:ascii="IBM Plex Sans Light" w:hAnsi="IBM Plex Sans Light"/>
                                <w:color w:val="FFFFFF" w:themeColor="background1"/>
                              </w:rPr>
                            </w:pPr>
                          </w:p>
                          <w:p w14:paraId="384E75C5" w14:textId="73169410" w:rsidR="00EF1850" w:rsidRDefault="00EF1850" w:rsidP="000458F6">
                            <w:pPr>
                              <w:ind w:left="720"/>
                              <w:rPr>
                                <w:rFonts w:ascii="IBM Plex Sans Light" w:hAnsi="IBM Plex Sans Light"/>
                                <w:color w:val="FFFFFF" w:themeColor="background1"/>
                              </w:rPr>
                            </w:pPr>
                          </w:p>
                          <w:p w14:paraId="443B2B10" w14:textId="77777777" w:rsidR="00EF1850" w:rsidRPr="008E4EA3" w:rsidRDefault="00EF1850" w:rsidP="000458F6">
                            <w:pPr>
                              <w:ind w:left="720"/>
                              <w:rPr>
                                <w:rFonts w:ascii="IBM Plex Sans Light" w:hAnsi="IBM Plex Sans Light"/>
                              </w:rPr>
                            </w:pPr>
                          </w:p>
                          <w:p w14:paraId="3508D684" w14:textId="3810687A" w:rsidR="00EF1850" w:rsidRPr="00D868D0" w:rsidRDefault="00EF1850"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F1850" w:rsidRDefault="00EF1850" w:rsidP="000458F6">
                      <w:pPr>
                        <w:ind w:left="720"/>
                        <w:rPr>
                          <w:rFonts w:ascii="IBM Plex Sans Medium" w:hAnsi="IBM Plex Sans Medium"/>
                          <w:b/>
                          <w:bCs/>
                          <w:sz w:val="48"/>
                          <w:szCs w:val="48"/>
                        </w:rPr>
                      </w:pPr>
                    </w:p>
                    <w:p w14:paraId="34D628F8" w14:textId="77777777" w:rsidR="00EF1850" w:rsidRPr="00112C16" w:rsidRDefault="00EF1850"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7AFE1DA1" w:rsidR="00EF1850" w:rsidRDefault="00EF1850" w:rsidP="000458F6">
                      <w:pPr>
                        <w:ind w:left="720"/>
                        <w:rPr>
                          <w:rFonts w:ascii="IBM Plex Sans Light" w:hAnsi="IBM Plex Sans Light"/>
                          <w:sz w:val="48"/>
                          <w:szCs w:val="48"/>
                        </w:rPr>
                      </w:pPr>
                      <w:r>
                        <w:rPr>
                          <w:rFonts w:ascii="IBM Plex Sans Light" w:hAnsi="IBM Plex Sans Light"/>
                          <w:sz w:val="48"/>
                          <w:szCs w:val="48"/>
                        </w:rPr>
                        <w:t>Dashboards in IBM RPA</w:t>
                      </w:r>
                    </w:p>
                    <w:p w14:paraId="7EC4D455" w14:textId="4E06FED4" w:rsidR="00EF1850" w:rsidRDefault="00EF1850" w:rsidP="000458F6">
                      <w:pPr>
                        <w:ind w:left="720"/>
                        <w:rPr>
                          <w:rFonts w:ascii="IBM Plex Sans Light" w:hAnsi="IBM Plex Sans Light"/>
                          <w:sz w:val="48"/>
                          <w:szCs w:val="48"/>
                        </w:rPr>
                      </w:pPr>
                    </w:p>
                    <w:p w14:paraId="7D6ADB43" w14:textId="77777777" w:rsidR="00EF1850" w:rsidRPr="00112C16" w:rsidRDefault="00EF1850" w:rsidP="000458F6">
                      <w:pPr>
                        <w:ind w:left="720"/>
                        <w:rPr>
                          <w:rFonts w:ascii="IBM Plex Sans Light" w:hAnsi="IBM Plex Sans Light"/>
                          <w:sz w:val="48"/>
                          <w:szCs w:val="48"/>
                        </w:rPr>
                      </w:pPr>
                    </w:p>
                    <w:p w14:paraId="076A87CA"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Nigel T. Crowther</w:t>
                      </w:r>
                    </w:p>
                    <w:p w14:paraId="1CE7F9F8" w14:textId="77777777" w:rsidR="00EF1850" w:rsidRPr="00EB6533" w:rsidRDefault="00EF1850"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EF1850" w:rsidRDefault="00EF1850" w:rsidP="008D3039">
                      <w:pPr>
                        <w:ind w:left="720"/>
                        <w:rPr>
                          <w:rFonts w:ascii="IBM Plex Sans Light" w:hAnsi="IBM Plex Sans Light"/>
                          <w:sz w:val="24"/>
                        </w:rPr>
                      </w:pPr>
                    </w:p>
                    <w:p w14:paraId="4857BAA3" w14:textId="689FD9A7" w:rsidR="00EF1850" w:rsidRDefault="00EF1850" w:rsidP="000458F6">
                      <w:pPr>
                        <w:ind w:left="720"/>
                        <w:rPr>
                          <w:rFonts w:ascii="IBM Plex Sans Light" w:hAnsi="IBM Plex Sans Light"/>
                          <w:sz w:val="24"/>
                        </w:rPr>
                      </w:pPr>
                    </w:p>
                    <w:p w14:paraId="576DBEB9" w14:textId="77777777" w:rsidR="00EF1850" w:rsidRPr="00EB6533" w:rsidRDefault="00EF1850" w:rsidP="00D77133">
                      <w:pPr>
                        <w:rPr>
                          <w:rFonts w:ascii="IBM Plex Sans Light" w:hAnsi="IBM Plex Sans Light"/>
                          <w:sz w:val="24"/>
                        </w:rPr>
                      </w:pPr>
                    </w:p>
                    <w:p w14:paraId="4827D8B1" w14:textId="1E88F537" w:rsidR="00EF1850" w:rsidRDefault="00EF1850" w:rsidP="000458F6">
                      <w:pPr>
                        <w:ind w:left="720"/>
                        <w:rPr>
                          <w:rFonts w:ascii="IBM Plex Sans Light" w:hAnsi="IBM Plex Sans Light"/>
                          <w:sz w:val="24"/>
                        </w:rPr>
                      </w:pPr>
                    </w:p>
                    <w:p w14:paraId="07340E55" w14:textId="77777777" w:rsidR="00EF1850" w:rsidRPr="00EB6533" w:rsidRDefault="00EF1850" w:rsidP="000458F6">
                      <w:pPr>
                        <w:ind w:left="720"/>
                        <w:rPr>
                          <w:rFonts w:ascii="IBM Plex Sans Light" w:hAnsi="IBM Plex Sans Light"/>
                          <w:sz w:val="24"/>
                        </w:rPr>
                      </w:pPr>
                    </w:p>
                    <w:p w14:paraId="101B8DB4" w14:textId="7056D5C2" w:rsidR="00EF1850" w:rsidRDefault="00EF1850" w:rsidP="008E4EA3">
                      <w:pPr>
                        <w:ind w:left="720"/>
                        <w:rPr>
                          <w:rFonts w:ascii="IBM Plex Sans Light" w:hAnsi="IBM Plex Sans Light"/>
                          <w:color w:val="FFFFFF" w:themeColor="background1"/>
                          <w:lang w:val="fi-FI"/>
                        </w:rPr>
                      </w:pPr>
                    </w:p>
                    <w:p w14:paraId="4E5363DE" w14:textId="702B272B" w:rsidR="00EF1850" w:rsidRDefault="00EF1850" w:rsidP="008E4EA3">
                      <w:pPr>
                        <w:ind w:left="720"/>
                        <w:rPr>
                          <w:rFonts w:ascii="IBM Plex Sans Light" w:hAnsi="IBM Plex Sans Light"/>
                          <w:color w:val="FFFFFF" w:themeColor="background1"/>
                          <w:lang w:val="fi-FI"/>
                        </w:rPr>
                      </w:pPr>
                    </w:p>
                    <w:p w14:paraId="428A8F90" w14:textId="268B40B5" w:rsidR="00EF1850" w:rsidRPr="009A183F" w:rsidRDefault="00EF1850"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F1850" w:rsidRPr="009A183F" w:rsidRDefault="00EF1850" w:rsidP="00EB6533">
                      <w:pPr>
                        <w:ind w:left="720"/>
                        <w:jc w:val="center"/>
                        <w:rPr>
                          <w:rFonts w:ascii="IBM Plex Sans Light" w:hAnsi="IBM Plex Sans Light"/>
                          <w:color w:val="FFFFFF" w:themeColor="background1"/>
                        </w:rPr>
                      </w:pPr>
                    </w:p>
                    <w:p w14:paraId="330ECCF9" w14:textId="73943253" w:rsidR="00EF1850" w:rsidRPr="009A183F" w:rsidRDefault="00EF1850"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F1850" w:rsidRPr="009A183F" w:rsidRDefault="00EF1850" w:rsidP="008E4EA3">
                      <w:pPr>
                        <w:ind w:left="720"/>
                        <w:rPr>
                          <w:rFonts w:ascii="IBM Plex Sans Light" w:hAnsi="IBM Plex Sans Light"/>
                          <w:color w:val="FFFFFF" w:themeColor="background1"/>
                          <w:sz w:val="28"/>
                          <w:szCs w:val="28"/>
                        </w:rPr>
                      </w:pPr>
                    </w:p>
                    <w:p w14:paraId="71C09F97" w14:textId="6012CDBE" w:rsidR="00EF1850" w:rsidRDefault="00EF1850" w:rsidP="000458F6">
                      <w:pPr>
                        <w:rPr>
                          <w:rFonts w:ascii="IBM Plex Sans Light" w:hAnsi="IBM Plex Sans Light"/>
                          <w:color w:val="FFFFFF" w:themeColor="background1"/>
                        </w:rPr>
                      </w:pPr>
                    </w:p>
                    <w:p w14:paraId="4C6BDE72" w14:textId="77777777" w:rsidR="00EF1850" w:rsidRDefault="00EF1850" w:rsidP="000458F6">
                      <w:pPr>
                        <w:rPr>
                          <w:rFonts w:ascii="IBM Plex Sans Light" w:hAnsi="IBM Plex Sans Light"/>
                          <w:color w:val="FFFFFF" w:themeColor="background1"/>
                        </w:rPr>
                      </w:pPr>
                    </w:p>
                    <w:p w14:paraId="655B9E3B" w14:textId="1FFF86D5" w:rsidR="00EF1850" w:rsidRDefault="00EF1850" w:rsidP="000458F6">
                      <w:pPr>
                        <w:rPr>
                          <w:rFonts w:ascii="IBM Plex Sans Light" w:hAnsi="IBM Plex Sans Light"/>
                          <w:color w:val="FFFFFF" w:themeColor="background1"/>
                        </w:rPr>
                      </w:pPr>
                    </w:p>
                    <w:p w14:paraId="28E456E6" w14:textId="5AE66DE6" w:rsidR="00EF1850" w:rsidRDefault="00EF1850" w:rsidP="000458F6">
                      <w:pPr>
                        <w:rPr>
                          <w:rFonts w:ascii="IBM Plex Sans Light" w:hAnsi="IBM Plex Sans Light"/>
                          <w:color w:val="FFFFFF" w:themeColor="background1"/>
                        </w:rPr>
                      </w:pPr>
                    </w:p>
                    <w:p w14:paraId="384E75C5" w14:textId="73169410" w:rsidR="00EF1850" w:rsidRDefault="00EF1850" w:rsidP="000458F6">
                      <w:pPr>
                        <w:ind w:left="720"/>
                        <w:rPr>
                          <w:rFonts w:ascii="IBM Plex Sans Light" w:hAnsi="IBM Plex Sans Light"/>
                          <w:color w:val="FFFFFF" w:themeColor="background1"/>
                        </w:rPr>
                      </w:pPr>
                    </w:p>
                    <w:p w14:paraId="443B2B10" w14:textId="77777777" w:rsidR="00EF1850" w:rsidRPr="008E4EA3" w:rsidRDefault="00EF1850" w:rsidP="000458F6">
                      <w:pPr>
                        <w:ind w:left="720"/>
                        <w:rPr>
                          <w:rFonts w:ascii="IBM Plex Sans Light" w:hAnsi="IBM Plex Sans Light"/>
                        </w:rPr>
                      </w:pPr>
                    </w:p>
                    <w:p w14:paraId="3508D684" w14:textId="3810687A" w:rsidR="00EF1850" w:rsidRPr="00D868D0" w:rsidRDefault="00EF1850"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CF08AC5" w14:textId="61BB45B0" w:rsidR="00DC27CC"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94352300" w:history="1">
        <w:r w:rsidR="00DC27CC" w:rsidRPr="00A4080F">
          <w:rPr>
            <w:rStyle w:val="Hyperlink"/>
            <w:noProof/>
          </w:rPr>
          <w:t>1 Introduction</w:t>
        </w:r>
        <w:r w:rsidR="00DC27CC">
          <w:rPr>
            <w:noProof/>
            <w:webHidden/>
          </w:rPr>
          <w:tab/>
        </w:r>
        <w:r w:rsidR="00DC27CC">
          <w:rPr>
            <w:noProof/>
            <w:webHidden/>
          </w:rPr>
          <w:fldChar w:fldCharType="begin"/>
        </w:r>
        <w:r w:rsidR="00DC27CC">
          <w:rPr>
            <w:noProof/>
            <w:webHidden/>
          </w:rPr>
          <w:instrText xml:space="preserve"> PAGEREF _Toc94352300 \h </w:instrText>
        </w:r>
        <w:r w:rsidR="00DC27CC">
          <w:rPr>
            <w:noProof/>
            <w:webHidden/>
          </w:rPr>
        </w:r>
        <w:r w:rsidR="00DC27CC">
          <w:rPr>
            <w:noProof/>
            <w:webHidden/>
          </w:rPr>
          <w:fldChar w:fldCharType="separate"/>
        </w:r>
        <w:r w:rsidR="00DC27CC">
          <w:rPr>
            <w:noProof/>
            <w:webHidden/>
          </w:rPr>
          <w:t>4</w:t>
        </w:r>
        <w:r w:rsidR="00DC27CC">
          <w:rPr>
            <w:noProof/>
            <w:webHidden/>
          </w:rPr>
          <w:fldChar w:fldCharType="end"/>
        </w:r>
      </w:hyperlink>
    </w:p>
    <w:p w14:paraId="63088A65" w14:textId="46F7A5BD" w:rsidR="00DC27CC" w:rsidRDefault="004C106B">
      <w:pPr>
        <w:pStyle w:val="TOC2"/>
        <w:rPr>
          <w:rFonts w:asciiTheme="minorHAnsi" w:eastAsiaTheme="minorEastAsia" w:hAnsiTheme="minorHAnsi" w:cstheme="minorBidi"/>
          <w:noProof/>
          <w:szCs w:val="22"/>
          <w:lang w:val="en-GB" w:eastAsia="en-GB"/>
        </w:rPr>
      </w:pPr>
      <w:hyperlink w:anchor="_Toc94352301" w:history="1">
        <w:r w:rsidR="00DC27CC" w:rsidRPr="00A4080F">
          <w:rPr>
            <w:rStyle w:val="Hyperlink"/>
            <w:noProof/>
          </w:rPr>
          <w:t>1.1 What is the difference between Dashboards and Reporting?</w:t>
        </w:r>
        <w:r w:rsidR="00DC27CC">
          <w:rPr>
            <w:noProof/>
            <w:webHidden/>
          </w:rPr>
          <w:tab/>
        </w:r>
        <w:r w:rsidR="00DC27CC">
          <w:rPr>
            <w:noProof/>
            <w:webHidden/>
          </w:rPr>
          <w:fldChar w:fldCharType="begin"/>
        </w:r>
        <w:r w:rsidR="00DC27CC">
          <w:rPr>
            <w:noProof/>
            <w:webHidden/>
          </w:rPr>
          <w:instrText xml:space="preserve"> PAGEREF _Toc94352301 \h </w:instrText>
        </w:r>
        <w:r w:rsidR="00DC27CC">
          <w:rPr>
            <w:noProof/>
            <w:webHidden/>
          </w:rPr>
        </w:r>
        <w:r w:rsidR="00DC27CC">
          <w:rPr>
            <w:noProof/>
            <w:webHidden/>
          </w:rPr>
          <w:fldChar w:fldCharType="separate"/>
        </w:r>
        <w:r w:rsidR="00DC27CC">
          <w:rPr>
            <w:noProof/>
            <w:webHidden/>
          </w:rPr>
          <w:t>4</w:t>
        </w:r>
        <w:r w:rsidR="00DC27CC">
          <w:rPr>
            <w:noProof/>
            <w:webHidden/>
          </w:rPr>
          <w:fldChar w:fldCharType="end"/>
        </w:r>
      </w:hyperlink>
    </w:p>
    <w:p w14:paraId="59B23502" w14:textId="3B3175C7" w:rsidR="00DC27CC" w:rsidRDefault="004C106B">
      <w:pPr>
        <w:pStyle w:val="TOC2"/>
        <w:rPr>
          <w:rFonts w:asciiTheme="minorHAnsi" w:eastAsiaTheme="minorEastAsia" w:hAnsiTheme="minorHAnsi" w:cstheme="minorBidi"/>
          <w:noProof/>
          <w:szCs w:val="22"/>
          <w:lang w:val="en-GB" w:eastAsia="en-GB"/>
        </w:rPr>
      </w:pPr>
      <w:hyperlink w:anchor="_Toc94352302" w:history="1">
        <w:r w:rsidR="00DC27CC" w:rsidRPr="00A4080F">
          <w:rPr>
            <w:rStyle w:val="Hyperlink"/>
            <w:noProof/>
          </w:rPr>
          <w:t>1.2 Prerequisites</w:t>
        </w:r>
        <w:r w:rsidR="00DC27CC">
          <w:rPr>
            <w:noProof/>
            <w:webHidden/>
          </w:rPr>
          <w:tab/>
        </w:r>
        <w:r w:rsidR="00DC27CC">
          <w:rPr>
            <w:noProof/>
            <w:webHidden/>
          </w:rPr>
          <w:fldChar w:fldCharType="begin"/>
        </w:r>
        <w:r w:rsidR="00DC27CC">
          <w:rPr>
            <w:noProof/>
            <w:webHidden/>
          </w:rPr>
          <w:instrText xml:space="preserve"> PAGEREF _Toc94352302 \h </w:instrText>
        </w:r>
        <w:r w:rsidR="00DC27CC">
          <w:rPr>
            <w:noProof/>
            <w:webHidden/>
          </w:rPr>
        </w:r>
        <w:r w:rsidR="00DC27CC">
          <w:rPr>
            <w:noProof/>
            <w:webHidden/>
          </w:rPr>
          <w:fldChar w:fldCharType="separate"/>
        </w:r>
        <w:r w:rsidR="00DC27CC">
          <w:rPr>
            <w:noProof/>
            <w:webHidden/>
          </w:rPr>
          <w:t>5</w:t>
        </w:r>
        <w:r w:rsidR="00DC27CC">
          <w:rPr>
            <w:noProof/>
            <w:webHidden/>
          </w:rPr>
          <w:fldChar w:fldCharType="end"/>
        </w:r>
      </w:hyperlink>
    </w:p>
    <w:p w14:paraId="24A87248" w14:textId="0A11607F" w:rsidR="00DC27CC" w:rsidRDefault="004C106B">
      <w:pPr>
        <w:pStyle w:val="TOC1"/>
        <w:rPr>
          <w:rFonts w:asciiTheme="minorHAnsi" w:eastAsiaTheme="minorEastAsia" w:hAnsiTheme="minorHAnsi" w:cstheme="minorBidi"/>
          <w:b w:val="0"/>
          <w:noProof/>
          <w:szCs w:val="22"/>
          <w:lang w:val="en-GB" w:eastAsia="en-GB"/>
        </w:rPr>
      </w:pPr>
      <w:hyperlink w:anchor="_Toc94352303" w:history="1">
        <w:r w:rsidR="00DC27CC" w:rsidRPr="00A4080F">
          <w:rPr>
            <w:rStyle w:val="Hyperlink"/>
            <w:noProof/>
          </w:rPr>
          <w:t>Scenario - Refund Report</w:t>
        </w:r>
        <w:r w:rsidR="00DC27CC">
          <w:rPr>
            <w:noProof/>
            <w:webHidden/>
          </w:rPr>
          <w:tab/>
        </w:r>
        <w:r w:rsidR="00DC27CC">
          <w:rPr>
            <w:noProof/>
            <w:webHidden/>
          </w:rPr>
          <w:fldChar w:fldCharType="begin"/>
        </w:r>
        <w:r w:rsidR="00DC27CC">
          <w:rPr>
            <w:noProof/>
            <w:webHidden/>
          </w:rPr>
          <w:instrText xml:space="preserve"> PAGEREF _Toc94352303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6D3504DA" w14:textId="2A796CC5" w:rsidR="00DC27CC" w:rsidRDefault="004C106B">
      <w:pPr>
        <w:pStyle w:val="TOC2"/>
        <w:rPr>
          <w:rFonts w:asciiTheme="minorHAnsi" w:eastAsiaTheme="minorEastAsia" w:hAnsiTheme="minorHAnsi" w:cstheme="minorBidi"/>
          <w:noProof/>
          <w:szCs w:val="22"/>
          <w:lang w:val="en-GB" w:eastAsia="en-GB"/>
        </w:rPr>
      </w:pPr>
      <w:hyperlink w:anchor="_Toc94352304" w:history="1">
        <w:r w:rsidR="00DC27CC" w:rsidRPr="00A4080F">
          <w:rPr>
            <w:rStyle w:val="Hyperlink"/>
            <w:noProof/>
          </w:rPr>
          <w:t>1.3 Scenario Description</w:t>
        </w:r>
        <w:r w:rsidR="00DC27CC">
          <w:rPr>
            <w:noProof/>
            <w:webHidden/>
          </w:rPr>
          <w:tab/>
        </w:r>
        <w:r w:rsidR="00DC27CC">
          <w:rPr>
            <w:noProof/>
            <w:webHidden/>
          </w:rPr>
          <w:fldChar w:fldCharType="begin"/>
        </w:r>
        <w:r w:rsidR="00DC27CC">
          <w:rPr>
            <w:noProof/>
            <w:webHidden/>
          </w:rPr>
          <w:instrText xml:space="preserve"> PAGEREF _Toc94352304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26081117" w14:textId="0AF1877E" w:rsidR="00DC27CC" w:rsidRDefault="004C106B">
      <w:pPr>
        <w:pStyle w:val="TOC2"/>
        <w:rPr>
          <w:rFonts w:asciiTheme="minorHAnsi" w:eastAsiaTheme="minorEastAsia" w:hAnsiTheme="minorHAnsi" w:cstheme="minorBidi"/>
          <w:noProof/>
          <w:szCs w:val="22"/>
          <w:lang w:val="en-GB" w:eastAsia="en-GB"/>
        </w:rPr>
      </w:pPr>
      <w:hyperlink w:anchor="_Toc94352305" w:history="1">
        <w:r w:rsidR="00DC27CC" w:rsidRPr="00A4080F">
          <w:rPr>
            <w:rStyle w:val="Hyperlink"/>
            <w:noProof/>
          </w:rPr>
          <w:t>1.4 Start</w:t>
        </w:r>
        <w:r w:rsidR="00DC27CC">
          <w:rPr>
            <w:noProof/>
            <w:webHidden/>
          </w:rPr>
          <w:tab/>
        </w:r>
        <w:r w:rsidR="00DC27CC">
          <w:rPr>
            <w:noProof/>
            <w:webHidden/>
          </w:rPr>
          <w:fldChar w:fldCharType="begin"/>
        </w:r>
        <w:r w:rsidR="00DC27CC">
          <w:rPr>
            <w:noProof/>
            <w:webHidden/>
          </w:rPr>
          <w:instrText xml:space="preserve"> PAGEREF _Toc94352305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1E84566E" w14:textId="2CACEF2A" w:rsidR="00DC27CC" w:rsidRDefault="004C106B">
      <w:pPr>
        <w:pStyle w:val="TOC2"/>
        <w:rPr>
          <w:rFonts w:asciiTheme="minorHAnsi" w:eastAsiaTheme="minorEastAsia" w:hAnsiTheme="minorHAnsi" w:cstheme="minorBidi"/>
          <w:noProof/>
          <w:szCs w:val="22"/>
          <w:lang w:val="en-GB" w:eastAsia="en-GB"/>
        </w:rPr>
      </w:pPr>
      <w:hyperlink w:anchor="_Toc94352306" w:history="1">
        <w:r w:rsidR="00DC27CC" w:rsidRPr="00A4080F">
          <w:rPr>
            <w:rStyle w:val="Hyperlink"/>
            <w:noProof/>
          </w:rPr>
          <w:t>1.5 Log In</w:t>
        </w:r>
        <w:r w:rsidR="00DC27CC">
          <w:rPr>
            <w:noProof/>
            <w:webHidden/>
          </w:rPr>
          <w:tab/>
        </w:r>
        <w:r w:rsidR="00DC27CC">
          <w:rPr>
            <w:noProof/>
            <w:webHidden/>
          </w:rPr>
          <w:fldChar w:fldCharType="begin"/>
        </w:r>
        <w:r w:rsidR="00DC27CC">
          <w:rPr>
            <w:noProof/>
            <w:webHidden/>
          </w:rPr>
          <w:instrText xml:space="preserve"> PAGEREF _Toc94352306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55F480D8" w14:textId="07FC2AFF" w:rsidR="00DC27CC" w:rsidRDefault="004C106B">
      <w:pPr>
        <w:pStyle w:val="TOC2"/>
        <w:rPr>
          <w:rFonts w:asciiTheme="minorHAnsi" w:eastAsiaTheme="minorEastAsia" w:hAnsiTheme="minorHAnsi" w:cstheme="minorBidi"/>
          <w:noProof/>
          <w:szCs w:val="22"/>
          <w:lang w:val="en-GB" w:eastAsia="en-GB"/>
        </w:rPr>
      </w:pPr>
      <w:hyperlink w:anchor="_Toc94352307" w:history="1">
        <w:r w:rsidR="00DC27CC" w:rsidRPr="00A4080F">
          <w:rPr>
            <w:rStyle w:val="Hyperlink"/>
            <w:noProof/>
          </w:rPr>
          <w:t>1.6 Create and Assign developer Role</w:t>
        </w:r>
        <w:r w:rsidR="00DC27CC">
          <w:rPr>
            <w:noProof/>
            <w:webHidden/>
          </w:rPr>
          <w:tab/>
        </w:r>
        <w:r w:rsidR="00DC27CC">
          <w:rPr>
            <w:noProof/>
            <w:webHidden/>
          </w:rPr>
          <w:fldChar w:fldCharType="begin"/>
        </w:r>
        <w:r w:rsidR="00DC27CC">
          <w:rPr>
            <w:noProof/>
            <w:webHidden/>
          </w:rPr>
          <w:instrText xml:space="preserve"> PAGEREF _Toc94352307 \h </w:instrText>
        </w:r>
        <w:r w:rsidR="00DC27CC">
          <w:rPr>
            <w:noProof/>
            <w:webHidden/>
          </w:rPr>
        </w:r>
        <w:r w:rsidR="00DC27CC">
          <w:rPr>
            <w:noProof/>
            <w:webHidden/>
          </w:rPr>
          <w:fldChar w:fldCharType="separate"/>
        </w:r>
        <w:r w:rsidR="00DC27CC">
          <w:rPr>
            <w:noProof/>
            <w:webHidden/>
          </w:rPr>
          <w:t>6</w:t>
        </w:r>
        <w:r w:rsidR="00DC27CC">
          <w:rPr>
            <w:noProof/>
            <w:webHidden/>
          </w:rPr>
          <w:fldChar w:fldCharType="end"/>
        </w:r>
      </w:hyperlink>
    </w:p>
    <w:p w14:paraId="1FFFB1DE" w14:textId="3E11C068" w:rsidR="00DC27CC" w:rsidRDefault="004C106B">
      <w:pPr>
        <w:pStyle w:val="TOC2"/>
        <w:rPr>
          <w:rFonts w:asciiTheme="minorHAnsi" w:eastAsiaTheme="minorEastAsia" w:hAnsiTheme="minorHAnsi" w:cstheme="minorBidi"/>
          <w:noProof/>
          <w:szCs w:val="22"/>
          <w:lang w:val="en-GB" w:eastAsia="en-GB"/>
        </w:rPr>
      </w:pPr>
      <w:hyperlink w:anchor="_Toc94352308" w:history="1">
        <w:r w:rsidR="00DC27CC" w:rsidRPr="00A4080F">
          <w:rPr>
            <w:rStyle w:val="Hyperlink"/>
            <w:noProof/>
          </w:rPr>
          <w:t>1.7 Publish script</w:t>
        </w:r>
        <w:r w:rsidR="00DC27CC">
          <w:rPr>
            <w:noProof/>
            <w:webHidden/>
          </w:rPr>
          <w:tab/>
        </w:r>
        <w:r w:rsidR="00DC27CC">
          <w:rPr>
            <w:noProof/>
            <w:webHidden/>
          </w:rPr>
          <w:fldChar w:fldCharType="begin"/>
        </w:r>
        <w:r w:rsidR="00DC27CC">
          <w:rPr>
            <w:noProof/>
            <w:webHidden/>
          </w:rPr>
          <w:instrText xml:space="preserve"> PAGEREF _Toc94352308 \h </w:instrText>
        </w:r>
        <w:r w:rsidR="00DC27CC">
          <w:rPr>
            <w:noProof/>
            <w:webHidden/>
          </w:rPr>
        </w:r>
        <w:r w:rsidR="00DC27CC">
          <w:rPr>
            <w:noProof/>
            <w:webHidden/>
          </w:rPr>
          <w:fldChar w:fldCharType="separate"/>
        </w:r>
        <w:r w:rsidR="00DC27CC">
          <w:rPr>
            <w:noProof/>
            <w:webHidden/>
          </w:rPr>
          <w:t>9</w:t>
        </w:r>
        <w:r w:rsidR="00DC27CC">
          <w:rPr>
            <w:noProof/>
            <w:webHidden/>
          </w:rPr>
          <w:fldChar w:fldCharType="end"/>
        </w:r>
      </w:hyperlink>
    </w:p>
    <w:p w14:paraId="2F574B7F" w14:textId="4BB304AE" w:rsidR="00DC27CC" w:rsidRDefault="004C106B">
      <w:pPr>
        <w:pStyle w:val="TOC2"/>
        <w:rPr>
          <w:rFonts w:asciiTheme="minorHAnsi" w:eastAsiaTheme="minorEastAsia" w:hAnsiTheme="minorHAnsi" w:cstheme="minorBidi"/>
          <w:noProof/>
          <w:szCs w:val="22"/>
          <w:lang w:val="en-GB" w:eastAsia="en-GB"/>
        </w:rPr>
      </w:pPr>
      <w:hyperlink w:anchor="_Toc94352309" w:history="1">
        <w:r w:rsidR="00DC27CC" w:rsidRPr="00A4080F">
          <w:rPr>
            <w:rStyle w:val="Hyperlink"/>
            <w:noProof/>
          </w:rPr>
          <w:t>1.8 Enter Scripts Menu</w:t>
        </w:r>
        <w:r w:rsidR="00DC27CC">
          <w:rPr>
            <w:noProof/>
            <w:webHidden/>
          </w:rPr>
          <w:tab/>
        </w:r>
        <w:r w:rsidR="00DC27CC">
          <w:rPr>
            <w:noProof/>
            <w:webHidden/>
          </w:rPr>
          <w:fldChar w:fldCharType="begin"/>
        </w:r>
        <w:r w:rsidR="00DC27CC">
          <w:rPr>
            <w:noProof/>
            <w:webHidden/>
          </w:rPr>
          <w:instrText xml:space="preserve"> PAGEREF _Toc94352309 \h </w:instrText>
        </w:r>
        <w:r w:rsidR="00DC27CC">
          <w:rPr>
            <w:noProof/>
            <w:webHidden/>
          </w:rPr>
        </w:r>
        <w:r w:rsidR="00DC27CC">
          <w:rPr>
            <w:noProof/>
            <w:webHidden/>
          </w:rPr>
          <w:fldChar w:fldCharType="separate"/>
        </w:r>
        <w:r w:rsidR="00DC27CC">
          <w:rPr>
            <w:noProof/>
            <w:webHidden/>
          </w:rPr>
          <w:t>9</w:t>
        </w:r>
        <w:r w:rsidR="00DC27CC">
          <w:rPr>
            <w:noProof/>
            <w:webHidden/>
          </w:rPr>
          <w:fldChar w:fldCharType="end"/>
        </w:r>
      </w:hyperlink>
    </w:p>
    <w:p w14:paraId="42F8034E" w14:textId="421BD584" w:rsidR="00DC27CC" w:rsidRDefault="004C106B">
      <w:pPr>
        <w:pStyle w:val="TOC2"/>
        <w:rPr>
          <w:rFonts w:asciiTheme="minorHAnsi" w:eastAsiaTheme="minorEastAsia" w:hAnsiTheme="minorHAnsi" w:cstheme="minorBidi"/>
          <w:noProof/>
          <w:szCs w:val="22"/>
          <w:lang w:val="en-GB" w:eastAsia="en-GB"/>
        </w:rPr>
      </w:pPr>
      <w:hyperlink w:anchor="_Toc94352310" w:history="1">
        <w:r w:rsidR="00DC27CC" w:rsidRPr="00A4080F">
          <w:rPr>
            <w:rStyle w:val="Hyperlink"/>
            <w:noProof/>
          </w:rPr>
          <w:t>1.9 Enter Projects Panel</w:t>
        </w:r>
        <w:r w:rsidR="00DC27CC">
          <w:rPr>
            <w:noProof/>
            <w:webHidden/>
          </w:rPr>
          <w:tab/>
        </w:r>
        <w:r w:rsidR="00DC27CC">
          <w:rPr>
            <w:noProof/>
            <w:webHidden/>
          </w:rPr>
          <w:fldChar w:fldCharType="begin"/>
        </w:r>
        <w:r w:rsidR="00DC27CC">
          <w:rPr>
            <w:noProof/>
            <w:webHidden/>
          </w:rPr>
          <w:instrText xml:space="preserve"> PAGEREF _Toc94352310 \h </w:instrText>
        </w:r>
        <w:r w:rsidR="00DC27CC">
          <w:rPr>
            <w:noProof/>
            <w:webHidden/>
          </w:rPr>
        </w:r>
        <w:r w:rsidR="00DC27CC">
          <w:rPr>
            <w:noProof/>
            <w:webHidden/>
          </w:rPr>
          <w:fldChar w:fldCharType="separate"/>
        </w:r>
        <w:r w:rsidR="00DC27CC">
          <w:rPr>
            <w:noProof/>
            <w:webHidden/>
          </w:rPr>
          <w:t>9</w:t>
        </w:r>
        <w:r w:rsidR="00DC27CC">
          <w:rPr>
            <w:noProof/>
            <w:webHidden/>
          </w:rPr>
          <w:fldChar w:fldCharType="end"/>
        </w:r>
      </w:hyperlink>
    </w:p>
    <w:p w14:paraId="3FA39BB5" w14:textId="7F7FBC94" w:rsidR="00DC27CC" w:rsidRDefault="004C106B">
      <w:pPr>
        <w:pStyle w:val="TOC2"/>
        <w:rPr>
          <w:rFonts w:asciiTheme="minorHAnsi" w:eastAsiaTheme="minorEastAsia" w:hAnsiTheme="minorHAnsi" w:cstheme="minorBidi"/>
          <w:noProof/>
          <w:szCs w:val="22"/>
          <w:lang w:val="en-GB" w:eastAsia="en-GB"/>
        </w:rPr>
      </w:pPr>
      <w:hyperlink w:anchor="_Toc94352311" w:history="1">
        <w:r w:rsidR="00DC27CC" w:rsidRPr="00A4080F">
          <w:rPr>
            <w:rStyle w:val="Hyperlink"/>
            <w:noProof/>
          </w:rPr>
          <w:t>1.10 Run the Refunds bot</w:t>
        </w:r>
        <w:r w:rsidR="00DC27CC">
          <w:rPr>
            <w:noProof/>
            <w:webHidden/>
          </w:rPr>
          <w:tab/>
        </w:r>
        <w:r w:rsidR="00DC27CC">
          <w:rPr>
            <w:noProof/>
            <w:webHidden/>
          </w:rPr>
          <w:fldChar w:fldCharType="begin"/>
        </w:r>
        <w:r w:rsidR="00DC27CC">
          <w:rPr>
            <w:noProof/>
            <w:webHidden/>
          </w:rPr>
          <w:instrText xml:space="preserve"> PAGEREF _Toc94352311 \h </w:instrText>
        </w:r>
        <w:r w:rsidR="00DC27CC">
          <w:rPr>
            <w:noProof/>
            <w:webHidden/>
          </w:rPr>
        </w:r>
        <w:r w:rsidR="00DC27CC">
          <w:rPr>
            <w:noProof/>
            <w:webHidden/>
          </w:rPr>
          <w:fldChar w:fldCharType="separate"/>
        </w:r>
        <w:r w:rsidR="00DC27CC">
          <w:rPr>
            <w:noProof/>
            <w:webHidden/>
          </w:rPr>
          <w:t>11</w:t>
        </w:r>
        <w:r w:rsidR="00DC27CC">
          <w:rPr>
            <w:noProof/>
            <w:webHidden/>
          </w:rPr>
          <w:fldChar w:fldCharType="end"/>
        </w:r>
      </w:hyperlink>
    </w:p>
    <w:p w14:paraId="02993677" w14:textId="6E6F7EEC" w:rsidR="00DC27CC" w:rsidRDefault="004C106B">
      <w:pPr>
        <w:pStyle w:val="TOC2"/>
        <w:rPr>
          <w:rFonts w:asciiTheme="minorHAnsi" w:eastAsiaTheme="minorEastAsia" w:hAnsiTheme="minorHAnsi" w:cstheme="minorBidi"/>
          <w:noProof/>
          <w:szCs w:val="22"/>
          <w:lang w:val="en-GB" w:eastAsia="en-GB"/>
        </w:rPr>
      </w:pPr>
      <w:hyperlink w:anchor="_Toc94352312" w:history="1">
        <w:r w:rsidR="00DC27CC" w:rsidRPr="00A4080F">
          <w:rPr>
            <w:rStyle w:val="Hyperlink"/>
            <w:noProof/>
          </w:rPr>
          <w:t>1.11 Enter Dashboard Menu</w:t>
        </w:r>
        <w:r w:rsidR="00DC27CC">
          <w:rPr>
            <w:noProof/>
            <w:webHidden/>
          </w:rPr>
          <w:tab/>
        </w:r>
        <w:r w:rsidR="00DC27CC">
          <w:rPr>
            <w:noProof/>
            <w:webHidden/>
          </w:rPr>
          <w:fldChar w:fldCharType="begin"/>
        </w:r>
        <w:r w:rsidR="00DC27CC">
          <w:rPr>
            <w:noProof/>
            <w:webHidden/>
          </w:rPr>
          <w:instrText xml:space="preserve"> PAGEREF _Toc94352312 \h </w:instrText>
        </w:r>
        <w:r w:rsidR="00DC27CC">
          <w:rPr>
            <w:noProof/>
            <w:webHidden/>
          </w:rPr>
        </w:r>
        <w:r w:rsidR="00DC27CC">
          <w:rPr>
            <w:noProof/>
            <w:webHidden/>
          </w:rPr>
          <w:fldChar w:fldCharType="separate"/>
        </w:r>
        <w:r w:rsidR="00DC27CC">
          <w:rPr>
            <w:noProof/>
            <w:webHidden/>
          </w:rPr>
          <w:t>11</w:t>
        </w:r>
        <w:r w:rsidR="00DC27CC">
          <w:rPr>
            <w:noProof/>
            <w:webHidden/>
          </w:rPr>
          <w:fldChar w:fldCharType="end"/>
        </w:r>
      </w:hyperlink>
    </w:p>
    <w:p w14:paraId="4ACB2030" w14:textId="6939991E" w:rsidR="00DC27CC" w:rsidRDefault="004C106B">
      <w:pPr>
        <w:pStyle w:val="TOC2"/>
        <w:rPr>
          <w:rFonts w:asciiTheme="minorHAnsi" w:eastAsiaTheme="minorEastAsia" w:hAnsiTheme="minorHAnsi" w:cstheme="minorBidi"/>
          <w:noProof/>
          <w:szCs w:val="22"/>
          <w:lang w:val="en-GB" w:eastAsia="en-GB"/>
        </w:rPr>
      </w:pPr>
      <w:hyperlink w:anchor="_Toc94352313" w:history="1">
        <w:r w:rsidR="00DC27CC" w:rsidRPr="00A4080F">
          <w:rPr>
            <w:rStyle w:val="Hyperlink"/>
            <w:noProof/>
          </w:rPr>
          <w:t>1.12 Create a Refund Status Dashboard</w:t>
        </w:r>
        <w:r w:rsidR="00DC27CC">
          <w:rPr>
            <w:noProof/>
            <w:webHidden/>
          </w:rPr>
          <w:tab/>
        </w:r>
        <w:r w:rsidR="00DC27CC">
          <w:rPr>
            <w:noProof/>
            <w:webHidden/>
          </w:rPr>
          <w:fldChar w:fldCharType="begin"/>
        </w:r>
        <w:r w:rsidR="00DC27CC">
          <w:rPr>
            <w:noProof/>
            <w:webHidden/>
          </w:rPr>
          <w:instrText xml:space="preserve"> PAGEREF _Toc94352313 \h </w:instrText>
        </w:r>
        <w:r w:rsidR="00DC27CC">
          <w:rPr>
            <w:noProof/>
            <w:webHidden/>
          </w:rPr>
        </w:r>
        <w:r w:rsidR="00DC27CC">
          <w:rPr>
            <w:noProof/>
            <w:webHidden/>
          </w:rPr>
          <w:fldChar w:fldCharType="separate"/>
        </w:r>
        <w:r w:rsidR="00DC27CC">
          <w:rPr>
            <w:noProof/>
            <w:webHidden/>
          </w:rPr>
          <w:t>12</w:t>
        </w:r>
        <w:r w:rsidR="00DC27CC">
          <w:rPr>
            <w:noProof/>
            <w:webHidden/>
          </w:rPr>
          <w:fldChar w:fldCharType="end"/>
        </w:r>
      </w:hyperlink>
    </w:p>
    <w:p w14:paraId="6D9EAAAD" w14:textId="2313B2A1" w:rsidR="00DC27CC" w:rsidRDefault="004C106B">
      <w:pPr>
        <w:pStyle w:val="TOC2"/>
        <w:rPr>
          <w:rFonts w:asciiTheme="minorHAnsi" w:eastAsiaTheme="minorEastAsia" w:hAnsiTheme="minorHAnsi" w:cstheme="minorBidi"/>
          <w:noProof/>
          <w:szCs w:val="22"/>
          <w:lang w:val="en-GB" w:eastAsia="en-GB"/>
        </w:rPr>
      </w:pPr>
      <w:hyperlink w:anchor="_Toc94352314" w:history="1">
        <w:r w:rsidR="00DC27CC" w:rsidRPr="00A4080F">
          <w:rPr>
            <w:rStyle w:val="Hyperlink"/>
            <w:noProof/>
          </w:rPr>
          <w:t>1.13 Adding a date filter</w:t>
        </w:r>
        <w:r w:rsidR="00DC27CC">
          <w:rPr>
            <w:noProof/>
            <w:webHidden/>
          </w:rPr>
          <w:tab/>
        </w:r>
        <w:r w:rsidR="00DC27CC">
          <w:rPr>
            <w:noProof/>
            <w:webHidden/>
          </w:rPr>
          <w:fldChar w:fldCharType="begin"/>
        </w:r>
        <w:r w:rsidR="00DC27CC">
          <w:rPr>
            <w:noProof/>
            <w:webHidden/>
          </w:rPr>
          <w:instrText xml:space="preserve"> PAGEREF _Toc94352314 \h </w:instrText>
        </w:r>
        <w:r w:rsidR="00DC27CC">
          <w:rPr>
            <w:noProof/>
            <w:webHidden/>
          </w:rPr>
        </w:r>
        <w:r w:rsidR="00DC27CC">
          <w:rPr>
            <w:noProof/>
            <w:webHidden/>
          </w:rPr>
          <w:fldChar w:fldCharType="separate"/>
        </w:r>
        <w:r w:rsidR="00DC27CC">
          <w:rPr>
            <w:noProof/>
            <w:webHidden/>
          </w:rPr>
          <w:t>15</w:t>
        </w:r>
        <w:r w:rsidR="00DC27CC">
          <w:rPr>
            <w:noProof/>
            <w:webHidden/>
          </w:rPr>
          <w:fldChar w:fldCharType="end"/>
        </w:r>
      </w:hyperlink>
    </w:p>
    <w:p w14:paraId="7B06AC80" w14:textId="4B075200" w:rsidR="00DC27CC" w:rsidRDefault="004C106B">
      <w:pPr>
        <w:pStyle w:val="TOC2"/>
        <w:rPr>
          <w:rFonts w:asciiTheme="minorHAnsi" w:eastAsiaTheme="minorEastAsia" w:hAnsiTheme="minorHAnsi" w:cstheme="minorBidi"/>
          <w:noProof/>
          <w:szCs w:val="22"/>
          <w:lang w:val="en-GB" w:eastAsia="en-GB"/>
        </w:rPr>
      </w:pPr>
      <w:hyperlink w:anchor="_Toc94352315" w:history="1">
        <w:r w:rsidR="00DC27CC" w:rsidRPr="00A4080F">
          <w:rPr>
            <w:rStyle w:val="Hyperlink"/>
            <w:noProof/>
          </w:rPr>
          <w:t>1.14 Export Dashboard to PDF</w:t>
        </w:r>
        <w:r w:rsidR="00DC27CC">
          <w:rPr>
            <w:noProof/>
            <w:webHidden/>
          </w:rPr>
          <w:tab/>
        </w:r>
        <w:r w:rsidR="00DC27CC">
          <w:rPr>
            <w:noProof/>
            <w:webHidden/>
          </w:rPr>
          <w:fldChar w:fldCharType="begin"/>
        </w:r>
        <w:r w:rsidR="00DC27CC">
          <w:rPr>
            <w:noProof/>
            <w:webHidden/>
          </w:rPr>
          <w:instrText xml:space="preserve"> PAGEREF _Toc94352315 \h </w:instrText>
        </w:r>
        <w:r w:rsidR="00DC27CC">
          <w:rPr>
            <w:noProof/>
            <w:webHidden/>
          </w:rPr>
        </w:r>
        <w:r w:rsidR="00DC27CC">
          <w:rPr>
            <w:noProof/>
            <w:webHidden/>
          </w:rPr>
          <w:fldChar w:fldCharType="separate"/>
        </w:r>
        <w:r w:rsidR="00DC27CC">
          <w:rPr>
            <w:noProof/>
            <w:webHidden/>
          </w:rPr>
          <w:t>17</w:t>
        </w:r>
        <w:r w:rsidR="00DC27CC">
          <w:rPr>
            <w:noProof/>
            <w:webHidden/>
          </w:rPr>
          <w:fldChar w:fldCharType="end"/>
        </w:r>
      </w:hyperlink>
    </w:p>
    <w:p w14:paraId="445A5FBE" w14:textId="4A149BDE" w:rsidR="00D1381C" w:rsidRPr="00D1381C" w:rsidRDefault="000B7324" w:rsidP="00D1381C">
      <w:pPr>
        <w:pStyle w:val="Heading1"/>
      </w:pPr>
      <w:r w:rsidRPr="00204FC2">
        <w:rPr>
          <w:sz w:val="36"/>
          <w:szCs w:val="36"/>
        </w:rPr>
        <w:lastRenderedPageBreak/>
        <w:fldChar w:fldCharType="end"/>
      </w:r>
      <w:bookmarkStart w:id="0" w:name="_Toc94352300"/>
      <w:r w:rsidR="00D1381C" w:rsidRPr="00D1381C">
        <w:t>Introduction</w:t>
      </w:r>
      <w:bookmarkEnd w:id="0"/>
    </w:p>
    <w:p w14:paraId="5A17DD81" w14:textId="77777777" w:rsidR="00D1381C" w:rsidRPr="00A926D7" w:rsidRDefault="00D1381C" w:rsidP="00D1381C"/>
    <w:p w14:paraId="1BD45514" w14:textId="055CA824" w:rsidR="00013107" w:rsidRPr="00013107" w:rsidRDefault="006B5EB7" w:rsidP="00B56012">
      <w:pPr>
        <w:rPr>
          <w:szCs w:val="22"/>
        </w:rPr>
      </w:pPr>
      <w:r>
        <w:rPr>
          <w:szCs w:val="22"/>
        </w:rPr>
        <w:t xml:space="preserve">In this lab we </w:t>
      </w:r>
      <w:r w:rsidRPr="00013107">
        <w:rPr>
          <w:szCs w:val="22"/>
        </w:rPr>
        <w:t xml:space="preserve">implement a Dashboard </w:t>
      </w:r>
      <w:r>
        <w:rPr>
          <w:szCs w:val="22"/>
        </w:rPr>
        <w:t xml:space="preserve">for the refund bot </w:t>
      </w:r>
      <w:r w:rsidR="008006CE">
        <w:rPr>
          <w:szCs w:val="22"/>
        </w:rPr>
        <w:t>created</w:t>
      </w:r>
      <w:r>
        <w:rPr>
          <w:szCs w:val="22"/>
        </w:rPr>
        <w:t xml:space="preserve"> in the Bot Design Lab.  </w:t>
      </w:r>
    </w:p>
    <w:p w14:paraId="5E60284E" w14:textId="29F721FD" w:rsidR="00B85A66" w:rsidRPr="00013107" w:rsidRDefault="00B85A66" w:rsidP="00B56012">
      <w:pPr>
        <w:rPr>
          <w:szCs w:val="22"/>
        </w:rPr>
      </w:pPr>
    </w:p>
    <w:p w14:paraId="08DF9EBC" w14:textId="6F5C40D3" w:rsidR="00B85A66" w:rsidRPr="00013107" w:rsidRDefault="00B16EE8" w:rsidP="00B56012">
      <w:pPr>
        <w:rPr>
          <w:szCs w:val="22"/>
        </w:rPr>
      </w:pPr>
      <w:r w:rsidRPr="00013107">
        <w:rPr>
          <w:szCs w:val="22"/>
        </w:rPr>
        <w:t xml:space="preserve">The </w:t>
      </w:r>
      <w:r w:rsidR="00B27662" w:rsidRPr="00013107">
        <w:rPr>
          <w:szCs w:val="22"/>
        </w:rPr>
        <w:t xml:space="preserve">context of this lab </w:t>
      </w:r>
      <w:r w:rsidRPr="00013107">
        <w:rPr>
          <w:szCs w:val="22"/>
        </w:rPr>
        <w:t>is shown in</w:t>
      </w:r>
      <w:r w:rsidR="00B27662" w:rsidRPr="00013107">
        <w:rPr>
          <w:szCs w:val="22"/>
        </w:rPr>
        <w:t xml:space="preserve"> the highlighted area</w:t>
      </w:r>
      <w:r w:rsidR="0AD874F6" w:rsidRPr="00013107">
        <w:rPr>
          <w:szCs w:val="22"/>
        </w:rPr>
        <w:t xml:space="preserve"> below.</w:t>
      </w:r>
    </w:p>
    <w:p w14:paraId="5371578D" w14:textId="3E38A665" w:rsidR="00EB6533" w:rsidRDefault="00EB6533" w:rsidP="00D1381C">
      <w:pPr>
        <w:spacing w:line="259" w:lineRule="auto"/>
      </w:pPr>
    </w:p>
    <w:p w14:paraId="1E54594B" w14:textId="243FF05E" w:rsidR="00EB6533" w:rsidRDefault="00F47E9C" w:rsidP="00D1381C">
      <w:pPr>
        <w:spacing w:line="259" w:lineRule="auto"/>
      </w:pPr>
      <w:r>
        <w:rPr>
          <w:noProof/>
        </w:rPr>
        <w:drawing>
          <wp:inline distT="0" distB="0" distL="0" distR="0" wp14:anchorId="456D8341" wp14:editId="307582D5">
            <wp:extent cx="6085637" cy="4541520"/>
            <wp:effectExtent l="76200" t="76200" r="67945" b="685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1716" cy="4546057"/>
                    </a:xfrm>
                    <a:prstGeom prst="rect">
                      <a:avLst/>
                    </a:prstGeom>
                    <a:noFill/>
                    <a:ln>
                      <a:noFill/>
                    </a:ln>
                    <a:effectLst>
                      <a:glow rad="63500">
                        <a:schemeClr val="accent3">
                          <a:satMod val="175000"/>
                          <a:alpha val="40000"/>
                        </a:schemeClr>
                      </a:glow>
                    </a:effectLst>
                  </pic:spPr>
                </pic:pic>
              </a:graphicData>
            </a:graphic>
          </wp:inline>
        </w:drawing>
      </w:r>
    </w:p>
    <w:p w14:paraId="6648D2E1" w14:textId="77777777" w:rsidR="00B56012" w:rsidRDefault="00B56012" w:rsidP="00B56012">
      <w:pPr>
        <w:rPr>
          <w:b/>
          <w:bCs/>
          <w:noProof/>
          <w:color w:val="000000" w:themeColor="text1"/>
          <w:sz w:val="48"/>
          <w:szCs w:val="48"/>
        </w:rPr>
      </w:pPr>
    </w:p>
    <w:p w14:paraId="711C46E2" w14:textId="6E73A2BE" w:rsidR="00E23564" w:rsidRDefault="0AD874F6" w:rsidP="00E23564">
      <w:pPr>
        <w:pStyle w:val="Heading2"/>
        <w:rPr>
          <w:noProof/>
        </w:rPr>
      </w:pPr>
      <w:r w:rsidRPr="0AD874F6">
        <w:rPr>
          <w:noProof/>
        </w:rPr>
        <w:t xml:space="preserve"> </w:t>
      </w:r>
      <w:bookmarkStart w:id="1" w:name="_Toc94352301"/>
      <w:r w:rsidRPr="0AD874F6">
        <w:rPr>
          <w:noProof/>
        </w:rPr>
        <w:t xml:space="preserve">What is the difference between </w:t>
      </w:r>
      <w:r w:rsidR="00B27662">
        <w:rPr>
          <w:noProof/>
        </w:rPr>
        <w:t>Dashboards and Reporting</w:t>
      </w:r>
      <w:r w:rsidRPr="0AD874F6">
        <w:rPr>
          <w:noProof/>
        </w:rPr>
        <w:t>?</w:t>
      </w:r>
      <w:bookmarkEnd w:id="1"/>
    </w:p>
    <w:p w14:paraId="64D83A52" w14:textId="77777777" w:rsidR="00E23564" w:rsidRDefault="00E23564" w:rsidP="00E23564"/>
    <w:p w14:paraId="17A5A799" w14:textId="34215199" w:rsidR="00F21025" w:rsidRDefault="00656DC7" w:rsidP="00E23564">
      <w:r>
        <w:t>It is important to distinguish</w:t>
      </w:r>
      <w:r w:rsidR="00B27662">
        <w:t xml:space="preserve"> between RPA</w:t>
      </w:r>
      <w:r w:rsidR="00465305">
        <w:t xml:space="preserve"> </w:t>
      </w:r>
      <w:r w:rsidR="00B27662">
        <w:t xml:space="preserve">Dashboards and </w:t>
      </w:r>
      <w:r w:rsidR="00465305">
        <w:t xml:space="preserve">RPA </w:t>
      </w:r>
      <w:r w:rsidR="00B27662">
        <w:t xml:space="preserve">Reporting. Outwardly </w:t>
      </w:r>
      <w:r w:rsidR="00F62D59">
        <w:t>they</w:t>
      </w:r>
      <w:r w:rsidR="00F100B8">
        <w:t xml:space="preserve"> have similar functionality</w:t>
      </w:r>
      <w:r w:rsidR="0078634D">
        <w:t xml:space="preserve">- </w:t>
      </w:r>
      <w:r w:rsidR="00E30EB2">
        <w:t>to</w:t>
      </w:r>
      <w:r w:rsidR="00B27662">
        <w:t xml:space="preserve"> create charts from data.  But they serve two </w:t>
      </w:r>
      <w:r w:rsidR="0078634D">
        <w:t>distinct</w:t>
      </w:r>
      <w:r w:rsidR="00B27662">
        <w:t xml:space="preserve"> </w:t>
      </w:r>
      <w:r w:rsidR="00465305">
        <w:t>purposes</w:t>
      </w:r>
      <w:r w:rsidR="00B27662">
        <w:t xml:space="preserve">.  Reports are </w:t>
      </w:r>
      <w:r w:rsidR="00D61874">
        <w:t xml:space="preserve">normally </w:t>
      </w:r>
      <w:r>
        <w:t>customer</w:t>
      </w:r>
      <w:r w:rsidR="00693CB3">
        <w:t xml:space="preserve"> </w:t>
      </w:r>
      <w:r w:rsidR="00465305">
        <w:t>focused and</w:t>
      </w:r>
      <w:r>
        <w:t xml:space="preserve"> </w:t>
      </w:r>
      <w:r w:rsidR="00B27662">
        <w:t xml:space="preserve">Dashboards are </w:t>
      </w:r>
      <w:r w:rsidR="00D61874">
        <w:t xml:space="preserve">normally </w:t>
      </w:r>
      <w:r w:rsidR="00F100B8">
        <w:t>administration focused</w:t>
      </w:r>
      <w:r w:rsidR="00B27662">
        <w:t>.</w:t>
      </w:r>
      <w:r w:rsidR="00541D99">
        <w:t xml:space="preserve">  In other words, </w:t>
      </w:r>
      <w:r w:rsidR="00D61874">
        <w:t>r</w:t>
      </w:r>
      <w:r w:rsidR="00541D99">
        <w:t>eports are created f</w:t>
      </w:r>
      <w:r w:rsidR="00D61874">
        <w:t>or end users and dashboards are used by administrators</w:t>
      </w:r>
      <w:r w:rsidR="00541D99">
        <w:t xml:space="preserve"> to resolve problems with bots.</w:t>
      </w:r>
    </w:p>
    <w:p w14:paraId="2E31725D" w14:textId="2ED8588B" w:rsidR="00F21025" w:rsidRPr="00465305" w:rsidRDefault="00F21025" w:rsidP="00F21025">
      <w:pPr>
        <w:pStyle w:val="NormalWeb"/>
        <w:rPr>
          <w:rFonts w:ascii="IBM Plex Sans" w:hAnsi="IBM Plex Sans"/>
          <w:sz w:val="22"/>
          <w:szCs w:val="22"/>
        </w:rPr>
      </w:pPr>
      <w:r w:rsidRPr="00465305">
        <w:rPr>
          <w:rFonts w:ascii="IBM Plex Sans" w:hAnsi="IBM Plex Sans"/>
          <w:sz w:val="22"/>
          <w:szCs w:val="22"/>
        </w:rPr>
        <w:t xml:space="preserve">The </w:t>
      </w:r>
      <w:r w:rsidR="00F100B8">
        <w:rPr>
          <w:rFonts w:ascii="IBM Plex Sans" w:hAnsi="IBM Plex Sans"/>
          <w:sz w:val="22"/>
          <w:szCs w:val="22"/>
        </w:rPr>
        <w:t>IBM RPA D</w:t>
      </w:r>
      <w:r w:rsidRPr="00465305">
        <w:rPr>
          <w:rFonts w:ascii="IBM Plex Sans" w:hAnsi="IBM Plex Sans"/>
          <w:sz w:val="22"/>
          <w:szCs w:val="22"/>
        </w:rPr>
        <w:t xml:space="preserve">ashboard </w:t>
      </w:r>
      <w:r w:rsidR="00F100B8">
        <w:rPr>
          <w:rFonts w:ascii="IBM Plex Sans" w:hAnsi="IBM Plex Sans"/>
          <w:sz w:val="22"/>
          <w:szCs w:val="22"/>
        </w:rPr>
        <w:t xml:space="preserve">can </w:t>
      </w:r>
      <w:r w:rsidRPr="00465305">
        <w:rPr>
          <w:rFonts w:ascii="IBM Plex Sans" w:hAnsi="IBM Plex Sans"/>
          <w:sz w:val="22"/>
          <w:szCs w:val="22"/>
        </w:rPr>
        <w:t>read data from three sources</w:t>
      </w:r>
      <w:r w:rsidR="00E30EB2">
        <w:rPr>
          <w:rFonts w:ascii="IBM Plex Sans" w:hAnsi="IBM Plex Sans"/>
          <w:sz w:val="22"/>
          <w:szCs w:val="22"/>
        </w:rPr>
        <w:t>:</w:t>
      </w:r>
    </w:p>
    <w:p w14:paraId="39FD2B15" w14:textId="77777777" w:rsidR="00F21025" w:rsidRPr="00465305" w:rsidRDefault="00F21025" w:rsidP="00F21025">
      <w:pPr>
        <w:pStyle w:val="NormalWeb"/>
        <w:numPr>
          <w:ilvl w:val="0"/>
          <w:numId w:val="38"/>
        </w:numPr>
        <w:rPr>
          <w:rFonts w:ascii="IBM Plex Sans" w:hAnsi="IBM Plex Sans"/>
          <w:sz w:val="22"/>
          <w:szCs w:val="22"/>
        </w:rPr>
      </w:pPr>
      <w:r w:rsidRPr="00465305">
        <w:rPr>
          <w:rFonts w:ascii="IBM Plex Sans" w:hAnsi="IBM Plex Sans"/>
          <w:sz w:val="22"/>
          <w:szCs w:val="22"/>
        </w:rPr>
        <w:t>Jobs</w:t>
      </w:r>
    </w:p>
    <w:p w14:paraId="406AA18A" w14:textId="77777777" w:rsidR="00F21025" w:rsidRPr="00465305" w:rsidRDefault="00F21025" w:rsidP="00F21025">
      <w:pPr>
        <w:pStyle w:val="NormalWeb"/>
        <w:numPr>
          <w:ilvl w:val="0"/>
          <w:numId w:val="38"/>
        </w:numPr>
        <w:rPr>
          <w:rFonts w:ascii="IBM Plex Sans" w:hAnsi="IBM Plex Sans"/>
          <w:sz w:val="22"/>
          <w:szCs w:val="22"/>
        </w:rPr>
      </w:pPr>
      <w:r w:rsidRPr="00465305">
        <w:rPr>
          <w:rFonts w:ascii="IBM Plex Sans" w:hAnsi="IBM Plex Sans"/>
          <w:sz w:val="22"/>
          <w:szCs w:val="22"/>
        </w:rPr>
        <w:t>Counters</w:t>
      </w:r>
    </w:p>
    <w:p w14:paraId="55C40DF6" w14:textId="77777777" w:rsidR="00F21025" w:rsidRPr="00465305" w:rsidRDefault="00F21025" w:rsidP="00F21025">
      <w:pPr>
        <w:pStyle w:val="NormalWeb"/>
        <w:numPr>
          <w:ilvl w:val="0"/>
          <w:numId w:val="38"/>
        </w:numPr>
        <w:rPr>
          <w:rFonts w:ascii="IBM Plex Sans" w:hAnsi="IBM Plex Sans"/>
          <w:sz w:val="22"/>
          <w:szCs w:val="22"/>
        </w:rPr>
      </w:pPr>
      <w:r w:rsidRPr="00465305">
        <w:rPr>
          <w:rFonts w:ascii="IBM Plex Sans" w:hAnsi="IBM Plex Sans"/>
          <w:sz w:val="22"/>
          <w:szCs w:val="22"/>
        </w:rPr>
        <w:lastRenderedPageBreak/>
        <w:t>Workflows and Processes</w:t>
      </w:r>
    </w:p>
    <w:p w14:paraId="141DDE7E" w14:textId="3CC989B7" w:rsidR="0078634D" w:rsidRDefault="0078634D" w:rsidP="009F7DFA">
      <w:pPr>
        <w:pStyle w:val="NormalWeb"/>
        <w:rPr>
          <w:rFonts w:ascii="IBM Plex Sans" w:hAnsi="IBM Plex Sans"/>
          <w:sz w:val="22"/>
          <w:szCs w:val="22"/>
        </w:rPr>
      </w:pPr>
      <w:r>
        <w:rPr>
          <w:rFonts w:ascii="IBM Plex Sans" w:hAnsi="IBM Plex Sans"/>
          <w:sz w:val="22"/>
          <w:szCs w:val="22"/>
        </w:rPr>
        <w:t xml:space="preserve">In this lab we will examine Counters. </w:t>
      </w:r>
      <w:r w:rsidR="00693CB3">
        <w:rPr>
          <w:rFonts w:ascii="IBM Plex Sans" w:hAnsi="IBM Plex Sans"/>
          <w:sz w:val="22"/>
          <w:szCs w:val="22"/>
        </w:rPr>
        <w:t xml:space="preserve"> For a tutorial on all aspects of the </w:t>
      </w:r>
      <w:r w:rsidR="0073534E">
        <w:rPr>
          <w:rFonts w:ascii="IBM Plex Sans" w:hAnsi="IBM Plex Sans"/>
          <w:sz w:val="22"/>
          <w:szCs w:val="22"/>
        </w:rPr>
        <w:t>Dashboard, see</w:t>
      </w:r>
      <w:r w:rsidR="00693CB3">
        <w:rPr>
          <w:rFonts w:ascii="IBM Plex Sans" w:hAnsi="IBM Plex Sans"/>
          <w:sz w:val="22"/>
          <w:szCs w:val="22"/>
        </w:rPr>
        <w:t xml:space="preserve"> </w:t>
      </w:r>
      <w:hyperlink r:id="rId11" w:history="1">
        <w:r w:rsidR="00693CB3" w:rsidRPr="00C37BF8">
          <w:rPr>
            <w:rStyle w:val="Hyperlink"/>
            <w:rFonts w:ascii="IBM Plex Sans" w:hAnsi="IBM Plex Sans"/>
            <w:sz w:val="22"/>
            <w:szCs w:val="22"/>
          </w:rPr>
          <w:t>https://learn.ibm.com/course/view.php?id=9051</w:t>
        </w:r>
      </w:hyperlink>
    </w:p>
    <w:p w14:paraId="2619DDF1" w14:textId="773D7D60" w:rsidR="00360E54" w:rsidRDefault="00F100B8" w:rsidP="009F7DFA">
      <w:pPr>
        <w:pStyle w:val="NormalWeb"/>
        <w:rPr>
          <w:rFonts w:ascii="IBM Plex Sans" w:hAnsi="IBM Plex Sans"/>
          <w:sz w:val="22"/>
          <w:szCs w:val="22"/>
        </w:rPr>
      </w:pPr>
      <w:r>
        <w:rPr>
          <w:rFonts w:ascii="IBM Plex Sans" w:hAnsi="IBM Plex Sans"/>
          <w:sz w:val="22"/>
          <w:szCs w:val="22"/>
        </w:rPr>
        <w:t>In this lab we use c</w:t>
      </w:r>
      <w:r w:rsidR="00693CB3">
        <w:rPr>
          <w:rFonts w:ascii="IBM Plex Sans" w:hAnsi="IBM Plex Sans"/>
          <w:sz w:val="22"/>
          <w:szCs w:val="22"/>
        </w:rPr>
        <w:t xml:space="preserve">ounters to </w:t>
      </w:r>
      <w:r w:rsidR="00B16EE8">
        <w:rPr>
          <w:rFonts w:ascii="IBM Plex Sans" w:hAnsi="IBM Plex Sans"/>
          <w:sz w:val="22"/>
          <w:szCs w:val="22"/>
        </w:rPr>
        <w:t>graph the</w:t>
      </w:r>
      <w:r w:rsidR="00693CB3">
        <w:rPr>
          <w:rFonts w:ascii="IBM Plex Sans" w:hAnsi="IBM Plex Sans"/>
          <w:sz w:val="22"/>
          <w:szCs w:val="22"/>
        </w:rPr>
        <w:t xml:space="preserve"> state of </w:t>
      </w:r>
      <w:r>
        <w:rPr>
          <w:rFonts w:ascii="IBM Plex Sans" w:hAnsi="IBM Plex Sans"/>
          <w:sz w:val="22"/>
          <w:szCs w:val="22"/>
        </w:rPr>
        <w:t>the Refunds bot</w:t>
      </w:r>
      <w:r w:rsidR="00693CB3">
        <w:rPr>
          <w:rFonts w:ascii="IBM Plex Sans" w:hAnsi="IBM Plex Sans"/>
          <w:sz w:val="22"/>
          <w:szCs w:val="22"/>
        </w:rPr>
        <w:t>.</w:t>
      </w:r>
    </w:p>
    <w:p w14:paraId="2A9BABB3" w14:textId="77777777" w:rsidR="00465305" w:rsidRDefault="00465305" w:rsidP="00465305">
      <w:pPr>
        <w:pStyle w:val="Heading2"/>
      </w:pPr>
      <w:bookmarkStart w:id="2" w:name="_Toc92875460"/>
      <w:bookmarkStart w:id="3" w:name="_Toc94352302"/>
      <w:r w:rsidRPr="00C11DDF">
        <w:t>Prerequisites</w:t>
      </w:r>
      <w:bookmarkEnd w:id="2"/>
      <w:bookmarkEnd w:id="3"/>
    </w:p>
    <w:p w14:paraId="48DF2D73" w14:textId="39FB432B" w:rsidR="003A4E65" w:rsidRDefault="00F42CCF" w:rsidP="00465305">
      <w:pPr>
        <w:spacing w:before="240"/>
        <w:rPr>
          <w:rFonts w:ascii="Courier New" w:hAnsi="Courier New" w:cs="Courier New"/>
          <w:lang w:eastAsia="x-none"/>
        </w:rPr>
      </w:pPr>
      <w:r>
        <w:rPr>
          <w:rFonts w:eastAsia="Times New Roman"/>
          <w:szCs w:val="22"/>
        </w:rPr>
        <w:t xml:space="preserve">To run this lab, you will need </w:t>
      </w:r>
      <w:r w:rsidR="00F100B8">
        <w:rPr>
          <w:rFonts w:eastAsia="Times New Roman"/>
          <w:szCs w:val="22"/>
        </w:rPr>
        <w:t>to have the Refunds bot ready in RPA Studio.  See</w:t>
      </w:r>
      <w:r>
        <w:rPr>
          <w:lang w:eastAsia="x-none"/>
        </w:rPr>
        <w:t xml:space="preserve"> </w:t>
      </w:r>
      <w:r w:rsidRPr="00F42CCF">
        <w:rPr>
          <w:rFonts w:ascii="Courier New" w:hAnsi="Courier New" w:cs="Courier New"/>
          <w:lang w:eastAsia="x-none"/>
        </w:rPr>
        <w:t>Bot Design – Lab Guide.</w:t>
      </w:r>
      <w:r w:rsidR="003A4E65">
        <w:rPr>
          <w:rFonts w:ascii="Courier New" w:hAnsi="Courier New" w:cs="Courier New"/>
          <w:lang w:eastAsia="x-none"/>
        </w:rPr>
        <w:t xml:space="preserve">  </w:t>
      </w:r>
    </w:p>
    <w:p w14:paraId="0923D0A0" w14:textId="45F0D762" w:rsidR="00B56012" w:rsidRDefault="00B56012" w:rsidP="003A4E65">
      <w:pPr>
        <w:pStyle w:val="Heading1"/>
        <w:numPr>
          <w:ilvl w:val="0"/>
          <w:numId w:val="0"/>
        </w:numPr>
        <w:rPr>
          <w:lang w:val="en-US"/>
        </w:rPr>
      </w:pPr>
      <w:bookmarkStart w:id="4" w:name="_Toc71292465"/>
      <w:bookmarkStart w:id="5" w:name="_Toc94352303"/>
      <w:r>
        <w:rPr>
          <w:lang w:val="en-US"/>
        </w:rPr>
        <w:lastRenderedPageBreak/>
        <w:t>Scenario</w:t>
      </w:r>
      <w:r w:rsidR="0017435A">
        <w:rPr>
          <w:lang w:val="en-US"/>
        </w:rPr>
        <w:t xml:space="preserve"> </w:t>
      </w:r>
      <w:bookmarkEnd w:id="4"/>
      <w:r w:rsidR="007159E9">
        <w:rPr>
          <w:lang w:val="en-US"/>
        </w:rPr>
        <w:t>-</w:t>
      </w:r>
      <w:r w:rsidR="004D6B00">
        <w:rPr>
          <w:lang w:val="en-US"/>
        </w:rPr>
        <w:t xml:space="preserve"> </w:t>
      </w:r>
      <w:r w:rsidR="007159E9">
        <w:rPr>
          <w:lang w:val="en-US"/>
        </w:rPr>
        <w:t>Refund</w:t>
      </w:r>
      <w:r w:rsidR="00E30EB2">
        <w:rPr>
          <w:lang w:val="en-US"/>
        </w:rPr>
        <w:t xml:space="preserve"> </w:t>
      </w:r>
      <w:r w:rsidR="00F62D59">
        <w:rPr>
          <w:lang w:val="en-US"/>
        </w:rPr>
        <w:t>Report</w:t>
      </w:r>
      <w:bookmarkEnd w:id="5"/>
    </w:p>
    <w:p w14:paraId="63AD1F78" w14:textId="7D4B0F52" w:rsidR="00C93F04" w:rsidRDefault="00B56012" w:rsidP="00927748">
      <w:pPr>
        <w:rPr>
          <w:lang w:eastAsia="x-none"/>
        </w:rPr>
      </w:pPr>
      <w:r>
        <w:rPr>
          <w:lang w:eastAsia="x-none"/>
        </w:rPr>
        <w:t xml:space="preserve">We will </w:t>
      </w:r>
      <w:r w:rsidR="005D6667">
        <w:rPr>
          <w:lang w:eastAsia="x-none"/>
        </w:rPr>
        <w:t>creat</w:t>
      </w:r>
      <w:r w:rsidR="007159E9">
        <w:rPr>
          <w:lang w:eastAsia="x-none"/>
        </w:rPr>
        <w:t>e</w:t>
      </w:r>
      <w:r w:rsidR="005D6667">
        <w:rPr>
          <w:lang w:eastAsia="x-none"/>
        </w:rPr>
        <w:t xml:space="preserve"> a </w:t>
      </w:r>
      <w:r w:rsidR="00F62D59">
        <w:rPr>
          <w:lang w:eastAsia="x-none"/>
        </w:rPr>
        <w:t xml:space="preserve">dashboard to show the </w:t>
      </w:r>
      <w:r w:rsidR="00F42CCF">
        <w:rPr>
          <w:lang w:eastAsia="x-none"/>
        </w:rPr>
        <w:t xml:space="preserve">counters of </w:t>
      </w:r>
      <w:r w:rsidR="007159E9">
        <w:rPr>
          <w:lang w:eastAsia="x-none"/>
        </w:rPr>
        <w:t>the</w:t>
      </w:r>
      <w:r w:rsidR="00F42CCF">
        <w:rPr>
          <w:lang w:eastAsia="x-none"/>
        </w:rPr>
        <w:t xml:space="preserve"> Refund bot</w:t>
      </w:r>
      <w:r w:rsidR="00F100B8">
        <w:rPr>
          <w:lang w:eastAsia="x-none"/>
        </w:rPr>
        <w:t>.</w:t>
      </w:r>
      <w:r w:rsidR="00F42CCF">
        <w:rPr>
          <w:lang w:eastAsia="x-none"/>
        </w:rPr>
        <w:t xml:space="preserve"> </w:t>
      </w:r>
    </w:p>
    <w:p w14:paraId="731AA60B" w14:textId="503B2912" w:rsidR="00B56012" w:rsidRDefault="0AD874F6" w:rsidP="00B56012">
      <w:pPr>
        <w:pStyle w:val="Heading2"/>
      </w:pPr>
      <w:bookmarkStart w:id="6" w:name="_Toc71292466"/>
      <w:r>
        <w:t xml:space="preserve"> </w:t>
      </w:r>
      <w:bookmarkStart w:id="7" w:name="_Toc94352304"/>
      <w:r>
        <w:t>Scenario Description</w:t>
      </w:r>
      <w:bookmarkEnd w:id="6"/>
      <w:bookmarkEnd w:id="7"/>
    </w:p>
    <w:p w14:paraId="16607122" w14:textId="49AF7A38" w:rsidR="00D16150" w:rsidRDefault="00F62D59" w:rsidP="008A4F46">
      <w:r>
        <w:t xml:space="preserve">Jon is an RPA administrator responsible for monitoring the </w:t>
      </w:r>
      <w:r w:rsidR="007159E9">
        <w:t>refund</w:t>
      </w:r>
      <w:r>
        <w:t xml:space="preserve"> bot</w:t>
      </w:r>
      <w:r w:rsidR="00656DC7">
        <w:t xml:space="preserve">.  At end of </w:t>
      </w:r>
      <w:r w:rsidR="009E6544">
        <w:t xml:space="preserve">the </w:t>
      </w:r>
      <w:r w:rsidR="00656DC7">
        <w:t>day</w:t>
      </w:r>
      <w:r w:rsidR="009E6544">
        <w:t xml:space="preserve">, </w:t>
      </w:r>
      <w:r w:rsidR="00656DC7">
        <w:t>he</w:t>
      </w:r>
      <w:r>
        <w:t xml:space="preserve"> send</w:t>
      </w:r>
      <w:r w:rsidR="00656DC7">
        <w:t>s</w:t>
      </w:r>
      <w:r>
        <w:t xml:space="preserve"> a </w:t>
      </w:r>
      <w:r w:rsidR="00B16EE8">
        <w:t>pdf</w:t>
      </w:r>
      <w:r>
        <w:t xml:space="preserve"> to </w:t>
      </w:r>
      <w:r w:rsidR="00742C15">
        <w:t xml:space="preserve">his </w:t>
      </w:r>
      <w:r w:rsidR="00D16150">
        <w:t>manag</w:t>
      </w:r>
      <w:r w:rsidR="00E30EB2">
        <w:t>er</w:t>
      </w:r>
      <w:r w:rsidR="00D16150">
        <w:t xml:space="preserve"> to</w:t>
      </w:r>
      <w:r>
        <w:t xml:space="preserve"> indicate whether the</w:t>
      </w:r>
      <w:r w:rsidR="00E30EB2">
        <w:t xml:space="preserve"> bot</w:t>
      </w:r>
      <w:r w:rsidR="007159E9">
        <w:t xml:space="preserve"> has </w:t>
      </w:r>
      <w:r>
        <w:t xml:space="preserve">met </w:t>
      </w:r>
      <w:r w:rsidR="007159E9">
        <w:t>its</w:t>
      </w:r>
      <w:r>
        <w:t xml:space="preserve"> SLA (service level agreement).  He </w:t>
      </w:r>
      <w:r w:rsidR="00F100B8">
        <w:t xml:space="preserve">exports a pie chart to </w:t>
      </w:r>
      <w:r w:rsidR="00D16150">
        <w:t xml:space="preserve">show </w:t>
      </w:r>
      <w:r w:rsidR="00BF54D8">
        <w:t xml:space="preserve">refunds </w:t>
      </w:r>
      <w:r w:rsidR="00D16150">
        <w:t>in the following states:</w:t>
      </w:r>
    </w:p>
    <w:p w14:paraId="61C53635" w14:textId="0AAB73E4" w:rsidR="00F100B8" w:rsidRDefault="00F100B8" w:rsidP="008A4F46"/>
    <w:p w14:paraId="27D9E57B" w14:textId="30435C3D" w:rsidR="00BF54D8" w:rsidRDefault="00BF54D8" w:rsidP="00BF54D8">
      <w:pPr>
        <w:pStyle w:val="ListParagraph"/>
        <w:numPr>
          <w:ilvl w:val="0"/>
          <w:numId w:val="41"/>
        </w:numPr>
      </w:pPr>
      <w:r>
        <w:t>Backend Error</w:t>
      </w:r>
    </w:p>
    <w:p w14:paraId="6D4555DB" w14:textId="233665CE" w:rsidR="00BF54D8" w:rsidRDefault="00BF54D8" w:rsidP="00BF54D8">
      <w:pPr>
        <w:pStyle w:val="ListParagraph"/>
        <w:numPr>
          <w:ilvl w:val="0"/>
          <w:numId w:val="41"/>
        </w:numPr>
      </w:pPr>
      <w:proofErr w:type="spellStart"/>
      <w:r>
        <w:t>BotError</w:t>
      </w:r>
      <w:proofErr w:type="spellEnd"/>
      <w:r>
        <w:tab/>
      </w:r>
    </w:p>
    <w:p w14:paraId="17FB98EA" w14:textId="78EC5AE9" w:rsidR="00BF54D8" w:rsidRDefault="00BF54D8" w:rsidP="00BF54D8">
      <w:pPr>
        <w:pStyle w:val="ListParagraph"/>
        <w:numPr>
          <w:ilvl w:val="0"/>
          <w:numId w:val="41"/>
        </w:numPr>
      </w:pPr>
      <w:proofErr w:type="spellStart"/>
      <w:r>
        <w:t>InvalidAmount</w:t>
      </w:r>
      <w:proofErr w:type="spellEnd"/>
    </w:p>
    <w:p w14:paraId="2A260148" w14:textId="1E689D00" w:rsidR="00BF54D8" w:rsidRDefault="00BF54D8" w:rsidP="00BF54D8">
      <w:pPr>
        <w:pStyle w:val="ListParagraph"/>
        <w:numPr>
          <w:ilvl w:val="0"/>
          <w:numId w:val="41"/>
        </w:numPr>
      </w:pPr>
      <w:proofErr w:type="spellStart"/>
      <w:r>
        <w:t>InvalidPaymentType</w:t>
      </w:r>
      <w:proofErr w:type="spellEnd"/>
    </w:p>
    <w:p w14:paraId="0F0BEA72" w14:textId="2E5BC252" w:rsidR="00BF54D8" w:rsidRDefault="00BF54D8" w:rsidP="00BF54D8">
      <w:pPr>
        <w:pStyle w:val="ListParagraph"/>
        <w:numPr>
          <w:ilvl w:val="0"/>
          <w:numId w:val="41"/>
        </w:numPr>
      </w:pPr>
      <w:proofErr w:type="spellStart"/>
      <w:r>
        <w:t>InvalidTicket</w:t>
      </w:r>
      <w:proofErr w:type="spellEnd"/>
    </w:p>
    <w:p w14:paraId="572DCF3C" w14:textId="113A9BE8" w:rsidR="00BF54D8" w:rsidRDefault="00BF54D8" w:rsidP="00BF54D8">
      <w:pPr>
        <w:pStyle w:val="ListParagraph"/>
        <w:numPr>
          <w:ilvl w:val="0"/>
          <w:numId w:val="41"/>
        </w:numPr>
      </w:pPr>
      <w:r>
        <w:t>Success</w:t>
      </w:r>
      <w:r>
        <w:tab/>
      </w:r>
    </w:p>
    <w:p w14:paraId="6E89AE38" w14:textId="77777777" w:rsidR="00BF54D8" w:rsidRDefault="00BF54D8" w:rsidP="008A4F46"/>
    <w:p w14:paraId="368030D8" w14:textId="312FE939" w:rsidR="002C6093" w:rsidRPr="004D6B00" w:rsidRDefault="002C6093" w:rsidP="002C6093">
      <w:pPr>
        <w:pStyle w:val="Heading2"/>
      </w:pPr>
      <w:bookmarkStart w:id="8" w:name="_Toc94352305"/>
      <w:r>
        <w:t>Start</w:t>
      </w:r>
      <w:bookmarkEnd w:id="8"/>
    </w:p>
    <w:p w14:paraId="76B8BA5C" w14:textId="2AC60279" w:rsidR="002C6093" w:rsidRDefault="002C6093" w:rsidP="002C6093">
      <w:pPr>
        <w:rPr>
          <w:lang w:eastAsia="x-none"/>
        </w:rPr>
      </w:pPr>
      <w:r>
        <w:rPr>
          <w:lang w:eastAsia="x-none"/>
        </w:rPr>
        <w:t xml:space="preserve">Open the </w:t>
      </w:r>
      <w:r w:rsidR="00682F57">
        <w:rPr>
          <w:lang w:eastAsia="x-none"/>
        </w:rPr>
        <w:t xml:space="preserve">Firefox </w:t>
      </w:r>
      <w:r>
        <w:rPr>
          <w:lang w:eastAsia="x-none"/>
        </w:rPr>
        <w:t xml:space="preserve">Browser and navigate to </w:t>
      </w:r>
      <w:r w:rsidR="00682F57">
        <w:rPr>
          <w:lang w:eastAsia="x-none"/>
        </w:rPr>
        <w:t>the RPA</w:t>
      </w:r>
      <w:r>
        <w:rPr>
          <w:lang w:eastAsia="x-none"/>
        </w:rPr>
        <w:t xml:space="preserve"> tenant.  </w:t>
      </w:r>
      <w:r w:rsidR="001F3B51">
        <w:rPr>
          <w:lang w:eastAsia="x-none"/>
        </w:rPr>
        <w:t xml:space="preserve">If you are using the </w:t>
      </w:r>
      <w:proofErr w:type="spellStart"/>
      <w:r w:rsidR="001F3B51">
        <w:rPr>
          <w:lang w:eastAsia="x-none"/>
        </w:rPr>
        <w:t>Skytap</w:t>
      </w:r>
      <w:proofErr w:type="spellEnd"/>
      <w:r w:rsidR="001F3B51">
        <w:rPr>
          <w:lang w:eastAsia="x-none"/>
        </w:rPr>
        <w:t xml:space="preserve"> image, the URL is </w:t>
      </w:r>
      <w:hyperlink r:id="rId12" w:anchor="/en-US/account/login" w:history="1">
        <w:r w:rsidR="001F3B51" w:rsidRPr="00E17685">
          <w:rPr>
            <w:rStyle w:val="Hyperlink"/>
            <w:lang w:eastAsia="x-none"/>
          </w:rPr>
          <w:t>https://localhost:20000/#/en-US/account/login</w:t>
        </w:r>
      </w:hyperlink>
    </w:p>
    <w:p w14:paraId="71F22215" w14:textId="77777777" w:rsidR="004D6B00" w:rsidRPr="004D6B00" w:rsidRDefault="004D6B00" w:rsidP="002C6093">
      <w:pPr>
        <w:rPr>
          <w:lang w:eastAsia="x-none"/>
        </w:rPr>
      </w:pPr>
    </w:p>
    <w:p w14:paraId="27D259D4" w14:textId="77777777" w:rsidR="002C6093" w:rsidRDefault="002C6093" w:rsidP="002C6093">
      <w:pPr>
        <w:pStyle w:val="Heading2"/>
      </w:pPr>
      <w:bookmarkStart w:id="9" w:name="_Toc71292464"/>
      <w:bookmarkStart w:id="10" w:name="_Toc94352306"/>
      <w:r>
        <w:t>Log In</w:t>
      </w:r>
      <w:bookmarkEnd w:id="9"/>
      <w:bookmarkEnd w:id="10"/>
    </w:p>
    <w:p w14:paraId="75F0309F" w14:textId="4D2470BD" w:rsidR="00682F57" w:rsidRDefault="002C6093" w:rsidP="002C6093">
      <w:r>
        <w:t>Login with your username and password.</w:t>
      </w:r>
      <w:r w:rsidR="00682F57">
        <w:t xml:space="preserve">  If you are using the </w:t>
      </w:r>
      <w:proofErr w:type="spellStart"/>
      <w:r w:rsidR="00682F57">
        <w:t>SkyTap</w:t>
      </w:r>
      <w:proofErr w:type="spellEnd"/>
      <w:r w:rsidR="00682F57">
        <w:t xml:space="preserve"> </w:t>
      </w:r>
      <w:r w:rsidR="001F3B51">
        <w:t>image</w:t>
      </w:r>
      <w:r w:rsidR="00682F57">
        <w:t xml:space="preserve">, it is </w:t>
      </w:r>
    </w:p>
    <w:p w14:paraId="4BCCDDFA" w14:textId="0FDB77EE" w:rsidR="002C6093" w:rsidRDefault="004C106B" w:rsidP="002C6093">
      <w:pPr>
        <w:rPr>
          <w:i/>
          <w:iCs/>
        </w:rPr>
      </w:pPr>
      <w:hyperlink r:id="rId13" w:history="1">
        <w:r w:rsidR="001F3B51" w:rsidRPr="00E17685">
          <w:rPr>
            <w:rStyle w:val="Hyperlink"/>
            <w:i/>
            <w:iCs/>
          </w:rPr>
          <w:t>admin@ibmdba.com</w:t>
        </w:r>
      </w:hyperlink>
      <w:r w:rsidR="001F3B51">
        <w:rPr>
          <w:i/>
          <w:iCs/>
        </w:rPr>
        <w:t xml:space="preserve"> </w:t>
      </w:r>
      <w:r w:rsidR="00682F57" w:rsidRPr="007159E9">
        <w:rPr>
          <w:i/>
          <w:iCs/>
        </w:rPr>
        <w:t>/ passw0rd</w:t>
      </w:r>
    </w:p>
    <w:p w14:paraId="7194ACB7" w14:textId="6FB2DEB7" w:rsidR="003777A7" w:rsidRDefault="003777A7" w:rsidP="002C6093">
      <w:pPr>
        <w:rPr>
          <w:i/>
          <w:iCs/>
        </w:rPr>
      </w:pPr>
    </w:p>
    <w:p w14:paraId="3C170499" w14:textId="09D3BB9C" w:rsidR="003777A7" w:rsidRDefault="003777A7" w:rsidP="003777A7">
      <w:pPr>
        <w:pStyle w:val="Heading2"/>
      </w:pPr>
      <w:bookmarkStart w:id="11" w:name="_Toc94352307"/>
      <w:r>
        <w:t xml:space="preserve">Create and Assign developer </w:t>
      </w:r>
      <w:r w:rsidR="002E1484">
        <w:t>R</w:t>
      </w:r>
      <w:r>
        <w:t>ole</w:t>
      </w:r>
      <w:bookmarkEnd w:id="11"/>
    </w:p>
    <w:p w14:paraId="1A769AF0" w14:textId="5322B6F6" w:rsidR="003777A7" w:rsidRDefault="003777A7" w:rsidP="002C6093">
      <w:pPr>
        <w:rPr>
          <w:i/>
          <w:iCs/>
        </w:rPr>
      </w:pPr>
    </w:p>
    <w:p w14:paraId="75D1EA09" w14:textId="1A98D2D0" w:rsidR="003777A7" w:rsidRPr="002E1484" w:rsidRDefault="003777A7" w:rsidP="002C6093">
      <w:r w:rsidRPr="002E1484">
        <w:t xml:space="preserve">By default, the admin user does not have </w:t>
      </w:r>
      <w:r w:rsidR="002E1484" w:rsidRPr="002E1484">
        <w:t>a developer</w:t>
      </w:r>
      <w:r w:rsidRPr="002E1484">
        <w:t xml:space="preserve"> role.  In this step we will create and assign this role</w:t>
      </w:r>
    </w:p>
    <w:p w14:paraId="12BAC833" w14:textId="229EFCB5" w:rsidR="003777A7" w:rsidRDefault="003777A7" w:rsidP="002C6093">
      <w:pPr>
        <w:rPr>
          <w:i/>
          <w:iCs/>
        </w:rPr>
      </w:pPr>
    </w:p>
    <w:p w14:paraId="48517DBA" w14:textId="295057D7" w:rsidR="003777A7" w:rsidRDefault="002E1484" w:rsidP="002C6093">
      <w:r>
        <w:t xml:space="preserve">In the tenant main menu bar, click on </w:t>
      </w:r>
      <w:r w:rsidRPr="002E1484">
        <w:rPr>
          <w:i/>
          <w:iCs/>
        </w:rPr>
        <w:t>Access</w:t>
      </w:r>
      <w:r>
        <w:t>:</w:t>
      </w:r>
    </w:p>
    <w:p w14:paraId="0A46A6A7" w14:textId="77777777" w:rsidR="002E1484" w:rsidRDefault="002E1484" w:rsidP="002C6093"/>
    <w:p w14:paraId="3C1DC4E3" w14:textId="4B2E7C22" w:rsidR="002E1484" w:rsidRPr="002E1484" w:rsidRDefault="002E1484" w:rsidP="002C6093">
      <w:r>
        <w:rPr>
          <w:noProof/>
        </w:rPr>
        <w:drawing>
          <wp:inline distT="0" distB="0" distL="0" distR="0" wp14:anchorId="515CF366" wp14:editId="6A28C8B5">
            <wp:extent cx="2019300" cy="1828800"/>
            <wp:effectExtent l="76200" t="76200" r="76200" b="762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9300" cy="1828800"/>
                    </a:xfrm>
                    <a:prstGeom prst="rect">
                      <a:avLst/>
                    </a:prstGeom>
                    <a:effectLst>
                      <a:glow rad="63500">
                        <a:schemeClr val="accent3">
                          <a:satMod val="175000"/>
                          <a:alpha val="40000"/>
                        </a:schemeClr>
                      </a:glow>
                    </a:effectLst>
                  </pic:spPr>
                </pic:pic>
              </a:graphicData>
            </a:graphic>
          </wp:inline>
        </w:drawing>
      </w:r>
    </w:p>
    <w:p w14:paraId="5A0E3F6E" w14:textId="53741C73" w:rsidR="002C6093" w:rsidRDefault="002C6093" w:rsidP="008A4F46"/>
    <w:p w14:paraId="28744211" w14:textId="4407A081" w:rsidR="002E1484" w:rsidRDefault="002E1484" w:rsidP="008A4F46">
      <w:r>
        <w:t>Now click on Teams:</w:t>
      </w:r>
    </w:p>
    <w:p w14:paraId="73A54EC6" w14:textId="6F0BB571" w:rsidR="002E1484" w:rsidRDefault="002E1484" w:rsidP="008A4F46">
      <w:r>
        <w:rPr>
          <w:noProof/>
        </w:rPr>
        <w:lastRenderedPageBreak/>
        <w:drawing>
          <wp:inline distT="0" distB="0" distL="0" distR="0" wp14:anchorId="38381BF7" wp14:editId="3E9B835F">
            <wp:extent cx="3400909" cy="1562176"/>
            <wp:effectExtent l="7620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07266" cy="1565096"/>
                    </a:xfrm>
                    <a:prstGeom prst="rect">
                      <a:avLst/>
                    </a:prstGeom>
                    <a:effectLst>
                      <a:glow rad="63500">
                        <a:schemeClr val="accent3">
                          <a:satMod val="175000"/>
                          <a:alpha val="40000"/>
                        </a:schemeClr>
                      </a:glow>
                    </a:effectLst>
                  </pic:spPr>
                </pic:pic>
              </a:graphicData>
            </a:graphic>
          </wp:inline>
        </w:drawing>
      </w:r>
    </w:p>
    <w:p w14:paraId="2F3C9967" w14:textId="7D62639F" w:rsidR="002E1484" w:rsidRDefault="002E1484" w:rsidP="008A4F46"/>
    <w:p w14:paraId="4294D574" w14:textId="60B43F31" w:rsidR="002E1484" w:rsidRDefault="002E1484" w:rsidP="008A4F46">
      <w:r>
        <w:t xml:space="preserve">Click the </w:t>
      </w:r>
      <w:r w:rsidRPr="002E1484">
        <w:rPr>
          <w:i/>
          <w:iCs/>
        </w:rPr>
        <w:t>Create team</w:t>
      </w:r>
      <w:r>
        <w:t xml:space="preserve"> button:</w:t>
      </w:r>
    </w:p>
    <w:p w14:paraId="1EFDF795" w14:textId="100FE11B" w:rsidR="002E1484" w:rsidRDefault="002E1484" w:rsidP="008A4F46"/>
    <w:p w14:paraId="4C3B7158" w14:textId="3A06B142" w:rsidR="002E1484" w:rsidRDefault="002E1484" w:rsidP="008A4F46">
      <w:r>
        <w:rPr>
          <w:noProof/>
        </w:rPr>
        <w:drawing>
          <wp:inline distT="0" distB="0" distL="0" distR="0" wp14:anchorId="0D294FAE" wp14:editId="709FB599">
            <wp:extent cx="6008878" cy="897694"/>
            <wp:effectExtent l="76200" t="76200" r="68580" b="742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2401" cy="898220"/>
                    </a:xfrm>
                    <a:prstGeom prst="rect">
                      <a:avLst/>
                    </a:prstGeom>
                    <a:effectLst>
                      <a:glow rad="63500">
                        <a:schemeClr val="accent3">
                          <a:satMod val="175000"/>
                          <a:alpha val="40000"/>
                        </a:schemeClr>
                      </a:glow>
                    </a:effectLst>
                  </pic:spPr>
                </pic:pic>
              </a:graphicData>
            </a:graphic>
          </wp:inline>
        </w:drawing>
      </w:r>
    </w:p>
    <w:p w14:paraId="2DCB026D" w14:textId="28B40100" w:rsidR="002E1484" w:rsidRDefault="002E1484" w:rsidP="008A4F46"/>
    <w:p w14:paraId="1C972EF9" w14:textId="18EAB832" w:rsidR="002E1484" w:rsidRDefault="002E1484" w:rsidP="008A4F46">
      <w:r>
        <w:t>Create the Developer Team:</w:t>
      </w:r>
    </w:p>
    <w:p w14:paraId="758E773A" w14:textId="7580E946" w:rsidR="002E1484" w:rsidRDefault="002E1484" w:rsidP="008A4F46"/>
    <w:p w14:paraId="6D821059" w14:textId="58ADADFB" w:rsidR="002E1484" w:rsidRDefault="002E1484" w:rsidP="008A4F46">
      <w:r>
        <w:rPr>
          <w:noProof/>
        </w:rPr>
        <w:drawing>
          <wp:inline distT="0" distB="0" distL="0" distR="0" wp14:anchorId="3E2D4310" wp14:editId="12F4E97A">
            <wp:extent cx="4129082" cy="2742412"/>
            <wp:effectExtent l="76200" t="76200" r="81280" b="774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3819" cy="2752200"/>
                    </a:xfrm>
                    <a:prstGeom prst="rect">
                      <a:avLst/>
                    </a:prstGeom>
                    <a:effectLst>
                      <a:glow rad="63500">
                        <a:schemeClr val="accent3">
                          <a:satMod val="175000"/>
                          <a:alpha val="40000"/>
                        </a:schemeClr>
                      </a:glow>
                    </a:effectLst>
                  </pic:spPr>
                </pic:pic>
              </a:graphicData>
            </a:graphic>
          </wp:inline>
        </w:drawing>
      </w:r>
    </w:p>
    <w:p w14:paraId="19F86D06" w14:textId="5525A166" w:rsidR="002E1484" w:rsidRDefault="002E1484" w:rsidP="008A4F46"/>
    <w:p w14:paraId="1FAD975B" w14:textId="498940EA" w:rsidR="002E1484" w:rsidRDefault="002E1484" w:rsidP="008A4F46">
      <w:r>
        <w:t xml:space="preserve">Click </w:t>
      </w:r>
      <w:r w:rsidRPr="002E1484">
        <w:rPr>
          <w:i/>
          <w:iCs/>
        </w:rPr>
        <w:t>Next</w:t>
      </w:r>
    </w:p>
    <w:p w14:paraId="318C34BD" w14:textId="2715E571" w:rsidR="002E1484" w:rsidRDefault="002E1484" w:rsidP="008A4F46"/>
    <w:p w14:paraId="0E0FEC08" w14:textId="04A5A9A8" w:rsidR="002E1484" w:rsidRDefault="002E1484" w:rsidP="008A4F46">
      <w:r>
        <w:t>Click Bot Developer as the Role</w:t>
      </w:r>
    </w:p>
    <w:p w14:paraId="626A5192" w14:textId="23C82914" w:rsidR="002E1484" w:rsidRDefault="002E1484" w:rsidP="008A4F46"/>
    <w:p w14:paraId="50DCB257" w14:textId="43BB5453" w:rsidR="002E1484" w:rsidRDefault="002E1484" w:rsidP="008A4F46">
      <w:r>
        <w:rPr>
          <w:noProof/>
        </w:rPr>
        <w:lastRenderedPageBreak/>
        <w:drawing>
          <wp:inline distT="0" distB="0" distL="0" distR="0" wp14:anchorId="7F63C95E" wp14:editId="182AF9BC">
            <wp:extent cx="3148508" cy="2597074"/>
            <wp:effectExtent l="76200" t="76200" r="71120" b="704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58488" cy="2605306"/>
                    </a:xfrm>
                    <a:prstGeom prst="rect">
                      <a:avLst/>
                    </a:prstGeom>
                    <a:effectLst>
                      <a:glow rad="63500">
                        <a:schemeClr val="accent3">
                          <a:satMod val="175000"/>
                          <a:alpha val="40000"/>
                        </a:schemeClr>
                      </a:glow>
                    </a:effectLst>
                  </pic:spPr>
                </pic:pic>
              </a:graphicData>
            </a:graphic>
          </wp:inline>
        </w:drawing>
      </w:r>
    </w:p>
    <w:p w14:paraId="049EC262" w14:textId="563946DF" w:rsidR="002E1484" w:rsidRDefault="002E1484" w:rsidP="008A4F46"/>
    <w:p w14:paraId="6E60AEA7" w14:textId="16E6A9B1" w:rsidR="002E1484" w:rsidRPr="002E1484" w:rsidRDefault="002E1484" w:rsidP="008A4F46">
      <w:r>
        <w:t xml:space="preserve">Click </w:t>
      </w:r>
      <w:r w:rsidRPr="002E1484">
        <w:rPr>
          <w:i/>
          <w:iCs/>
        </w:rPr>
        <w:t>Next</w:t>
      </w:r>
      <w:r>
        <w:rPr>
          <w:i/>
          <w:iCs/>
        </w:rPr>
        <w:t xml:space="preserve"> </w:t>
      </w:r>
      <w:r>
        <w:t xml:space="preserve">and then </w:t>
      </w:r>
      <w:r w:rsidRPr="002E1484">
        <w:rPr>
          <w:i/>
          <w:iCs/>
        </w:rPr>
        <w:t>Create</w:t>
      </w:r>
      <w:r>
        <w:rPr>
          <w:i/>
          <w:iCs/>
        </w:rPr>
        <w:t>.</w:t>
      </w:r>
    </w:p>
    <w:p w14:paraId="5594939C" w14:textId="3FEFAACD" w:rsidR="002E1484" w:rsidRDefault="002E1484" w:rsidP="008A4F46"/>
    <w:p w14:paraId="68786039" w14:textId="5394C124" w:rsidR="002E1484" w:rsidRDefault="002E1484" w:rsidP="008A4F46">
      <w:r>
        <w:t>Click on the newly created Developer Team</w:t>
      </w:r>
      <w:r w:rsidR="00411249">
        <w:t xml:space="preserve"> </w:t>
      </w:r>
      <w:r>
        <w:t xml:space="preserve">and press </w:t>
      </w:r>
      <w:r w:rsidRPr="002E1484">
        <w:rPr>
          <w:i/>
          <w:iCs/>
        </w:rPr>
        <w:t>Manage users</w:t>
      </w:r>
    </w:p>
    <w:p w14:paraId="49B9FFD2" w14:textId="2E2BB2A6" w:rsidR="002E1484" w:rsidRDefault="002E1484" w:rsidP="008A4F46"/>
    <w:p w14:paraId="5D715C0D" w14:textId="7F54D9E2" w:rsidR="002E1484" w:rsidRDefault="002E1484" w:rsidP="008A4F46">
      <w:r>
        <w:rPr>
          <w:noProof/>
        </w:rPr>
        <w:drawing>
          <wp:inline distT="0" distB="0" distL="0" distR="0" wp14:anchorId="3182F05A" wp14:editId="2329BA15">
            <wp:extent cx="5310835" cy="835369"/>
            <wp:effectExtent l="76200" t="76200" r="80645" b="793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8730" cy="839757"/>
                    </a:xfrm>
                    <a:prstGeom prst="rect">
                      <a:avLst/>
                    </a:prstGeom>
                    <a:effectLst>
                      <a:glow rad="63500">
                        <a:schemeClr val="accent3">
                          <a:satMod val="175000"/>
                          <a:alpha val="40000"/>
                        </a:schemeClr>
                      </a:glow>
                    </a:effectLst>
                  </pic:spPr>
                </pic:pic>
              </a:graphicData>
            </a:graphic>
          </wp:inline>
        </w:drawing>
      </w:r>
    </w:p>
    <w:p w14:paraId="7537AF41" w14:textId="285A3F6B" w:rsidR="002E1484" w:rsidRDefault="002E1484" w:rsidP="008A4F46"/>
    <w:p w14:paraId="293FB0BB" w14:textId="59EC6C4A" w:rsidR="002E1484" w:rsidRDefault="002E1484" w:rsidP="008A4F46">
      <w:r>
        <w:t>Select Admin:</w:t>
      </w:r>
    </w:p>
    <w:p w14:paraId="5E032DD8" w14:textId="3B02A4F1" w:rsidR="002E1484" w:rsidRDefault="002E1484" w:rsidP="008A4F46"/>
    <w:p w14:paraId="6F7E737C" w14:textId="00F04085" w:rsidR="002E1484" w:rsidRDefault="002E1484" w:rsidP="008A4F46">
      <w:r>
        <w:rPr>
          <w:noProof/>
        </w:rPr>
        <w:drawing>
          <wp:inline distT="0" distB="0" distL="0" distR="0" wp14:anchorId="33CADEEC" wp14:editId="680AC9E5">
            <wp:extent cx="4253643" cy="1392276"/>
            <wp:effectExtent l="76200" t="76200" r="71120" b="749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4327" cy="1395773"/>
                    </a:xfrm>
                    <a:prstGeom prst="rect">
                      <a:avLst/>
                    </a:prstGeom>
                    <a:effectLst>
                      <a:glow rad="63500">
                        <a:schemeClr val="accent3">
                          <a:satMod val="175000"/>
                          <a:alpha val="40000"/>
                        </a:schemeClr>
                      </a:glow>
                    </a:effectLst>
                  </pic:spPr>
                </pic:pic>
              </a:graphicData>
            </a:graphic>
          </wp:inline>
        </w:drawing>
      </w:r>
    </w:p>
    <w:p w14:paraId="1BE7D821" w14:textId="23884A16" w:rsidR="002E1484" w:rsidRDefault="002E1484" w:rsidP="008A4F46"/>
    <w:p w14:paraId="3E8EE212" w14:textId="3D288A71" w:rsidR="002E1484" w:rsidRDefault="002E1484" w:rsidP="008A4F46">
      <w:r>
        <w:t xml:space="preserve">Press </w:t>
      </w:r>
      <w:r w:rsidRPr="002E1484">
        <w:rPr>
          <w:i/>
          <w:iCs/>
        </w:rPr>
        <w:t>Save</w:t>
      </w:r>
      <w:r>
        <w:t>.</w:t>
      </w:r>
      <w:r w:rsidR="00411249">
        <w:t xml:space="preserve">  The admin users now </w:t>
      </w:r>
      <w:proofErr w:type="gramStart"/>
      <w:r w:rsidR="00411249">
        <w:t>has</w:t>
      </w:r>
      <w:proofErr w:type="gramEnd"/>
      <w:r w:rsidR="00411249">
        <w:t xml:space="preserve"> developer rights.</w:t>
      </w:r>
    </w:p>
    <w:p w14:paraId="5753D3A9" w14:textId="47E938B6" w:rsidR="00411249" w:rsidRDefault="00411249">
      <w:r>
        <w:br w:type="page"/>
      </w:r>
    </w:p>
    <w:p w14:paraId="05FA13CA" w14:textId="34BC16EA" w:rsidR="00411249" w:rsidRDefault="00411249" w:rsidP="00411249">
      <w:pPr>
        <w:pStyle w:val="Heading2"/>
      </w:pPr>
      <w:bookmarkStart w:id="12" w:name="_Toc94352308"/>
      <w:r>
        <w:lastRenderedPageBreak/>
        <w:t>Publish script</w:t>
      </w:r>
      <w:bookmarkEnd w:id="12"/>
    </w:p>
    <w:p w14:paraId="2EC7DF68" w14:textId="6549D64A" w:rsidR="00411249" w:rsidRDefault="00411249" w:rsidP="008A4F46"/>
    <w:p w14:paraId="5CAEB65D" w14:textId="50125F07" w:rsidR="00411249" w:rsidRDefault="00411249" w:rsidP="008A4F46">
      <w:r>
        <w:t xml:space="preserve">From RPA Studio, publish the </w:t>
      </w:r>
      <w:proofErr w:type="spellStart"/>
      <w:r w:rsidRPr="00411249">
        <w:rPr>
          <w:i/>
          <w:iCs/>
        </w:rPr>
        <w:t>Refunds_Main_Complete</w:t>
      </w:r>
      <w:proofErr w:type="spellEnd"/>
      <w:r>
        <w:t xml:space="preserve"> script from the Bot Design Lab:  </w:t>
      </w:r>
    </w:p>
    <w:p w14:paraId="2D0DD402" w14:textId="068B130B" w:rsidR="00411249" w:rsidRDefault="00411249" w:rsidP="008A4F46"/>
    <w:p w14:paraId="206636F5" w14:textId="593A78B2" w:rsidR="00411249" w:rsidRDefault="00411249" w:rsidP="008A4F46">
      <w:r>
        <w:rPr>
          <w:noProof/>
        </w:rPr>
        <w:drawing>
          <wp:inline distT="0" distB="0" distL="0" distR="0" wp14:anchorId="333522A0" wp14:editId="77BA7A0D">
            <wp:extent cx="3708806" cy="2080828"/>
            <wp:effectExtent l="76200" t="76200" r="82550" b="723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4586" cy="2084071"/>
                    </a:xfrm>
                    <a:prstGeom prst="rect">
                      <a:avLst/>
                    </a:prstGeom>
                    <a:effectLst>
                      <a:glow rad="63500">
                        <a:schemeClr val="accent3">
                          <a:satMod val="175000"/>
                          <a:alpha val="40000"/>
                        </a:schemeClr>
                      </a:glow>
                    </a:effectLst>
                  </pic:spPr>
                </pic:pic>
              </a:graphicData>
            </a:graphic>
          </wp:inline>
        </w:drawing>
      </w:r>
    </w:p>
    <w:p w14:paraId="7004A398" w14:textId="12D46C9B" w:rsidR="00E346C3" w:rsidRDefault="00E346C3" w:rsidP="00E346C3">
      <w:pPr>
        <w:pStyle w:val="Heading2"/>
      </w:pPr>
      <w:bookmarkStart w:id="13" w:name="_Toc94352309"/>
      <w:r>
        <w:t>Enter Scripts Menu</w:t>
      </w:r>
      <w:bookmarkEnd w:id="13"/>
    </w:p>
    <w:p w14:paraId="7D04F893" w14:textId="77777777" w:rsidR="00E346C3" w:rsidRDefault="00E346C3" w:rsidP="00E346C3"/>
    <w:p w14:paraId="42C11112" w14:textId="679E6F35" w:rsidR="00E346C3" w:rsidRDefault="00411249" w:rsidP="00E346C3">
      <w:r>
        <w:t>Back in the RPA Web Console, c</w:t>
      </w:r>
      <w:r w:rsidR="00E346C3">
        <w:t xml:space="preserve">lick </w:t>
      </w:r>
      <w:r w:rsidR="00E346C3">
        <w:rPr>
          <w:i/>
          <w:iCs/>
        </w:rPr>
        <w:t>Scripts</w:t>
      </w:r>
      <w:r w:rsidR="00E346C3">
        <w:t>:</w:t>
      </w:r>
    </w:p>
    <w:p w14:paraId="35E6BD9B" w14:textId="77777777" w:rsidR="00E346C3" w:rsidRDefault="00E346C3" w:rsidP="008A4F46"/>
    <w:p w14:paraId="2D234E22" w14:textId="1713C776" w:rsidR="00E346C3" w:rsidRDefault="00E346C3" w:rsidP="008A4F46">
      <w:r>
        <w:rPr>
          <w:noProof/>
        </w:rPr>
        <w:drawing>
          <wp:inline distT="0" distB="0" distL="0" distR="0" wp14:anchorId="7198A4B9" wp14:editId="65B64212">
            <wp:extent cx="2657475" cy="2619375"/>
            <wp:effectExtent l="76200" t="76200" r="85725" b="857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7475" cy="2619375"/>
                    </a:xfrm>
                    <a:prstGeom prst="rect">
                      <a:avLst/>
                    </a:prstGeom>
                    <a:effectLst>
                      <a:glow rad="63500">
                        <a:schemeClr val="accent3">
                          <a:satMod val="175000"/>
                          <a:alpha val="40000"/>
                        </a:schemeClr>
                      </a:glow>
                    </a:effectLst>
                  </pic:spPr>
                </pic:pic>
              </a:graphicData>
            </a:graphic>
          </wp:inline>
        </w:drawing>
      </w:r>
    </w:p>
    <w:p w14:paraId="6CD7BC54" w14:textId="2B60C0C7" w:rsidR="00F840B9" w:rsidRDefault="00F840B9" w:rsidP="008A4F46"/>
    <w:p w14:paraId="39D05940" w14:textId="6556D5F1" w:rsidR="00F840B9" w:rsidRDefault="00F840B9" w:rsidP="00F840B9">
      <w:pPr>
        <w:pStyle w:val="Heading2"/>
      </w:pPr>
      <w:bookmarkStart w:id="14" w:name="_Toc94352310"/>
      <w:r>
        <w:t>Enter Projects Panel</w:t>
      </w:r>
      <w:bookmarkEnd w:id="14"/>
    </w:p>
    <w:p w14:paraId="2F376F6B" w14:textId="5C9314CC" w:rsidR="00E346C3" w:rsidRDefault="00E346C3" w:rsidP="008A4F46"/>
    <w:p w14:paraId="1191CC6D" w14:textId="3A2B69C1" w:rsidR="00E346C3" w:rsidRDefault="00E346C3" w:rsidP="008A4F46">
      <w:r>
        <w:t xml:space="preserve">Click the </w:t>
      </w:r>
      <w:r w:rsidRPr="00F840B9">
        <w:rPr>
          <w:i/>
          <w:iCs/>
        </w:rPr>
        <w:t>Projects</w:t>
      </w:r>
      <w:r>
        <w:t xml:space="preserve"> tab </w:t>
      </w:r>
      <w:r w:rsidR="00F840B9">
        <w:t xml:space="preserve">within </w:t>
      </w:r>
      <w:r w:rsidR="00F840B9" w:rsidRPr="00F840B9">
        <w:rPr>
          <w:i/>
          <w:iCs/>
        </w:rPr>
        <w:t>Manage</w:t>
      </w:r>
      <w:r w:rsidR="00F840B9">
        <w:t xml:space="preserve"> </w:t>
      </w:r>
      <w:r w:rsidR="00F840B9" w:rsidRPr="00F840B9">
        <w:rPr>
          <w:i/>
          <w:iCs/>
        </w:rPr>
        <w:t>Scripts</w:t>
      </w:r>
      <w:r w:rsidR="00F840B9">
        <w:t xml:space="preserve">, </w:t>
      </w:r>
      <w:r>
        <w:t xml:space="preserve">and select </w:t>
      </w:r>
      <w:r w:rsidRPr="00F840B9">
        <w:rPr>
          <w:i/>
          <w:iCs/>
        </w:rPr>
        <w:t>Create Project</w:t>
      </w:r>
      <w:r>
        <w:t>:</w:t>
      </w:r>
    </w:p>
    <w:p w14:paraId="2A50071B" w14:textId="35DB89BA" w:rsidR="00E346C3" w:rsidRDefault="00E346C3" w:rsidP="008A4F46">
      <w:r>
        <w:rPr>
          <w:noProof/>
        </w:rPr>
        <w:lastRenderedPageBreak/>
        <w:drawing>
          <wp:inline distT="0" distB="0" distL="0" distR="0" wp14:anchorId="1DEC82B1" wp14:editId="56E7FB39">
            <wp:extent cx="6188710" cy="1133475"/>
            <wp:effectExtent l="76200" t="76200" r="78740" b="857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1133475"/>
                    </a:xfrm>
                    <a:prstGeom prst="rect">
                      <a:avLst/>
                    </a:prstGeom>
                    <a:effectLst>
                      <a:glow rad="63500">
                        <a:schemeClr val="accent3">
                          <a:satMod val="175000"/>
                          <a:alpha val="40000"/>
                        </a:schemeClr>
                      </a:glow>
                    </a:effectLst>
                  </pic:spPr>
                </pic:pic>
              </a:graphicData>
            </a:graphic>
          </wp:inline>
        </w:drawing>
      </w:r>
    </w:p>
    <w:p w14:paraId="423F689B" w14:textId="12D1F10C" w:rsidR="00E346C3" w:rsidRDefault="00E346C3" w:rsidP="008A4F46"/>
    <w:p w14:paraId="1B190A71" w14:textId="1D4FCA91" w:rsidR="00E346C3" w:rsidRDefault="00E346C3" w:rsidP="008A4F46">
      <w:pPr>
        <w:rPr>
          <w:i/>
          <w:iCs/>
        </w:rPr>
      </w:pPr>
      <w:r>
        <w:t xml:space="preserve">Enter </w:t>
      </w:r>
      <w:r w:rsidR="00F840B9" w:rsidRPr="00F840B9">
        <w:rPr>
          <w:i/>
          <w:iCs/>
        </w:rPr>
        <w:t>Refunds</w:t>
      </w:r>
      <w:r w:rsidR="00F840B9">
        <w:t xml:space="preserve"> as the name of the </w:t>
      </w:r>
      <w:r>
        <w:t xml:space="preserve">project, </w:t>
      </w:r>
      <w:r w:rsidR="00B16EE8">
        <w:t xml:space="preserve">enter </w:t>
      </w:r>
      <w:r>
        <w:t xml:space="preserve">an optional description and </w:t>
      </w:r>
      <w:r w:rsidR="00F840B9">
        <w:t xml:space="preserve">then </w:t>
      </w:r>
      <w:r>
        <w:t xml:space="preserve">press </w:t>
      </w:r>
      <w:r w:rsidRPr="00E346C3">
        <w:rPr>
          <w:i/>
          <w:iCs/>
        </w:rPr>
        <w:t>Create</w:t>
      </w:r>
    </w:p>
    <w:p w14:paraId="47D497BF" w14:textId="41CE683B" w:rsidR="00E346C3" w:rsidRDefault="00E346C3" w:rsidP="008A4F46">
      <w:pPr>
        <w:rPr>
          <w:i/>
          <w:iCs/>
        </w:rPr>
      </w:pPr>
    </w:p>
    <w:p w14:paraId="26818437" w14:textId="03FCBD3D" w:rsidR="00E346C3" w:rsidRDefault="00E346C3" w:rsidP="008A4F46">
      <w:r>
        <w:rPr>
          <w:noProof/>
        </w:rPr>
        <w:drawing>
          <wp:inline distT="0" distB="0" distL="0" distR="0" wp14:anchorId="1A457B39" wp14:editId="70B97401">
            <wp:extent cx="4200525" cy="2822618"/>
            <wp:effectExtent l="76200" t="76200" r="66675" b="730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03111" cy="2824356"/>
                    </a:xfrm>
                    <a:prstGeom prst="rect">
                      <a:avLst/>
                    </a:prstGeom>
                    <a:effectLst>
                      <a:glow rad="63500">
                        <a:schemeClr val="accent3">
                          <a:satMod val="175000"/>
                          <a:alpha val="40000"/>
                        </a:schemeClr>
                      </a:glow>
                    </a:effectLst>
                  </pic:spPr>
                </pic:pic>
              </a:graphicData>
            </a:graphic>
          </wp:inline>
        </w:drawing>
      </w:r>
    </w:p>
    <w:p w14:paraId="11F488E2" w14:textId="2FB2534F" w:rsidR="00E346C3" w:rsidRDefault="00E346C3" w:rsidP="008A4F46"/>
    <w:p w14:paraId="6732C960" w14:textId="41F60AF9" w:rsidR="00E346C3" w:rsidRDefault="00E346C3" w:rsidP="008A4F46"/>
    <w:p w14:paraId="170FCBB3" w14:textId="5E0A7118" w:rsidR="00E346C3" w:rsidRDefault="00E346C3" w:rsidP="008A4F46">
      <w:r>
        <w:t xml:space="preserve">Still in the Projects tab, select </w:t>
      </w:r>
      <w:r w:rsidRPr="00E346C3">
        <w:rPr>
          <w:i/>
          <w:iCs/>
        </w:rPr>
        <w:t>Counters</w:t>
      </w:r>
      <w:r>
        <w:t xml:space="preserve"> and then press </w:t>
      </w:r>
      <w:r w:rsidRPr="00E346C3">
        <w:rPr>
          <w:i/>
          <w:iCs/>
        </w:rPr>
        <w:t>Create Counter</w:t>
      </w:r>
      <w:r>
        <w:t>:</w:t>
      </w:r>
    </w:p>
    <w:p w14:paraId="5A419890" w14:textId="2186B3DE" w:rsidR="00E346C3" w:rsidRDefault="00E346C3" w:rsidP="008A4F46"/>
    <w:p w14:paraId="47AF002C" w14:textId="36554312" w:rsidR="00E346C3" w:rsidRDefault="00E346C3" w:rsidP="008A4F46">
      <w:r>
        <w:t>Create the</w:t>
      </w:r>
      <w:r w:rsidR="00E9265B">
        <w:t xml:space="preserve"> six</w:t>
      </w:r>
      <w:r>
        <w:t xml:space="preserve"> counters as shown below:</w:t>
      </w:r>
    </w:p>
    <w:p w14:paraId="7CAA7CC3" w14:textId="33815048" w:rsidR="00E346C3" w:rsidRDefault="00E346C3" w:rsidP="008A4F46"/>
    <w:p w14:paraId="02F1B559" w14:textId="4600E876" w:rsidR="00E346C3" w:rsidRDefault="00E346C3" w:rsidP="008A4F46">
      <w:r>
        <w:rPr>
          <w:noProof/>
        </w:rPr>
        <w:drawing>
          <wp:inline distT="0" distB="0" distL="0" distR="0" wp14:anchorId="2BE2C95D" wp14:editId="580E7E64">
            <wp:extent cx="6188710" cy="2457450"/>
            <wp:effectExtent l="76200" t="76200" r="78740" b="762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457450"/>
                    </a:xfrm>
                    <a:prstGeom prst="rect">
                      <a:avLst/>
                    </a:prstGeom>
                    <a:effectLst>
                      <a:glow rad="63500">
                        <a:schemeClr val="accent3">
                          <a:satMod val="175000"/>
                          <a:alpha val="40000"/>
                        </a:schemeClr>
                      </a:glow>
                    </a:effectLst>
                  </pic:spPr>
                </pic:pic>
              </a:graphicData>
            </a:graphic>
          </wp:inline>
        </w:drawing>
      </w:r>
    </w:p>
    <w:p w14:paraId="4C32A82F" w14:textId="0F6AEC9C" w:rsidR="00E346C3" w:rsidRDefault="00E346C3" w:rsidP="008A4F46"/>
    <w:p w14:paraId="1403CF67" w14:textId="4F2DF587" w:rsidR="00F840B9" w:rsidRDefault="00F840B9" w:rsidP="00F840B9">
      <w:pPr>
        <w:pStyle w:val="Heading2"/>
      </w:pPr>
      <w:bookmarkStart w:id="15" w:name="_Toc94352311"/>
      <w:r>
        <w:lastRenderedPageBreak/>
        <w:t>Run the Refunds bot</w:t>
      </w:r>
      <w:bookmarkEnd w:id="15"/>
    </w:p>
    <w:p w14:paraId="66700C86" w14:textId="739D6E2F" w:rsidR="00F840B9" w:rsidRDefault="00F840B9" w:rsidP="008A4F46"/>
    <w:p w14:paraId="7998E46D" w14:textId="2A95B2AD" w:rsidR="00F840B9" w:rsidRDefault="0003550B" w:rsidP="008A4F46">
      <w:r>
        <w:t>R</w:t>
      </w:r>
      <w:r w:rsidR="00F840B9">
        <w:t xml:space="preserve">un </w:t>
      </w:r>
      <w:r w:rsidR="001E23F4" w:rsidRPr="001E23F4">
        <w:rPr>
          <w:i/>
          <w:iCs/>
        </w:rPr>
        <w:t>[</w:t>
      </w:r>
      <w:proofErr w:type="spellStart"/>
      <w:r w:rsidR="001E23F4" w:rsidRPr="001E23F4">
        <w:rPr>
          <w:i/>
          <w:iCs/>
        </w:rPr>
        <w:t>Project_</w:t>
      </w:r>
      <w:proofErr w:type="gramStart"/>
      <w:r w:rsidR="001E23F4" w:rsidRPr="001E23F4">
        <w:rPr>
          <w:i/>
          <w:iCs/>
        </w:rPr>
        <w:t>path</w:t>
      </w:r>
      <w:proofErr w:type="spellEnd"/>
      <w:r w:rsidR="001E23F4" w:rsidRPr="001E23F4">
        <w:rPr>
          <w:i/>
          <w:iCs/>
        </w:rPr>
        <w:t>]/Artefacts</w:t>
      </w:r>
      <w:r w:rsidR="001E23F4">
        <w:t>/</w:t>
      </w:r>
      <w:proofErr w:type="spellStart"/>
      <w:r w:rsidR="004A3525" w:rsidRPr="004A3525">
        <w:rPr>
          <w:i/>
          <w:iCs/>
        </w:rPr>
        <w:t>Refunds_Main_Complete.wal</w:t>
      </w:r>
      <w:proofErr w:type="spellEnd"/>
      <w:proofErr w:type="gramEnd"/>
      <w:r w:rsidR="00F840B9">
        <w:t xml:space="preserve"> </w:t>
      </w:r>
      <w:r w:rsidR="006B5EB7">
        <w:t xml:space="preserve"> implemented in the Bot Design Lab</w:t>
      </w:r>
      <w:r w:rsidR="00F840B9">
        <w:t>.</w:t>
      </w:r>
      <w:r>
        <w:t xml:space="preserve">  </w:t>
      </w:r>
      <w:r w:rsidR="00D61874">
        <w:t>It should</w:t>
      </w:r>
      <w:r>
        <w:t xml:space="preserve"> run without errors and </w:t>
      </w:r>
      <w:r w:rsidR="006B5EB7">
        <w:t xml:space="preserve">increment the </w:t>
      </w:r>
      <w:r>
        <w:t>counters</w:t>
      </w:r>
      <w:r w:rsidR="006B5EB7">
        <w:t>.</w:t>
      </w:r>
    </w:p>
    <w:p w14:paraId="7793D8BA" w14:textId="4BF4649F" w:rsidR="00E346C3" w:rsidRDefault="00E346C3" w:rsidP="008A4F46"/>
    <w:p w14:paraId="79C5166D" w14:textId="77777777" w:rsidR="00D61874" w:rsidRPr="00E346C3" w:rsidRDefault="00D61874" w:rsidP="008A4F46"/>
    <w:p w14:paraId="39E758D2" w14:textId="07DE650C" w:rsidR="006B06BD" w:rsidRDefault="006B06BD" w:rsidP="006B06BD">
      <w:pPr>
        <w:pStyle w:val="Heading2"/>
      </w:pPr>
      <w:bookmarkStart w:id="16" w:name="_Toc94352312"/>
      <w:r>
        <w:t>Enter Dashboard Menu</w:t>
      </w:r>
      <w:bookmarkEnd w:id="16"/>
    </w:p>
    <w:p w14:paraId="52FF6DCD" w14:textId="77777777" w:rsidR="006B06BD" w:rsidRDefault="006B06BD" w:rsidP="008A4F46"/>
    <w:p w14:paraId="09100D0A" w14:textId="3DB5337A" w:rsidR="00465305" w:rsidRDefault="00F840B9" w:rsidP="00465305">
      <w:r>
        <w:t xml:space="preserve">Back in the </w:t>
      </w:r>
      <w:r w:rsidR="001E23F4">
        <w:t xml:space="preserve">tenant </w:t>
      </w:r>
      <w:r>
        <w:t xml:space="preserve">main menu, </w:t>
      </w:r>
      <w:r w:rsidR="002C6093">
        <w:t xml:space="preserve">Click </w:t>
      </w:r>
      <w:r w:rsidR="00465305" w:rsidRPr="00D42DC3">
        <w:rPr>
          <w:i/>
          <w:iCs/>
        </w:rPr>
        <w:t>Dashboards</w:t>
      </w:r>
      <w:r w:rsidR="00465305">
        <w:t>:</w:t>
      </w:r>
    </w:p>
    <w:p w14:paraId="47D0E01F" w14:textId="77777777" w:rsidR="00465305" w:rsidRDefault="00465305" w:rsidP="00465305">
      <w:r>
        <w:rPr>
          <w:noProof/>
        </w:rPr>
        <w:drawing>
          <wp:inline distT="0" distB="0" distL="0" distR="0" wp14:anchorId="7A7BE07A" wp14:editId="6658EC9D">
            <wp:extent cx="1841919" cy="1878177"/>
            <wp:effectExtent l="76200" t="76200" r="82550" b="844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45863" cy="1882199"/>
                    </a:xfrm>
                    <a:prstGeom prst="rect">
                      <a:avLst/>
                    </a:prstGeom>
                    <a:effectLst>
                      <a:glow rad="63500">
                        <a:schemeClr val="accent3">
                          <a:satMod val="175000"/>
                          <a:alpha val="40000"/>
                        </a:schemeClr>
                      </a:glow>
                    </a:effectLst>
                  </pic:spPr>
                </pic:pic>
              </a:graphicData>
            </a:graphic>
          </wp:inline>
        </w:drawing>
      </w:r>
    </w:p>
    <w:p w14:paraId="4E7F3EAA" w14:textId="56DE9967" w:rsidR="006B06BD" w:rsidRDefault="006B06BD">
      <w:r>
        <w:br w:type="page"/>
      </w:r>
    </w:p>
    <w:p w14:paraId="34AFF6F1" w14:textId="77777777" w:rsidR="006B06BD" w:rsidRDefault="006B06BD" w:rsidP="00465305"/>
    <w:p w14:paraId="71068032" w14:textId="03C9E08E" w:rsidR="006B06BD" w:rsidRDefault="006B06BD" w:rsidP="006B06BD">
      <w:pPr>
        <w:pStyle w:val="Heading2"/>
      </w:pPr>
      <w:bookmarkStart w:id="17" w:name="_Toc94352313"/>
      <w:r>
        <w:t xml:space="preserve">Create a </w:t>
      </w:r>
      <w:r w:rsidR="003D41EC">
        <w:t>Refund Status</w:t>
      </w:r>
      <w:r>
        <w:t xml:space="preserve"> Dashboard</w:t>
      </w:r>
      <w:bookmarkEnd w:id="17"/>
    </w:p>
    <w:p w14:paraId="7EFDFE02" w14:textId="77777777" w:rsidR="006B06BD" w:rsidRDefault="006B06BD" w:rsidP="00465305"/>
    <w:p w14:paraId="494ADF1E" w14:textId="687891CF" w:rsidR="007159E9" w:rsidRPr="0003550B" w:rsidRDefault="007159E9" w:rsidP="007159E9">
      <w:r>
        <w:t xml:space="preserve">In the Dashboards menu, </w:t>
      </w:r>
      <w:r w:rsidR="00F840B9">
        <w:t xml:space="preserve">create a new dashboard.  </w:t>
      </w:r>
      <w:r w:rsidR="0003550B">
        <w:t xml:space="preserve">Press </w:t>
      </w:r>
      <w:r w:rsidR="0003550B" w:rsidRPr="0003550B">
        <w:rPr>
          <w:i/>
          <w:iCs/>
        </w:rPr>
        <w:t>Edit in Designer</w:t>
      </w:r>
      <w:r w:rsidR="0003550B">
        <w:t>.</w:t>
      </w:r>
    </w:p>
    <w:p w14:paraId="328F7DD2" w14:textId="62339E19" w:rsidR="001E23F4" w:rsidRDefault="001E23F4" w:rsidP="007159E9">
      <w:r>
        <w:t xml:space="preserve">Click </w:t>
      </w:r>
      <w:r w:rsidRPr="00D61874">
        <w:rPr>
          <w:i/>
          <w:iCs/>
        </w:rPr>
        <w:t>create</w:t>
      </w:r>
      <w:r>
        <w:t>:</w:t>
      </w:r>
    </w:p>
    <w:p w14:paraId="73D96C31" w14:textId="77777777" w:rsidR="001E23F4" w:rsidRDefault="001E23F4" w:rsidP="007159E9"/>
    <w:p w14:paraId="02BF5576" w14:textId="2F1625F2" w:rsidR="001E23F4" w:rsidRDefault="001E23F4" w:rsidP="007159E9">
      <w:r>
        <w:rPr>
          <w:noProof/>
        </w:rPr>
        <w:drawing>
          <wp:inline distT="0" distB="0" distL="0" distR="0" wp14:anchorId="7FBA8D53" wp14:editId="7894F6C9">
            <wp:extent cx="2505075" cy="971550"/>
            <wp:effectExtent l="76200" t="76200" r="85725" b="762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5075" cy="971550"/>
                    </a:xfrm>
                    <a:prstGeom prst="rect">
                      <a:avLst/>
                    </a:prstGeom>
                    <a:effectLst>
                      <a:glow rad="63500">
                        <a:schemeClr val="accent3">
                          <a:satMod val="175000"/>
                          <a:alpha val="40000"/>
                        </a:schemeClr>
                      </a:glow>
                    </a:effectLst>
                  </pic:spPr>
                </pic:pic>
              </a:graphicData>
            </a:graphic>
          </wp:inline>
        </w:drawing>
      </w:r>
    </w:p>
    <w:p w14:paraId="4DF7C9A4" w14:textId="77777777" w:rsidR="001E23F4" w:rsidRDefault="001E23F4" w:rsidP="007159E9"/>
    <w:p w14:paraId="669CFEA1" w14:textId="77777777" w:rsidR="001E23F4" w:rsidRDefault="007159E9" w:rsidP="007159E9">
      <w:r>
        <w:t xml:space="preserve">Set the </w:t>
      </w:r>
      <w:r w:rsidR="001E23F4">
        <w:t>D</w:t>
      </w:r>
      <w:r>
        <w:t xml:space="preserve">ashboard </w:t>
      </w:r>
      <w:r w:rsidR="001E23F4">
        <w:t xml:space="preserve">Name </w:t>
      </w:r>
      <w:r>
        <w:t xml:space="preserve">to </w:t>
      </w:r>
      <w:r w:rsidRPr="00DC40EF">
        <w:rPr>
          <w:i/>
          <w:iCs/>
        </w:rPr>
        <w:t>Bot Status</w:t>
      </w:r>
    </w:p>
    <w:p w14:paraId="70D7D7E4" w14:textId="77777777" w:rsidR="001E23F4" w:rsidRDefault="001E23F4" w:rsidP="007159E9"/>
    <w:p w14:paraId="585E60D5" w14:textId="6C4D07DD" w:rsidR="007159E9" w:rsidRDefault="001E23F4" w:rsidP="007159E9">
      <w:r>
        <w:t xml:space="preserve">Choose the data source to </w:t>
      </w:r>
      <w:r w:rsidRPr="001E23F4">
        <w:rPr>
          <w:i/>
          <w:iCs/>
        </w:rPr>
        <w:t>Default</w:t>
      </w:r>
      <w:r>
        <w:t xml:space="preserve"> and then press </w:t>
      </w:r>
      <w:r w:rsidRPr="001E23F4">
        <w:rPr>
          <w:i/>
          <w:iCs/>
        </w:rPr>
        <w:t>Create</w:t>
      </w:r>
      <w:r w:rsidR="00B16EE8">
        <w:t>.</w:t>
      </w:r>
    </w:p>
    <w:p w14:paraId="1F534262" w14:textId="7D7E2290" w:rsidR="00465305" w:rsidRDefault="00465305" w:rsidP="00465305">
      <w:r>
        <w:t xml:space="preserve">  </w:t>
      </w:r>
    </w:p>
    <w:p w14:paraId="60ADD4BB" w14:textId="77777777" w:rsidR="001E23F4" w:rsidRDefault="001E23F4" w:rsidP="00465305">
      <w:r>
        <w:t xml:space="preserve">Go back to the Dashboard main menu and select the report you just created.  </w:t>
      </w:r>
    </w:p>
    <w:p w14:paraId="782EB164" w14:textId="3458517B" w:rsidR="001E23F4" w:rsidRDefault="001E23F4" w:rsidP="00465305">
      <w:r>
        <w:t>Click Edit in Designer.</w:t>
      </w:r>
    </w:p>
    <w:p w14:paraId="58267248" w14:textId="07784363" w:rsidR="00465305" w:rsidRDefault="001E23F4" w:rsidP="00465305">
      <w:r>
        <w:t>C</w:t>
      </w:r>
      <w:r w:rsidR="00465305">
        <w:t xml:space="preserve">lick the </w:t>
      </w:r>
      <w:r w:rsidR="00465305" w:rsidRPr="00360E54">
        <w:rPr>
          <w:i/>
          <w:iCs/>
        </w:rPr>
        <w:t>Pie</w:t>
      </w:r>
      <w:r w:rsidR="00465305">
        <w:t xml:space="preserve"> icon:</w:t>
      </w:r>
    </w:p>
    <w:p w14:paraId="55FB1556" w14:textId="77777777" w:rsidR="00465305" w:rsidRDefault="00465305" w:rsidP="00465305">
      <w:r>
        <w:rPr>
          <w:noProof/>
        </w:rPr>
        <w:drawing>
          <wp:inline distT="0" distB="0" distL="0" distR="0" wp14:anchorId="4FB77A87" wp14:editId="126DF421">
            <wp:extent cx="805073" cy="1990725"/>
            <wp:effectExtent l="76200" t="76200" r="71755" b="666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10075" cy="2003094"/>
                    </a:xfrm>
                    <a:prstGeom prst="rect">
                      <a:avLst/>
                    </a:prstGeom>
                    <a:effectLst>
                      <a:glow rad="63500">
                        <a:schemeClr val="accent3">
                          <a:satMod val="175000"/>
                          <a:alpha val="40000"/>
                        </a:schemeClr>
                      </a:glow>
                    </a:effectLst>
                  </pic:spPr>
                </pic:pic>
              </a:graphicData>
            </a:graphic>
          </wp:inline>
        </w:drawing>
      </w:r>
    </w:p>
    <w:p w14:paraId="1C6E74A3" w14:textId="40CCBD0C" w:rsidR="00465305" w:rsidRDefault="00465305" w:rsidP="00465305">
      <w:r>
        <w:t xml:space="preserve">Click on the </w:t>
      </w:r>
      <w:r w:rsidRPr="003D41EC">
        <w:rPr>
          <w:i/>
          <w:iCs/>
        </w:rPr>
        <w:t>Click here</w:t>
      </w:r>
      <w:r>
        <w:t xml:space="preserve"> link</w:t>
      </w:r>
      <w:r w:rsidR="003D41EC">
        <w:t xml:space="preserve"> to bind the chart to </w:t>
      </w:r>
      <w:r w:rsidR="001E23F4">
        <w:t>the counters</w:t>
      </w:r>
      <w:r w:rsidR="0003550B">
        <w:t xml:space="preserve"> </w:t>
      </w:r>
      <w:r w:rsidR="003D41EC">
        <w:t>data</w:t>
      </w:r>
      <w:r w:rsidR="0003550B">
        <w:t xml:space="preserve"> source</w:t>
      </w:r>
      <w:r>
        <w:t>:</w:t>
      </w:r>
    </w:p>
    <w:p w14:paraId="547D565F" w14:textId="21C3F4E3" w:rsidR="00465305" w:rsidRDefault="00465305" w:rsidP="00465305">
      <w:r>
        <w:rPr>
          <w:noProof/>
        </w:rPr>
        <w:drawing>
          <wp:inline distT="0" distB="0" distL="0" distR="0" wp14:anchorId="750896B1" wp14:editId="3F339AC6">
            <wp:extent cx="1951329" cy="1350250"/>
            <wp:effectExtent l="76200" t="76200" r="68580" b="787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3215" cy="1351555"/>
                    </a:xfrm>
                    <a:prstGeom prst="rect">
                      <a:avLst/>
                    </a:prstGeom>
                    <a:effectLst>
                      <a:glow rad="63500">
                        <a:schemeClr val="accent3">
                          <a:satMod val="175000"/>
                          <a:alpha val="40000"/>
                        </a:schemeClr>
                      </a:glow>
                    </a:effectLst>
                  </pic:spPr>
                </pic:pic>
              </a:graphicData>
            </a:graphic>
          </wp:inline>
        </w:drawing>
      </w:r>
    </w:p>
    <w:p w14:paraId="759673EA" w14:textId="4CFE4FEF" w:rsidR="003D41EC" w:rsidRDefault="003D41EC" w:rsidP="00465305"/>
    <w:p w14:paraId="534D5F50" w14:textId="0408C34D" w:rsidR="003D41EC" w:rsidRDefault="003D41EC" w:rsidP="00465305">
      <w:r>
        <w:t xml:space="preserve">At the bottom of the data selection panel, set the data source to </w:t>
      </w:r>
      <w:r w:rsidRPr="003D41EC">
        <w:rPr>
          <w:i/>
          <w:iCs/>
        </w:rPr>
        <w:t>Counters</w:t>
      </w:r>
      <w:r>
        <w:rPr>
          <w:i/>
          <w:iCs/>
        </w:rPr>
        <w:t xml:space="preserve"> </w:t>
      </w:r>
      <w:r w:rsidRPr="003D41EC">
        <w:t>and then press</w:t>
      </w:r>
      <w:r>
        <w:rPr>
          <w:i/>
          <w:iCs/>
        </w:rPr>
        <w:t xml:space="preserve"> OK</w:t>
      </w:r>
      <w:r>
        <w:t>:</w:t>
      </w:r>
    </w:p>
    <w:p w14:paraId="7E855675" w14:textId="5C52BC84" w:rsidR="003D41EC" w:rsidRDefault="003D41EC" w:rsidP="00465305"/>
    <w:p w14:paraId="6D16F116" w14:textId="7C5D37EA" w:rsidR="003D41EC" w:rsidRDefault="003D41EC" w:rsidP="00465305">
      <w:r>
        <w:rPr>
          <w:noProof/>
        </w:rPr>
        <w:lastRenderedPageBreak/>
        <w:drawing>
          <wp:inline distT="0" distB="0" distL="0" distR="0" wp14:anchorId="1F36F8A8" wp14:editId="5B7C29C6">
            <wp:extent cx="1270652" cy="2100105"/>
            <wp:effectExtent l="76200" t="76200" r="81915" b="717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270652" cy="2100105"/>
                    </a:xfrm>
                    <a:prstGeom prst="rect">
                      <a:avLst/>
                    </a:prstGeom>
                    <a:effectLst>
                      <a:glow rad="63500">
                        <a:schemeClr val="accent3">
                          <a:satMod val="175000"/>
                          <a:alpha val="40000"/>
                        </a:schemeClr>
                      </a:glow>
                    </a:effectLst>
                  </pic:spPr>
                </pic:pic>
              </a:graphicData>
            </a:graphic>
          </wp:inline>
        </w:drawing>
      </w:r>
    </w:p>
    <w:p w14:paraId="2C232C86" w14:textId="4F4A5BDD" w:rsidR="0003550B" w:rsidRDefault="001E23F4" w:rsidP="0003550B">
      <w:r>
        <w:t>C</w:t>
      </w:r>
      <w:r w:rsidR="0003550B">
        <w:t xml:space="preserve">lick on the </w:t>
      </w:r>
      <w:r w:rsidR="0003550B" w:rsidRPr="003D41EC">
        <w:rPr>
          <w:i/>
          <w:iCs/>
        </w:rPr>
        <w:t>Click here</w:t>
      </w:r>
      <w:r w:rsidR="0003550B">
        <w:t xml:space="preserve"> link again, this time to bind data:</w:t>
      </w:r>
    </w:p>
    <w:p w14:paraId="4DDE9AD7" w14:textId="77777777" w:rsidR="0003550B" w:rsidRDefault="0003550B" w:rsidP="00465305"/>
    <w:p w14:paraId="124F508A" w14:textId="1931D1C8" w:rsidR="00463529" w:rsidRDefault="00682F57" w:rsidP="00465305">
      <w:r>
        <w:t xml:space="preserve">Configure </w:t>
      </w:r>
      <w:r w:rsidR="003D41EC">
        <w:t xml:space="preserve">the chart </w:t>
      </w:r>
      <w:r w:rsidR="0003550B">
        <w:t xml:space="preserve">data </w:t>
      </w:r>
      <w:r w:rsidR="003D41EC">
        <w:t>v</w:t>
      </w:r>
      <w:r>
        <w:t>alues</w:t>
      </w:r>
      <w:r w:rsidR="00463529">
        <w:t>.  Set as follows:</w:t>
      </w:r>
    </w:p>
    <w:p w14:paraId="0AA3EC77" w14:textId="77777777" w:rsidR="00463529" w:rsidRDefault="00463529" w:rsidP="00465305"/>
    <w:p w14:paraId="73201140" w14:textId="6FB71B98" w:rsidR="00463529" w:rsidRDefault="00463529" w:rsidP="00465305">
      <w:r>
        <w:rPr>
          <w:noProof/>
        </w:rPr>
        <w:drawing>
          <wp:inline distT="0" distB="0" distL="0" distR="0" wp14:anchorId="5EAA972B" wp14:editId="5D061D33">
            <wp:extent cx="4206240" cy="4166929"/>
            <wp:effectExtent l="76200" t="76200" r="80010" b="812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2689" cy="4173318"/>
                    </a:xfrm>
                    <a:prstGeom prst="rect">
                      <a:avLst/>
                    </a:prstGeom>
                    <a:effectLst>
                      <a:glow rad="63500">
                        <a:schemeClr val="accent3">
                          <a:satMod val="175000"/>
                          <a:alpha val="40000"/>
                        </a:schemeClr>
                      </a:glow>
                    </a:effectLst>
                  </pic:spPr>
                </pic:pic>
              </a:graphicData>
            </a:graphic>
          </wp:inline>
        </w:drawing>
      </w:r>
    </w:p>
    <w:p w14:paraId="080ADAD8" w14:textId="77777777" w:rsidR="00463529" w:rsidRDefault="00463529" w:rsidP="00465305"/>
    <w:p w14:paraId="2764ABDE" w14:textId="77777777" w:rsidR="00463529" w:rsidRDefault="00463529" w:rsidP="00465305"/>
    <w:p w14:paraId="567A0845" w14:textId="77777777" w:rsidR="00463529" w:rsidRDefault="00463529">
      <w:r>
        <w:br w:type="page"/>
      </w:r>
    </w:p>
    <w:p w14:paraId="7D3B8B85" w14:textId="229C15E9" w:rsidR="00463529" w:rsidRDefault="00682F57" w:rsidP="00465305">
      <w:r>
        <w:lastRenderedPageBreak/>
        <w:t xml:space="preserve"> </w:t>
      </w:r>
      <w:r w:rsidR="00463529">
        <w:t>Next set the Arguments (or the name of the segments):</w:t>
      </w:r>
    </w:p>
    <w:p w14:paraId="59015320" w14:textId="77777777" w:rsidR="00463529" w:rsidRDefault="00463529" w:rsidP="00465305"/>
    <w:p w14:paraId="629ED78E" w14:textId="14939804" w:rsidR="00682F57" w:rsidRDefault="00463529" w:rsidP="00465305">
      <w:r>
        <w:t xml:space="preserve"> </w:t>
      </w:r>
      <w:r>
        <w:rPr>
          <w:noProof/>
        </w:rPr>
        <w:drawing>
          <wp:inline distT="0" distB="0" distL="0" distR="0" wp14:anchorId="67477C1A" wp14:editId="69879B9B">
            <wp:extent cx="3996426" cy="3543300"/>
            <wp:effectExtent l="76200" t="76200" r="80645" b="762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9446" cy="3545978"/>
                    </a:xfrm>
                    <a:prstGeom prst="rect">
                      <a:avLst/>
                    </a:prstGeom>
                    <a:effectLst>
                      <a:glow rad="63500">
                        <a:schemeClr val="accent3">
                          <a:satMod val="175000"/>
                          <a:alpha val="40000"/>
                        </a:schemeClr>
                      </a:glow>
                    </a:effectLst>
                  </pic:spPr>
                </pic:pic>
              </a:graphicData>
            </a:graphic>
          </wp:inline>
        </w:drawing>
      </w:r>
    </w:p>
    <w:p w14:paraId="6F4013B3" w14:textId="77777777" w:rsidR="00463529" w:rsidRDefault="00463529" w:rsidP="00465305"/>
    <w:p w14:paraId="4F3BB553" w14:textId="77777777" w:rsidR="0040601B" w:rsidRDefault="0040601B" w:rsidP="003D41EC"/>
    <w:p w14:paraId="227D51C3" w14:textId="277B5D0A" w:rsidR="00463529" w:rsidRDefault="00463529">
      <w:r>
        <w:t xml:space="preserve">Now add a Hidden Dimension </w:t>
      </w:r>
      <w:r w:rsidRPr="00463529">
        <w:rPr>
          <w:i/>
          <w:iCs/>
        </w:rPr>
        <w:t>Counter Event Creation Date</w:t>
      </w:r>
      <w:r>
        <w:t xml:space="preserve">.  Ensure it is in </w:t>
      </w:r>
      <w:r w:rsidRPr="00463529">
        <w:rPr>
          <w:i/>
          <w:iCs/>
        </w:rPr>
        <w:t>day–month–year</w:t>
      </w:r>
      <w:r>
        <w:t xml:space="preserve"> format: </w:t>
      </w:r>
    </w:p>
    <w:p w14:paraId="46EAA1B2" w14:textId="37D28677" w:rsidR="0040601B" w:rsidRDefault="00463529">
      <w:r>
        <w:rPr>
          <w:noProof/>
        </w:rPr>
        <w:drawing>
          <wp:inline distT="0" distB="0" distL="0" distR="0" wp14:anchorId="453CC806" wp14:editId="71244DEE">
            <wp:extent cx="4199110" cy="4105275"/>
            <wp:effectExtent l="76200" t="76200" r="68580" b="666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01796" cy="4107901"/>
                    </a:xfrm>
                    <a:prstGeom prst="rect">
                      <a:avLst/>
                    </a:prstGeom>
                    <a:effectLst>
                      <a:glow rad="63500">
                        <a:schemeClr val="accent3">
                          <a:satMod val="175000"/>
                          <a:alpha val="40000"/>
                        </a:schemeClr>
                      </a:glow>
                    </a:effectLst>
                  </pic:spPr>
                </pic:pic>
              </a:graphicData>
            </a:graphic>
          </wp:inline>
        </w:drawing>
      </w:r>
      <w:r w:rsidR="0040601B">
        <w:br w:type="page"/>
      </w:r>
    </w:p>
    <w:p w14:paraId="0C0AA94F" w14:textId="7EA386AD" w:rsidR="0040601B" w:rsidRDefault="0040601B" w:rsidP="003D41EC">
      <w:r>
        <w:lastRenderedPageBreak/>
        <w:t>Examine the chart you created.  You should see a chart like this:</w:t>
      </w:r>
    </w:p>
    <w:p w14:paraId="5F5AE14A" w14:textId="70B59C61" w:rsidR="0040601B" w:rsidRDefault="0040601B" w:rsidP="003D41EC"/>
    <w:p w14:paraId="023D1992" w14:textId="4FA2B4CC" w:rsidR="0040601B" w:rsidRDefault="00A52040" w:rsidP="003D41EC">
      <w:r>
        <w:rPr>
          <w:noProof/>
        </w:rPr>
        <w:drawing>
          <wp:inline distT="0" distB="0" distL="0" distR="0" wp14:anchorId="2FFED3C5" wp14:editId="47EE3F29">
            <wp:extent cx="4211265" cy="2617241"/>
            <wp:effectExtent l="76200" t="76200" r="75565" b="692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980" cy="2625143"/>
                    </a:xfrm>
                    <a:prstGeom prst="rect">
                      <a:avLst/>
                    </a:prstGeom>
                    <a:effectLst>
                      <a:glow rad="63500">
                        <a:schemeClr val="accent3">
                          <a:satMod val="175000"/>
                          <a:alpha val="40000"/>
                        </a:schemeClr>
                      </a:glow>
                    </a:effectLst>
                  </pic:spPr>
                </pic:pic>
              </a:graphicData>
            </a:graphic>
          </wp:inline>
        </w:drawing>
      </w:r>
    </w:p>
    <w:p w14:paraId="55AA871C" w14:textId="0A0E30DD" w:rsidR="0040601B" w:rsidRDefault="0040601B" w:rsidP="003D41EC"/>
    <w:p w14:paraId="16572933" w14:textId="13E4FDB2" w:rsidR="000B0023" w:rsidRDefault="000B0023" w:rsidP="000B0023">
      <w:pPr>
        <w:pStyle w:val="Heading2"/>
      </w:pPr>
      <w:bookmarkStart w:id="18" w:name="_Toc94352314"/>
      <w:r>
        <w:t>Adding a date filter</w:t>
      </w:r>
      <w:bookmarkEnd w:id="18"/>
    </w:p>
    <w:p w14:paraId="6FE7B009" w14:textId="77777777" w:rsidR="000B0023" w:rsidRDefault="000B0023" w:rsidP="003D41EC"/>
    <w:p w14:paraId="419D725D" w14:textId="5E51DA78" w:rsidR="0040601B" w:rsidRDefault="000B0023" w:rsidP="003D41EC">
      <w:r>
        <w:t>The</w:t>
      </w:r>
      <w:r w:rsidR="0040601B">
        <w:t xml:space="preserve"> pie chart show</w:t>
      </w:r>
      <w:r w:rsidR="00A52040">
        <w:t>s</w:t>
      </w:r>
      <w:r w:rsidR="0040601B">
        <w:t xml:space="preserve"> all counters since the beginning of time.  We need to add a filter to make it display the counters from today only.  Press the filter icon:</w:t>
      </w:r>
    </w:p>
    <w:p w14:paraId="3B8A294D" w14:textId="77777777" w:rsidR="0040601B" w:rsidRDefault="0040601B" w:rsidP="003D41EC"/>
    <w:p w14:paraId="66A1BA71" w14:textId="1A85E808" w:rsidR="0040601B" w:rsidRDefault="0040601B" w:rsidP="003D41EC">
      <w:r>
        <w:rPr>
          <w:noProof/>
        </w:rPr>
        <w:drawing>
          <wp:inline distT="0" distB="0" distL="0" distR="0" wp14:anchorId="1E232C5C" wp14:editId="22DCD4E4">
            <wp:extent cx="476250" cy="1895475"/>
            <wp:effectExtent l="76200" t="76200" r="76200" b="857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250" cy="1895475"/>
                    </a:xfrm>
                    <a:prstGeom prst="rect">
                      <a:avLst/>
                    </a:prstGeom>
                    <a:effectLst>
                      <a:glow rad="63500">
                        <a:schemeClr val="accent3">
                          <a:satMod val="175000"/>
                          <a:alpha val="40000"/>
                        </a:schemeClr>
                      </a:glow>
                    </a:effectLst>
                  </pic:spPr>
                </pic:pic>
              </a:graphicData>
            </a:graphic>
          </wp:inline>
        </w:drawing>
      </w:r>
    </w:p>
    <w:p w14:paraId="2578C669" w14:textId="77777777" w:rsidR="0040601B" w:rsidRDefault="0040601B" w:rsidP="003D41EC"/>
    <w:p w14:paraId="5D755325" w14:textId="7AC96F44" w:rsidR="0040601B" w:rsidRDefault="0040601B" w:rsidP="003D41EC">
      <w:r>
        <w:t xml:space="preserve">In the filter panel, </w:t>
      </w:r>
      <w:r w:rsidR="0050137F">
        <w:t xml:space="preserve">click the pen icon and </w:t>
      </w:r>
      <w:r>
        <w:t>set the filter</w:t>
      </w:r>
      <w:r w:rsidR="00B33EAC">
        <w:t xml:space="preserve"> query</w:t>
      </w:r>
      <w:r w:rsidR="0050137F">
        <w:t xml:space="preserve">.  </w:t>
      </w:r>
      <w:r w:rsidR="00CF7EE5">
        <w:t>Enable the</w:t>
      </w:r>
      <w:r w:rsidR="00B74B3B">
        <w:t xml:space="preserve"> </w:t>
      </w:r>
      <w:r w:rsidR="00463529" w:rsidRPr="00CF7EE5">
        <w:rPr>
          <w:i/>
          <w:iCs/>
        </w:rPr>
        <w:t>Advanced Mode</w:t>
      </w:r>
      <w:r w:rsidR="00463529">
        <w:t xml:space="preserve"> check box and </w:t>
      </w:r>
      <w:r w:rsidR="00CF7EE5">
        <w:t xml:space="preserve">then paste </w:t>
      </w:r>
      <w:r w:rsidR="00B74B3B">
        <w:t xml:space="preserve">the </w:t>
      </w:r>
      <w:r w:rsidR="00881F2A">
        <w:t xml:space="preserve">following </w:t>
      </w:r>
      <w:r w:rsidR="00B74B3B">
        <w:t>condition</w:t>
      </w:r>
      <w:r w:rsidR="00B33EAC">
        <w:t>:</w:t>
      </w:r>
    </w:p>
    <w:p w14:paraId="59C1D925" w14:textId="752F7BA6" w:rsidR="0040601B" w:rsidRDefault="0040601B" w:rsidP="003D41EC"/>
    <w:p w14:paraId="39A77DAD" w14:textId="1C0A72C6" w:rsidR="00A52040" w:rsidRPr="00A52040" w:rsidRDefault="00A52040" w:rsidP="003D41EC">
      <w:pPr>
        <w:rPr>
          <w:rFonts w:ascii="Courier New" w:hAnsi="Courier New" w:cs="Courier New"/>
        </w:rPr>
      </w:pPr>
      <w:proofErr w:type="spellStart"/>
      <w:proofErr w:type="gramStart"/>
      <w:r w:rsidRPr="00A52040">
        <w:rPr>
          <w:rFonts w:ascii="Courier New" w:hAnsi="Courier New" w:cs="Courier New"/>
        </w:rPr>
        <w:t>IsOutlookIntervalToday</w:t>
      </w:r>
      <w:proofErr w:type="spellEnd"/>
      <w:r w:rsidRPr="00A52040">
        <w:rPr>
          <w:rFonts w:ascii="Courier New" w:hAnsi="Courier New" w:cs="Courier New"/>
        </w:rPr>
        <w:t>(</w:t>
      </w:r>
      <w:proofErr w:type="gramEnd"/>
      <w:r w:rsidRPr="00A52040">
        <w:rPr>
          <w:rFonts w:ascii="Courier New" w:hAnsi="Courier New" w:cs="Courier New"/>
        </w:rPr>
        <w:t>[Counter Event Creation Date (Day-Month-Year)])</w:t>
      </w:r>
    </w:p>
    <w:p w14:paraId="532B040F" w14:textId="75532AB0" w:rsidR="00A52040" w:rsidRDefault="00A52040" w:rsidP="003D41EC">
      <w:pPr>
        <w:rPr>
          <w:noProof/>
        </w:rPr>
      </w:pPr>
    </w:p>
    <w:p w14:paraId="1299A331" w14:textId="7299981A" w:rsidR="00A52040" w:rsidRDefault="00A52040" w:rsidP="003D41EC">
      <w:pPr>
        <w:rPr>
          <w:noProof/>
        </w:rPr>
      </w:pPr>
      <w:r>
        <w:rPr>
          <w:noProof/>
        </w:rPr>
        <w:t>You filter dialog should look like this:</w:t>
      </w:r>
    </w:p>
    <w:p w14:paraId="096D2119" w14:textId="3A9B751A" w:rsidR="00A52040" w:rsidRDefault="00A52040" w:rsidP="003D41EC">
      <w:pPr>
        <w:rPr>
          <w:noProof/>
        </w:rPr>
      </w:pPr>
    </w:p>
    <w:p w14:paraId="78E8490C" w14:textId="67981146" w:rsidR="00A52040" w:rsidRDefault="00A52040" w:rsidP="003D41EC">
      <w:r>
        <w:rPr>
          <w:noProof/>
        </w:rPr>
        <w:lastRenderedPageBreak/>
        <w:drawing>
          <wp:inline distT="0" distB="0" distL="0" distR="0" wp14:anchorId="4FDB9799" wp14:editId="0C775E84">
            <wp:extent cx="2465222" cy="1931675"/>
            <wp:effectExtent l="76200" t="76200" r="68580" b="685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4585" cy="1939011"/>
                    </a:xfrm>
                    <a:prstGeom prst="rect">
                      <a:avLst/>
                    </a:prstGeom>
                    <a:effectLst>
                      <a:glow rad="63500">
                        <a:schemeClr val="accent3">
                          <a:satMod val="175000"/>
                          <a:alpha val="40000"/>
                        </a:schemeClr>
                      </a:glow>
                    </a:effectLst>
                  </pic:spPr>
                </pic:pic>
              </a:graphicData>
            </a:graphic>
          </wp:inline>
        </w:drawing>
      </w:r>
    </w:p>
    <w:p w14:paraId="00CE6C56" w14:textId="77777777" w:rsidR="0040601B" w:rsidRDefault="0040601B" w:rsidP="003D41EC"/>
    <w:p w14:paraId="7085EC1F" w14:textId="77777777" w:rsidR="00060ECF" w:rsidRDefault="0040601B" w:rsidP="003D41EC">
      <w:r>
        <w:t xml:space="preserve">Now </w:t>
      </w:r>
      <w:r w:rsidR="00B33EAC">
        <w:t>the chart will</w:t>
      </w:r>
      <w:r>
        <w:t xml:space="preserve"> display </w:t>
      </w:r>
      <w:r w:rsidR="00A52040">
        <w:t>today’s counters only</w:t>
      </w:r>
      <w:r>
        <w:t>.</w:t>
      </w:r>
      <w:r w:rsidR="00225E86">
        <w:t xml:space="preserve">  </w:t>
      </w:r>
    </w:p>
    <w:p w14:paraId="5A9BCD15" w14:textId="77777777" w:rsidR="00060ECF" w:rsidRDefault="00060ECF" w:rsidP="003D41EC"/>
    <w:p w14:paraId="70FEDC86" w14:textId="77777777" w:rsidR="00060ECF" w:rsidRDefault="00060ECF" w:rsidP="003D41EC"/>
    <w:p w14:paraId="3B6F7132" w14:textId="26A752C5" w:rsidR="001A1A3A" w:rsidRDefault="00060ECF" w:rsidP="003D41EC">
      <w:r w:rsidRPr="00060ECF">
        <w:rPr>
          <w:b/>
          <w:bCs/>
        </w:rPr>
        <w:t>Tip:</w:t>
      </w:r>
      <w:r>
        <w:t xml:space="preserve"> </w:t>
      </w:r>
      <w:r w:rsidR="00225E86">
        <w:t xml:space="preserve">If you see an empty </w:t>
      </w:r>
      <w:r w:rsidR="001A1A3A">
        <w:t>chart,</w:t>
      </w:r>
      <w:r w:rsidR="00225E86">
        <w:t xml:space="preserve"> it </w:t>
      </w:r>
      <w:r w:rsidR="001A1A3A">
        <w:t>could be for two reasons:</w:t>
      </w:r>
    </w:p>
    <w:p w14:paraId="35625510" w14:textId="77777777" w:rsidR="001A1A3A" w:rsidRDefault="001A1A3A" w:rsidP="003D41EC"/>
    <w:p w14:paraId="7AEB4089" w14:textId="6B3DE75A" w:rsidR="001A1A3A" w:rsidRDefault="001A1A3A" w:rsidP="001A1A3A">
      <w:pPr>
        <w:pStyle w:val="ListParagraph"/>
        <w:numPr>
          <w:ilvl w:val="0"/>
          <w:numId w:val="42"/>
        </w:numPr>
      </w:pPr>
      <w:r>
        <w:t>The refunds bot</w:t>
      </w:r>
      <w:r w:rsidR="00060ECF">
        <w:t xml:space="preserve"> </w:t>
      </w:r>
      <w:r>
        <w:t>has not incremented the counters</w:t>
      </w:r>
      <w:r w:rsidR="00060ECF">
        <w:t>.  Check the code using the debugger.</w:t>
      </w:r>
    </w:p>
    <w:p w14:paraId="18B66189" w14:textId="780B2E4E" w:rsidR="0040601B" w:rsidRDefault="001A1A3A" w:rsidP="001A1A3A">
      <w:pPr>
        <w:pStyle w:val="ListParagraph"/>
        <w:numPr>
          <w:ilvl w:val="0"/>
          <w:numId w:val="42"/>
        </w:numPr>
      </w:pPr>
      <w:r>
        <w:t>Y</w:t>
      </w:r>
      <w:r w:rsidR="00225E86">
        <w:t>ou have incorrectly defined the filter.</w:t>
      </w:r>
    </w:p>
    <w:p w14:paraId="50FBF795" w14:textId="77777777" w:rsidR="0040601B" w:rsidRDefault="0040601B" w:rsidP="003D41EC"/>
    <w:p w14:paraId="6B6C2CE6" w14:textId="27C879F8" w:rsidR="006B06BD" w:rsidRPr="003F0650" w:rsidRDefault="006B06BD" w:rsidP="003D41EC">
      <w:pPr>
        <w:rPr>
          <w:b/>
          <w:bCs/>
        </w:rPr>
      </w:pPr>
      <w:r w:rsidRPr="003F0650">
        <w:rPr>
          <w:b/>
          <w:bCs/>
        </w:rPr>
        <w:t>Save Dashboard</w:t>
      </w:r>
    </w:p>
    <w:p w14:paraId="60385044" w14:textId="77777777" w:rsidR="006B06BD" w:rsidRDefault="006B06BD" w:rsidP="00465305"/>
    <w:p w14:paraId="08F807E7" w14:textId="54FED11C" w:rsidR="00465305" w:rsidRDefault="00465305" w:rsidP="00465305">
      <w:r>
        <w:t>Click on Viewer:</w:t>
      </w:r>
    </w:p>
    <w:p w14:paraId="2E53E131" w14:textId="7CF92928" w:rsidR="00465305" w:rsidRDefault="00465305" w:rsidP="00465305">
      <w:r>
        <w:rPr>
          <w:noProof/>
        </w:rPr>
        <w:drawing>
          <wp:inline distT="0" distB="0" distL="0" distR="0" wp14:anchorId="08A69AA8" wp14:editId="09603DCE">
            <wp:extent cx="733425" cy="495300"/>
            <wp:effectExtent l="76200" t="76200" r="85725" b="762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33425" cy="495300"/>
                    </a:xfrm>
                    <a:prstGeom prst="rect">
                      <a:avLst/>
                    </a:prstGeom>
                    <a:effectLst>
                      <a:glow rad="63500">
                        <a:schemeClr val="accent3">
                          <a:satMod val="175000"/>
                          <a:alpha val="40000"/>
                        </a:schemeClr>
                      </a:glow>
                    </a:effectLst>
                  </pic:spPr>
                </pic:pic>
              </a:graphicData>
            </a:graphic>
          </wp:inline>
        </w:drawing>
      </w:r>
    </w:p>
    <w:p w14:paraId="7DACEAC6" w14:textId="77777777" w:rsidR="00FC065C" w:rsidRDefault="00FC065C" w:rsidP="00465305"/>
    <w:p w14:paraId="62F2D816" w14:textId="4B71B17E" w:rsidR="00465305" w:rsidRDefault="00FC065C" w:rsidP="00465305">
      <w:r>
        <w:t>P</w:t>
      </w:r>
      <w:r w:rsidR="00465305">
        <w:t xml:space="preserve">ress </w:t>
      </w:r>
      <w:r>
        <w:rPr>
          <w:i/>
          <w:iCs/>
        </w:rPr>
        <w:t>S</w:t>
      </w:r>
      <w:r w:rsidR="00465305" w:rsidRPr="00FC065C">
        <w:rPr>
          <w:i/>
          <w:iCs/>
        </w:rPr>
        <w:t>ave</w:t>
      </w:r>
      <w:r w:rsidR="00465305">
        <w:t xml:space="preserve">. </w:t>
      </w:r>
      <w:r w:rsidR="00A52040">
        <w:t xml:space="preserve"> Now th</w:t>
      </w:r>
      <w:r w:rsidR="00465305">
        <w:t>e dashboard can be viewed by other users.</w:t>
      </w:r>
    </w:p>
    <w:p w14:paraId="3ABB0051" w14:textId="2D876B58" w:rsidR="003D41EC" w:rsidRDefault="003D41EC" w:rsidP="00465305"/>
    <w:p w14:paraId="271FDE55" w14:textId="0CA12CD6" w:rsidR="003D41EC" w:rsidRDefault="003D41EC" w:rsidP="00465305"/>
    <w:p w14:paraId="1E41CBEF" w14:textId="19F8A3FE" w:rsidR="003D41EC" w:rsidRDefault="003D41EC" w:rsidP="00465305"/>
    <w:p w14:paraId="62270A85" w14:textId="099A64E9" w:rsidR="006B06BD" w:rsidRDefault="006B06BD">
      <w:r>
        <w:br w:type="page"/>
      </w:r>
    </w:p>
    <w:p w14:paraId="31CA779F" w14:textId="55A6EAC6" w:rsidR="006B06BD" w:rsidRDefault="006B06BD" w:rsidP="00465305">
      <w:pPr>
        <w:pStyle w:val="Heading2"/>
      </w:pPr>
      <w:bookmarkStart w:id="19" w:name="_Toc94352315"/>
      <w:r>
        <w:lastRenderedPageBreak/>
        <w:t>Export Dashboard to PDF</w:t>
      </w:r>
      <w:bookmarkEnd w:id="19"/>
    </w:p>
    <w:p w14:paraId="1958A22E" w14:textId="77777777" w:rsidR="00465305" w:rsidRDefault="00465305" w:rsidP="00465305"/>
    <w:p w14:paraId="78527E8C" w14:textId="77777777" w:rsidR="00465305" w:rsidRDefault="00465305" w:rsidP="00465305">
      <w:r>
        <w:t xml:space="preserve">In view mode, click the </w:t>
      </w:r>
      <w:r>
        <w:rPr>
          <w:noProof/>
        </w:rPr>
        <w:drawing>
          <wp:inline distT="0" distB="0" distL="0" distR="0" wp14:anchorId="47A0B707" wp14:editId="7B9A6520">
            <wp:extent cx="295275" cy="361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75" cy="361950"/>
                    </a:xfrm>
                    <a:prstGeom prst="rect">
                      <a:avLst/>
                    </a:prstGeom>
                  </pic:spPr>
                </pic:pic>
              </a:graphicData>
            </a:graphic>
          </wp:inline>
        </w:drawing>
      </w:r>
      <w:r>
        <w:t xml:space="preserve"> icon.  This will give you three options to export the dashboard.  Choose Pdf:</w:t>
      </w:r>
    </w:p>
    <w:p w14:paraId="0FCDB7C6" w14:textId="77777777" w:rsidR="00465305" w:rsidRDefault="00465305" w:rsidP="00465305">
      <w:r>
        <w:rPr>
          <w:noProof/>
        </w:rPr>
        <w:drawing>
          <wp:inline distT="0" distB="0" distL="0" distR="0" wp14:anchorId="6D2677CE" wp14:editId="600648A7">
            <wp:extent cx="2105025" cy="1476375"/>
            <wp:effectExtent l="76200" t="76200" r="85725" b="857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05025" cy="1476375"/>
                    </a:xfrm>
                    <a:prstGeom prst="rect">
                      <a:avLst/>
                    </a:prstGeom>
                    <a:effectLst>
                      <a:glow rad="63500">
                        <a:schemeClr val="accent3">
                          <a:satMod val="175000"/>
                          <a:alpha val="40000"/>
                        </a:schemeClr>
                      </a:glow>
                    </a:effectLst>
                  </pic:spPr>
                </pic:pic>
              </a:graphicData>
            </a:graphic>
          </wp:inline>
        </w:drawing>
      </w:r>
    </w:p>
    <w:p w14:paraId="620FE498" w14:textId="77777777" w:rsidR="00465305" w:rsidRDefault="00465305" w:rsidP="00465305"/>
    <w:p w14:paraId="16C187DE" w14:textId="77777777" w:rsidR="00465305" w:rsidRDefault="00465305" w:rsidP="00465305">
      <w:r>
        <w:t>Select the default options:</w:t>
      </w:r>
    </w:p>
    <w:p w14:paraId="198611AA" w14:textId="77777777" w:rsidR="00465305" w:rsidRDefault="00465305" w:rsidP="00465305">
      <w:r>
        <w:rPr>
          <w:noProof/>
        </w:rPr>
        <w:drawing>
          <wp:inline distT="0" distB="0" distL="0" distR="0" wp14:anchorId="5CF35CBA" wp14:editId="59F97536">
            <wp:extent cx="2259076" cy="2794734"/>
            <wp:effectExtent l="76200" t="76200" r="84455" b="819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67633" cy="2805321"/>
                    </a:xfrm>
                    <a:prstGeom prst="rect">
                      <a:avLst/>
                    </a:prstGeom>
                    <a:effectLst>
                      <a:glow rad="63500">
                        <a:schemeClr val="accent3">
                          <a:satMod val="175000"/>
                          <a:alpha val="40000"/>
                        </a:schemeClr>
                      </a:glow>
                    </a:effectLst>
                  </pic:spPr>
                </pic:pic>
              </a:graphicData>
            </a:graphic>
          </wp:inline>
        </w:drawing>
      </w:r>
    </w:p>
    <w:p w14:paraId="47605B35" w14:textId="77777777" w:rsidR="00465305" w:rsidRDefault="00465305" w:rsidP="00465305">
      <w:r>
        <w:t xml:space="preserve">Press Export.  Set the </w:t>
      </w:r>
      <w:r w:rsidRPr="000C683D">
        <w:rPr>
          <w:i/>
          <w:iCs/>
        </w:rPr>
        <w:t>Save File</w:t>
      </w:r>
      <w:r>
        <w:t xml:space="preserve"> option and press </w:t>
      </w:r>
      <w:r w:rsidRPr="000C683D">
        <w:rPr>
          <w:i/>
          <w:iCs/>
        </w:rPr>
        <w:t>OK</w:t>
      </w:r>
      <w:r>
        <w:t xml:space="preserve">. </w:t>
      </w:r>
    </w:p>
    <w:p w14:paraId="5697DFC9" w14:textId="77777777" w:rsidR="00465305" w:rsidRDefault="00465305" w:rsidP="00465305">
      <w:r>
        <w:rPr>
          <w:noProof/>
        </w:rPr>
        <w:drawing>
          <wp:inline distT="0" distB="0" distL="0" distR="0" wp14:anchorId="4FAA6FD0" wp14:editId="2C9A97B0">
            <wp:extent cx="2574063" cy="2021639"/>
            <wp:effectExtent l="76200" t="76200" r="74295" b="742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9710" cy="2026074"/>
                    </a:xfrm>
                    <a:prstGeom prst="rect">
                      <a:avLst/>
                    </a:prstGeom>
                    <a:effectLst>
                      <a:glow rad="63500">
                        <a:schemeClr val="accent3">
                          <a:satMod val="175000"/>
                          <a:alpha val="40000"/>
                        </a:schemeClr>
                      </a:glow>
                    </a:effectLst>
                  </pic:spPr>
                </pic:pic>
              </a:graphicData>
            </a:graphic>
          </wp:inline>
        </w:drawing>
      </w:r>
    </w:p>
    <w:p w14:paraId="1B711290" w14:textId="77777777" w:rsidR="00465305" w:rsidRDefault="00465305" w:rsidP="00465305"/>
    <w:p w14:paraId="6F8CD9D5" w14:textId="657675A1" w:rsidR="002C6093" w:rsidRPr="006A3F12" w:rsidRDefault="00465305" w:rsidP="006A3F12">
      <w:r>
        <w:t>The pdf is saved to your local drive</w:t>
      </w:r>
      <w:r w:rsidR="006B06BD">
        <w:t xml:space="preserve"> where it can be shared</w:t>
      </w:r>
      <w:r w:rsidR="00644936">
        <w:t xml:space="preserve"> with the business</w:t>
      </w:r>
      <w:r>
        <w:t xml:space="preserve">.  </w:t>
      </w:r>
    </w:p>
    <w:p w14:paraId="2243877E" w14:textId="77777777" w:rsidR="00876501" w:rsidRDefault="00876501" w:rsidP="00B56012"/>
    <w:p w14:paraId="0E86A7EC" w14:textId="48CC538E" w:rsidR="178959E5" w:rsidRDefault="178959E5"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42"/>
      <w:footerReference w:type="even" r:id="rId43"/>
      <w:footerReference w:type="default" r:id="rId44"/>
      <w:headerReference w:type="first" r:id="rId45"/>
      <w:footerReference w:type="first" r:id="rId4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98CA3" w14:textId="77777777" w:rsidR="004C106B" w:rsidRDefault="004C106B">
      <w:r>
        <w:separator/>
      </w:r>
    </w:p>
    <w:p w14:paraId="2465327E" w14:textId="77777777" w:rsidR="004C106B" w:rsidRDefault="004C106B"/>
  </w:endnote>
  <w:endnote w:type="continuationSeparator" w:id="0">
    <w:p w14:paraId="3E399E58" w14:textId="77777777" w:rsidR="004C106B" w:rsidRDefault="004C106B">
      <w:r>
        <w:continuationSeparator/>
      </w:r>
    </w:p>
    <w:p w14:paraId="437C64A5" w14:textId="77777777" w:rsidR="004C106B" w:rsidRDefault="004C106B"/>
  </w:endnote>
  <w:endnote w:type="continuationNotice" w:id="1">
    <w:p w14:paraId="788987B0" w14:textId="77777777" w:rsidR="004C106B" w:rsidRDefault="004C10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721E5556-7FC9-4F52-B073-226CE836FF6D}"/>
    <w:embedBold r:id="rId2" w:fontKey="{08CACFF5-49F4-4CDC-8D5A-9DCD424C728C}"/>
    <w:embedItalic r:id="rId3" w:fontKey="{F9E8AA24-A9A6-4891-8078-6C277EFAA47E}"/>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53B1218C-D3EA-49D2-BAA8-8EDA3276DAFE}"/>
  </w:font>
  <w:font w:name="Calibri">
    <w:panose1 w:val="020F0502020204030204"/>
    <w:charset w:val="00"/>
    <w:family w:val="swiss"/>
    <w:pitch w:val="variable"/>
    <w:sig w:usb0="E4002EFF" w:usb1="C000247B" w:usb2="00000009" w:usb3="00000000" w:csb0="000001FF" w:csb1="00000000"/>
    <w:embedRegular r:id="rId5" w:fontKey="{FAABA764-D49C-4584-8910-048025F59927}"/>
  </w:font>
  <w:font w:name="Cambria">
    <w:panose1 w:val="02040503050406030204"/>
    <w:charset w:val="00"/>
    <w:family w:val="roman"/>
    <w:pitch w:val="variable"/>
    <w:sig w:usb0="E00006FF" w:usb1="420024FF" w:usb2="02000000" w:usb3="00000000" w:csb0="0000019F" w:csb1="00000000"/>
    <w:embedBold r:id="rId6" w:fontKey="{9BF1A135-F1DC-4980-AAD1-FF9693274664}"/>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7" w:fontKey="{EC4DCC83-C38A-4A51-9693-4BCD528AAB31}"/>
    <w:embedBold r:id="rId8" w:fontKey="{369ECEC1-AD97-4F0A-B7E1-42540E1741E9}"/>
  </w:font>
  <w:font w:name="IBM Plex Sans Medium">
    <w:panose1 w:val="020B0603050203000203"/>
    <w:charset w:val="00"/>
    <w:family w:val="swiss"/>
    <w:pitch w:val="variable"/>
    <w:sig w:usb0="A00002EF" w:usb1="5000207B" w:usb2="00000000" w:usb3="00000000" w:csb0="0000019F" w:csb1="00000000"/>
    <w:embedBold r:id="rId9" w:fontKey="{31105392-DC56-4E2C-A3D3-58BAC93E7FC2}"/>
  </w:font>
  <w:font w:name="IBM Plex Sans SemiBold">
    <w:panose1 w:val="020B0703050203000203"/>
    <w:charset w:val="00"/>
    <w:family w:val="swiss"/>
    <w:pitch w:val="variable"/>
    <w:sig w:usb0="A00002EF" w:usb1="5000207B" w:usb2="00000000" w:usb3="00000000" w:csb0="0000019F" w:csb1="00000000"/>
    <w:embedBold r:id="rId10" w:fontKey="{1E1C61DF-4826-474A-BA2C-5F581EF512AC}"/>
  </w:font>
  <w:font w:name="IBM Plex Sans Light">
    <w:panose1 w:val="020B0403050203000203"/>
    <w:charset w:val="00"/>
    <w:family w:val="swiss"/>
    <w:pitch w:val="variable"/>
    <w:sig w:usb0="A00002EF" w:usb1="5000207B" w:usb2="00000000" w:usb3="00000000" w:csb0="0000019F" w:csb1="00000000"/>
    <w:embedRegular r:id="rId11" w:fontKey="{BE08BA8D-DB3A-4486-BA27-83D04E47B83F}"/>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2" w:fontKey="{9B747049-A364-4637-9126-785E869B1FF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F1850" w:rsidRDefault="00EF1850"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F1850" w:rsidRDefault="00EF1850"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F1850" w:rsidRDefault="00EF1850"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F1850" w:rsidRPr="00472111" w:rsidRDefault="00EF1850"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F1850" w:rsidRPr="00472111" w:rsidRDefault="00EF1850"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FBEC1" w14:textId="77777777" w:rsidR="004C106B" w:rsidRDefault="004C106B">
      <w:r>
        <w:separator/>
      </w:r>
    </w:p>
    <w:p w14:paraId="62C5F3E3" w14:textId="77777777" w:rsidR="004C106B" w:rsidRDefault="004C106B"/>
  </w:footnote>
  <w:footnote w:type="continuationSeparator" w:id="0">
    <w:p w14:paraId="725B4B2C" w14:textId="77777777" w:rsidR="004C106B" w:rsidRDefault="004C106B">
      <w:r>
        <w:continuationSeparator/>
      </w:r>
    </w:p>
    <w:p w14:paraId="335FD371" w14:textId="77777777" w:rsidR="004C106B" w:rsidRDefault="004C106B"/>
  </w:footnote>
  <w:footnote w:type="continuationNotice" w:id="1">
    <w:p w14:paraId="610522E6" w14:textId="77777777" w:rsidR="004C106B" w:rsidRDefault="004C10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F1850" w:rsidRDefault="00EF1850"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F1850" w:rsidRDefault="00EF1850"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C46D50"/>
    <w:multiLevelType w:val="hybridMultilevel"/>
    <w:tmpl w:val="B1163C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5A610E"/>
    <w:multiLevelType w:val="hybridMultilevel"/>
    <w:tmpl w:val="D72A264A"/>
    <w:lvl w:ilvl="0" w:tplc="CBDAFDD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B6455D"/>
    <w:multiLevelType w:val="hybridMultilevel"/>
    <w:tmpl w:val="FFFFFFFF"/>
    <w:lvl w:ilvl="0" w:tplc="9DCE8CF6">
      <w:start w:val="1"/>
      <w:numFmt w:val="bullet"/>
      <w:lvlText w:val=""/>
      <w:lvlJc w:val="left"/>
      <w:pPr>
        <w:ind w:left="720" w:hanging="360"/>
      </w:pPr>
      <w:rPr>
        <w:rFonts w:ascii="Symbol" w:hAnsi="Symbol" w:hint="default"/>
      </w:rPr>
    </w:lvl>
    <w:lvl w:ilvl="1" w:tplc="5D0E5D7A">
      <w:start w:val="1"/>
      <w:numFmt w:val="bullet"/>
      <w:lvlText w:val="o"/>
      <w:lvlJc w:val="left"/>
      <w:pPr>
        <w:ind w:left="1440" w:hanging="360"/>
      </w:pPr>
      <w:rPr>
        <w:rFonts w:ascii="Courier New" w:hAnsi="Courier New" w:hint="default"/>
      </w:rPr>
    </w:lvl>
    <w:lvl w:ilvl="2" w:tplc="6F2660A0">
      <w:start w:val="1"/>
      <w:numFmt w:val="bullet"/>
      <w:lvlText w:val=""/>
      <w:lvlJc w:val="left"/>
      <w:pPr>
        <w:ind w:left="2160" w:hanging="360"/>
      </w:pPr>
      <w:rPr>
        <w:rFonts w:ascii="Wingdings" w:hAnsi="Wingdings" w:hint="default"/>
      </w:rPr>
    </w:lvl>
    <w:lvl w:ilvl="3" w:tplc="4FC21E5A">
      <w:start w:val="1"/>
      <w:numFmt w:val="bullet"/>
      <w:lvlText w:val=""/>
      <w:lvlJc w:val="left"/>
      <w:pPr>
        <w:ind w:left="2880" w:hanging="360"/>
      </w:pPr>
      <w:rPr>
        <w:rFonts w:ascii="Symbol" w:hAnsi="Symbol" w:hint="default"/>
      </w:rPr>
    </w:lvl>
    <w:lvl w:ilvl="4" w:tplc="C1F69C60">
      <w:start w:val="1"/>
      <w:numFmt w:val="bullet"/>
      <w:lvlText w:val="o"/>
      <w:lvlJc w:val="left"/>
      <w:pPr>
        <w:ind w:left="3600" w:hanging="360"/>
      </w:pPr>
      <w:rPr>
        <w:rFonts w:ascii="Courier New" w:hAnsi="Courier New" w:hint="default"/>
      </w:rPr>
    </w:lvl>
    <w:lvl w:ilvl="5" w:tplc="9E6E66F0">
      <w:start w:val="1"/>
      <w:numFmt w:val="bullet"/>
      <w:lvlText w:val=""/>
      <w:lvlJc w:val="left"/>
      <w:pPr>
        <w:ind w:left="4320" w:hanging="360"/>
      </w:pPr>
      <w:rPr>
        <w:rFonts w:ascii="Wingdings" w:hAnsi="Wingdings" w:hint="default"/>
      </w:rPr>
    </w:lvl>
    <w:lvl w:ilvl="6" w:tplc="96BC55EC">
      <w:start w:val="1"/>
      <w:numFmt w:val="bullet"/>
      <w:lvlText w:val=""/>
      <w:lvlJc w:val="left"/>
      <w:pPr>
        <w:ind w:left="5040" w:hanging="360"/>
      </w:pPr>
      <w:rPr>
        <w:rFonts w:ascii="Symbol" w:hAnsi="Symbol" w:hint="default"/>
      </w:rPr>
    </w:lvl>
    <w:lvl w:ilvl="7" w:tplc="BD3E868E">
      <w:start w:val="1"/>
      <w:numFmt w:val="bullet"/>
      <w:lvlText w:val="o"/>
      <w:lvlJc w:val="left"/>
      <w:pPr>
        <w:ind w:left="5760" w:hanging="360"/>
      </w:pPr>
      <w:rPr>
        <w:rFonts w:ascii="Courier New" w:hAnsi="Courier New" w:hint="default"/>
      </w:rPr>
    </w:lvl>
    <w:lvl w:ilvl="8" w:tplc="9E943842">
      <w:start w:val="1"/>
      <w:numFmt w:val="bullet"/>
      <w:lvlText w:val=""/>
      <w:lvlJc w:val="left"/>
      <w:pPr>
        <w:ind w:left="6480" w:hanging="360"/>
      </w:pPr>
      <w:rPr>
        <w:rFonts w:ascii="Wingdings" w:hAnsi="Wingdings" w:hint="default"/>
      </w:rPr>
    </w:lvl>
  </w:abstractNum>
  <w:abstractNum w:abstractNumId="9"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2"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5A84787"/>
    <w:multiLevelType w:val="hybridMultilevel"/>
    <w:tmpl w:val="7E7256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AD249F"/>
    <w:multiLevelType w:val="hybridMultilevel"/>
    <w:tmpl w:val="1F58F67A"/>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8"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15F2D2D"/>
    <w:multiLevelType w:val="hybridMultilevel"/>
    <w:tmpl w:val="BC6AA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3380778"/>
    <w:multiLevelType w:val="hybridMultilevel"/>
    <w:tmpl w:val="BDC6D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DCC34D3"/>
    <w:multiLevelType w:val="hybridMultilevel"/>
    <w:tmpl w:val="9648B9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EFE778A"/>
    <w:multiLevelType w:val="hybridMultilevel"/>
    <w:tmpl w:val="630892B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31"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FFB6E0A"/>
    <w:multiLevelType w:val="hybridMultilevel"/>
    <w:tmpl w:val="7C52ED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60805CB6"/>
    <w:multiLevelType w:val="hybridMultilevel"/>
    <w:tmpl w:val="1986A4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9CB5027"/>
    <w:multiLevelType w:val="hybridMultilevel"/>
    <w:tmpl w:val="48FA10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6F45132"/>
    <w:multiLevelType w:val="hybridMultilevel"/>
    <w:tmpl w:val="173218C6"/>
    <w:lvl w:ilvl="0" w:tplc="730878AC">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8"/>
  </w:num>
  <w:num w:numId="2">
    <w:abstractNumId w:val="42"/>
  </w:num>
  <w:num w:numId="3">
    <w:abstractNumId w:val="38"/>
  </w:num>
  <w:num w:numId="4">
    <w:abstractNumId w:val="21"/>
  </w:num>
  <w:num w:numId="5">
    <w:abstractNumId w:val="5"/>
  </w:num>
  <w:num w:numId="6">
    <w:abstractNumId w:val="36"/>
  </w:num>
  <w:num w:numId="7">
    <w:abstractNumId w:val="27"/>
  </w:num>
  <w:num w:numId="8">
    <w:abstractNumId w:val="16"/>
  </w:num>
  <w:num w:numId="9">
    <w:abstractNumId w:val="28"/>
  </w:num>
  <w:num w:numId="10">
    <w:abstractNumId w:val="18"/>
  </w:num>
  <w:num w:numId="11">
    <w:abstractNumId w:val="26"/>
  </w:num>
  <w:num w:numId="12">
    <w:abstractNumId w:val="41"/>
  </w:num>
  <w:num w:numId="13">
    <w:abstractNumId w:val="37"/>
  </w:num>
  <w:num w:numId="14">
    <w:abstractNumId w:val="11"/>
  </w:num>
  <w:num w:numId="15">
    <w:abstractNumId w:val="6"/>
  </w:num>
  <w:num w:numId="16">
    <w:abstractNumId w:val="24"/>
  </w:num>
  <w:num w:numId="17">
    <w:abstractNumId w:val="10"/>
  </w:num>
  <w:num w:numId="18">
    <w:abstractNumId w:val="2"/>
  </w:num>
  <w:num w:numId="19">
    <w:abstractNumId w:val="31"/>
  </w:num>
  <w:num w:numId="20">
    <w:abstractNumId w:val="15"/>
  </w:num>
  <w:num w:numId="21">
    <w:abstractNumId w:val="12"/>
  </w:num>
  <w:num w:numId="22">
    <w:abstractNumId w:val="39"/>
  </w:num>
  <w:num w:numId="23">
    <w:abstractNumId w:val="7"/>
  </w:num>
  <w:num w:numId="24">
    <w:abstractNumId w:val="19"/>
  </w:num>
  <w:num w:numId="25">
    <w:abstractNumId w:val="14"/>
  </w:num>
  <w:num w:numId="26">
    <w:abstractNumId w:val="9"/>
  </w:num>
  <w:num w:numId="27">
    <w:abstractNumId w:val="1"/>
  </w:num>
  <w:num w:numId="28">
    <w:abstractNumId w:val="22"/>
  </w:num>
  <w:num w:numId="29">
    <w:abstractNumId w:val="20"/>
  </w:num>
  <w:num w:numId="30">
    <w:abstractNumId w:val="34"/>
  </w:num>
  <w:num w:numId="31">
    <w:abstractNumId w:val="40"/>
  </w:num>
  <w:num w:numId="32">
    <w:abstractNumId w:val="25"/>
  </w:num>
  <w:num w:numId="33">
    <w:abstractNumId w:val="3"/>
  </w:num>
  <w:num w:numId="34">
    <w:abstractNumId w:val="33"/>
  </w:num>
  <w:num w:numId="35">
    <w:abstractNumId w:val="30"/>
  </w:num>
  <w:num w:numId="36">
    <w:abstractNumId w:val="17"/>
  </w:num>
  <w:num w:numId="37">
    <w:abstractNumId w:val="13"/>
  </w:num>
  <w:num w:numId="38">
    <w:abstractNumId w:val="29"/>
  </w:num>
  <w:num w:numId="39">
    <w:abstractNumId w:val="4"/>
  </w:num>
  <w:num w:numId="40">
    <w:abstractNumId w:val="23"/>
  </w:num>
  <w:num w:numId="41">
    <w:abstractNumId w:val="35"/>
  </w:num>
  <w:num w:numId="4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activeWritingStyle w:appName="MSWord" w:lang="en-US" w:vendorID="64" w:dllVersion="0"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107"/>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550B"/>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0ECF"/>
    <w:rsid w:val="000612F8"/>
    <w:rsid w:val="00061C50"/>
    <w:rsid w:val="00061E92"/>
    <w:rsid w:val="00062388"/>
    <w:rsid w:val="00062422"/>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3F"/>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23"/>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CDF"/>
    <w:rsid w:val="00141EEC"/>
    <w:rsid w:val="00142259"/>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74"/>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3A"/>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F4"/>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51"/>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5E86"/>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1035"/>
    <w:rsid w:val="00281464"/>
    <w:rsid w:val="00281528"/>
    <w:rsid w:val="00281969"/>
    <w:rsid w:val="00281EC4"/>
    <w:rsid w:val="00282369"/>
    <w:rsid w:val="00282A3C"/>
    <w:rsid w:val="00282C7D"/>
    <w:rsid w:val="002833B3"/>
    <w:rsid w:val="00283DB9"/>
    <w:rsid w:val="00285875"/>
    <w:rsid w:val="00285DCE"/>
    <w:rsid w:val="00285FC5"/>
    <w:rsid w:val="00286026"/>
    <w:rsid w:val="0028648B"/>
    <w:rsid w:val="002865C2"/>
    <w:rsid w:val="00286EF2"/>
    <w:rsid w:val="00287068"/>
    <w:rsid w:val="002872D9"/>
    <w:rsid w:val="002878D1"/>
    <w:rsid w:val="00287B44"/>
    <w:rsid w:val="00287B96"/>
    <w:rsid w:val="00290B98"/>
    <w:rsid w:val="00290E24"/>
    <w:rsid w:val="00290F9A"/>
    <w:rsid w:val="00292041"/>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484"/>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BC"/>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7A7"/>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B44"/>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A1415"/>
    <w:rsid w:val="003A16C2"/>
    <w:rsid w:val="003A225A"/>
    <w:rsid w:val="003A22F7"/>
    <w:rsid w:val="003A27FE"/>
    <w:rsid w:val="003A2ADD"/>
    <w:rsid w:val="003A2B56"/>
    <w:rsid w:val="003A2FEE"/>
    <w:rsid w:val="003A43D3"/>
    <w:rsid w:val="003A466F"/>
    <w:rsid w:val="003A4E65"/>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1EC"/>
    <w:rsid w:val="003D49B7"/>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650"/>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5227"/>
    <w:rsid w:val="00405F4A"/>
    <w:rsid w:val="0040601B"/>
    <w:rsid w:val="004062E5"/>
    <w:rsid w:val="004063F7"/>
    <w:rsid w:val="004065BF"/>
    <w:rsid w:val="004067CB"/>
    <w:rsid w:val="00406AF2"/>
    <w:rsid w:val="00406D31"/>
    <w:rsid w:val="00407496"/>
    <w:rsid w:val="00407732"/>
    <w:rsid w:val="004077DC"/>
    <w:rsid w:val="00407BD8"/>
    <w:rsid w:val="00407C4B"/>
    <w:rsid w:val="00410428"/>
    <w:rsid w:val="00410E57"/>
    <w:rsid w:val="00411249"/>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4A"/>
    <w:rsid w:val="004615F4"/>
    <w:rsid w:val="00461B17"/>
    <w:rsid w:val="004624E0"/>
    <w:rsid w:val="004626DB"/>
    <w:rsid w:val="0046290C"/>
    <w:rsid w:val="00462937"/>
    <w:rsid w:val="00463261"/>
    <w:rsid w:val="00463282"/>
    <w:rsid w:val="00463529"/>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A0680"/>
    <w:rsid w:val="004A0848"/>
    <w:rsid w:val="004A0BD3"/>
    <w:rsid w:val="004A1290"/>
    <w:rsid w:val="004A1AE7"/>
    <w:rsid w:val="004A2302"/>
    <w:rsid w:val="004A3398"/>
    <w:rsid w:val="004A3525"/>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6B"/>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137F"/>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8C2"/>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D99"/>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0C56"/>
    <w:rsid w:val="005810F6"/>
    <w:rsid w:val="0058206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2206"/>
    <w:rsid w:val="006424FD"/>
    <w:rsid w:val="00642F76"/>
    <w:rsid w:val="006430AE"/>
    <w:rsid w:val="00643B0B"/>
    <w:rsid w:val="00643D3E"/>
    <w:rsid w:val="006447E4"/>
    <w:rsid w:val="00644936"/>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26E"/>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3CB3"/>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5EB7"/>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9E9"/>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34E"/>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D90"/>
    <w:rsid w:val="00784ED6"/>
    <w:rsid w:val="0078509B"/>
    <w:rsid w:val="00785218"/>
    <w:rsid w:val="007854C5"/>
    <w:rsid w:val="007861B0"/>
    <w:rsid w:val="0078634D"/>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06CE"/>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0DB5"/>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807D6"/>
    <w:rsid w:val="00880919"/>
    <w:rsid w:val="00880ACE"/>
    <w:rsid w:val="00880D15"/>
    <w:rsid w:val="008810B3"/>
    <w:rsid w:val="0088184B"/>
    <w:rsid w:val="00881F2A"/>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748"/>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040"/>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2E6"/>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EE8"/>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66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AC"/>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0BCB"/>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B3B"/>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F7"/>
    <w:rsid w:val="00B8322A"/>
    <w:rsid w:val="00B8350D"/>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4D8"/>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43ED"/>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196"/>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A45"/>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04"/>
    <w:rsid w:val="00CF6F97"/>
    <w:rsid w:val="00CF70E6"/>
    <w:rsid w:val="00CF7810"/>
    <w:rsid w:val="00CF79D7"/>
    <w:rsid w:val="00CF7A40"/>
    <w:rsid w:val="00CF7EE5"/>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874"/>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27CC"/>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D4B"/>
    <w:rsid w:val="00E02F8B"/>
    <w:rsid w:val="00E0330F"/>
    <w:rsid w:val="00E03A7E"/>
    <w:rsid w:val="00E03C6A"/>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564"/>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6C3"/>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65B"/>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850"/>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0B8"/>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2CCF"/>
    <w:rsid w:val="00F43000"/>
    <w:rsid w:val="00F4313C"/>
    <w:rsid w:val="00F43C6D"/>
    <w:rsid w:val="00F44094"/>
    <w:rsid w:val="00F45BC7"/>
    <w:rsid w:val="00F45C44"/>
    <w:rsid w:val="00F45F4B"/>
    <w:rsid w:val="00F461DC"/>
    <w:rsid w:val="00F46C37"/>
    <w:rsid w:val="00F47A33"/>
    <w:rsid w:val="00F47E9C"/>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8D5"/>
    <w:rsid w:val="00F62AF1"/>
    <w:rsid w:val="00F62D59"/>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3E80"/>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C8"/>
    <w:rsid w:val="00F81D8B"/>
    <w:rsid w:val="00F81F53"/>
    <w:rsid w:val="00F823F0"/>
    <w:rsid w:val="00F82925"/>
    <w:rsid w:val="00F83937"/>
    <w:rsid w:val="00F83B6F"/>
    <w:rsid w:val="00F83BFA"/>
    <w:rsid w:val="00F83ECA"/>
    <w:rsid w:val="00F83EEA"/>
    <w:rsid w:val="00F840B9"/>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03550B"/>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2"/>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2"/>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2"/>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2"/>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2"/>
      </w:numPr>
      <w:spacing w:before="240" w:after="60"/>
      <w:outlineLvl w:val="4"/>
    </w:pPr>
    <w:rPr>
      <w:bCs/>
      <w:i/>
      <w:iCs/>
    </w:rPr>
  </w:style>
  <w:style w:type="paragraph" w:styleId="Heading6">
    <w:name w:val="heading 6"/>
    <w:basedOn w:val="Normal"/>
    <w:next w:val="Normal"/>
    <w:qFormat/>
    <w:rsid w:val="00A54B45"/>
    <w:pPr>
      <w:keepNext/>
      <w:numPr>
        <w:ilvl w:val="5"/>
        <w:numId w:val="2"/>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2"/>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2"/>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2"/>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3"/>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4"/>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24073667">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dmin@ibmdba.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learn.ibm.com/course/view.php?id=9051"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localhost:2000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TotalTime>
  <Pages>18</Pages>
  <Words>1765</Words>
  <Characters>10067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cp:revision>
  <cp:lastPrinted>2021-09-07T20:22:00Z</cp:lastPrinted>
  <dcterms:created xsi:type="dcterms:W3CDTF">2022-01-29T13:40:00Z</dcterms:created>
  <dcterms:modified xsi:type="dcterms:W3CDTF">2022-01-29T13:40:00Z</dcterms:modified>
</cp:coreProperties>
</file>