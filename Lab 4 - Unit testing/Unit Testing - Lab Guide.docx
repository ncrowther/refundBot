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5748C" w:rsidRDefault="00B5748C" w:rsidP="000458F6">
                            <w:pPr>
                              <w:ind w:left="720"/>
                              <w:rPr>
                                <w:rFonts w:ascii="IBM Plex Sans Medium" w:hAnsi="IBM Plex Sans Medium"/>
                                <w:b/>
                                <w:bCs/>
                                <w:sz w:val="48"/>
                                <w:szCs w:val="48"/>
                              </w:rPr>
                            </w:pPr>
                          </w:p>
                          <w:p w14:paraId="34D628F8" w14:textId="77777777" w:rsidR="00B5748C" w:rsidRPr="00112C16" w:rsidRDefault="00B5748C"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FF1DC40" w:rsidR="00B5748C" w:rsidRDefault="0022100C" w:rsidP="000458F6">
                            <w:pPr>
                              <w:ind w:left="720"/>
                              <w:rPr>
                                <w:rFonts w:ascii="IBM Plex Sans Light" w:hAnsi="IBM Plex Sans Light"/>
                                <w:sz w:val="48"/>
                                <w:szCs w:val="48"/>
                              </w:rPr>
                            </w:pPr>
                            <w:r>
                              <w:rPr>
                                <w:rFonts w:ascii="IBM Plex Sans Light" w:hAnsi="IBM Plex Sans Light"/>
                                <w:sz w:val="48"/>
                                <w:szCs w:val="48"/>
                              </w:rPr>
                              <w:t>Bot Design Lab Guide</w:t>
                            </w:r>
                          </w:p>
                          <w:p w14:paraId="7D6ADB43" w14:textId="77777777" w:rsidR="00B5748C" w:rsidRPr="00112C16" w:rsidRDefault="00B5748C" w:rsidP="000458F6">
                            <w:pPr>
                              <w:ind w:left="720"/>
                              <w:rPr>
                                <w:rFonts w:ascii="IBM Plex Sans Light" w:hAnsi="IBM Plex Sans Light"/>
                                <w:sz w:val="48"/>
                                <w:szCs w:val="48"/>
                              </w:rPr>
                            </w:pPr>
                          </w:p>
                          <w:p w14:paraId="076A87CA"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Nigel T. Crowther</w:t>
                            </w:r>
                          </w:p>
                          <w:p w14:paraId="1CE7F9F8"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B5748C" w:rsidRDefault="00B5748C" w:rsidP="008D3039">
                            <w:pPr>
                              <w:ind w:left="720"/>
                              <w:rPr>
                                <w:rFonts w:ascii="IBM Plex Sans Light" w:hAnsi="IBM Plex Sans Light"/>
                                <w:sz w:val="24"/>
                              </w:rPr>
                            </w:pPr>
                          </w:p>
                          <w:p w14:paraId="4857BAA3" w14:textId="689FD9A7" w:rsidR="00B5748C" w:rsidRDefault="00B5748C" w:rsidP="000458F6">
                            <w:pPr>
                              <w:ind w:left="720"/>
                              <w:rPr>
                                <w:rFonts w:ascii="IBM Plex Sans Light" w:hAnsi="IBM Plex Sans Light"/>
                                <w:sz w:val="24"/>
                              </w:rPr>
                            </w:pPr>
                          </w:p>
                          <w:p w14:paraId="576DBEB9" w14:textId="77777777" w:rsidR="00B5748C" w:rsidRPr="00EB6533" w:rsidRDefault="00B5748C" w:rsidP="00D77133">
                            <w:pPr>
                              <w:rPr>
                                <w:rFonts w:ascii="IBM Plex Sans Light" w:hAnsi="IBM Plex Sans Light"/>
                                <w:sz w:val="24"/>
                              </w:rPr>
                            </w:pPr>
                          </w:p>
                          <w:p w14:paraId="4827D8B1" w14:textId="1E88F537" w:rsidR="00B5748C" w:rsidRDefault="00B5748C" w:rsidP="000458F6">
                            <w:pPr>
                              <w:ind w:left="720"/>
                              <w:rPr>
                                <w:rFonts w:ascii="IBM Plex Sans Light" w:hAnsi="IBM Plex Sans Light"/>
                                <w:sz w:val="24"/>
                              </w:rPr>
                            </w:pPr>
                          </w:p>
                          <w:p w14:paraId="07340E55" w14:textId="77777777" w:rsidR="00B5748C" w:rsidRPr="00EB6533" w:rsidRDefault="00B5748C" w:rsidP="000458F6">
                            <w:pPr>
                              <w:ind w:left="720"/>
                              <w:rPr>
                                <w:rFonts w:ascii="IBM Plex Sans Light" w:hAnsi="IBM Plex Sans Light"/>
                                <w:sz w:val="24"/>
                              </w:rPr>
                            </w:pPr>
                          </w:p>
                          <w:p w14:paraId="101B8DB4" w14:textId="7056D5C2" w:rsidR="00B5748C" w:rsidRDefault="00B5748C" w:rsidP="008E4EA3">
                            <w:pPr>
                              <w:ind w:left="720"/>
                              <w:rPr>
                                <w:rFonts w:ascii="IBM Plex Sans Light" w:hAnsi="IBM Plex Sans Light"/>
                                <w:color w:val="FFFFFF" w:themeColor="background1"/>
                                <w:lang w:val="fi-FI"/>
                              </w:rPr>
                            </w:pPr>
                          </w:p>
                          <w:p w14:paraId="4E5363DE" w14:textId="702B272B" w:rsidR="00B5748C" w:rsidRDefault="00B5748C" w:rsidP="008E4EA3">
                            <w:pPr>
                              <w:ind w:left="720"/>
                              <w:rPr>
                                <w:rFonts w:ascii="IBM Plex Sans Light" w:hAnsi="IBM Plex Sans Light"/>
                                <w:color w:val="FFFFFF" w:themeColor="background1"/>
                                <w:lang w:val="fi-FI"/>
                              </w:rPr>
                            </w:pPr>
                          </w:p>
                          <w:p w14:paraId="428A8F90" w14:textId="268B40B5" w:rsidR="00B5748C" w:rsidRPr="009A183F" w:rsidRDefault="00B5748C"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5748C" w:rsidRPr="009A183F" w:rsidRDefault="00B5748C" w:rsidP="00EB6533">
                            <w:pPr>
                              <w:ind w:left="720"/>
                              <w:jc w:val="center"/>
                              <w:rPr>
                                <w:rFonts w:ascii="IBM Plex Sans Light" w:hAnsi="IBM Plex Sans Light"/>
                                <w:color w:val="FFFFFF" w:themeColor="background1"/>
                              </w:rPr>
                            </w:pPr>
                          </w:p>
                          <w:p w14:paraId="330ECCF9" w14:textId="73943253" w:rsidR="00B5748C" w:rsidRPr="009A183F" w:rsidRDefault="00B5748C"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B5748C" w:rsidRPr="009A183F" w:rsidRDefault="00B5748C" w:rsidP="008E4EA3">
                            <w:pPr>
                              <w:ind w:left="720"/>
                              <w:rPr>
                                <w:rFonts w:ascii="IBM Plex Sans Light" w:hAnsi="IBM Plex Sans Light"/>
                                <w:color w:val="FFFFFF" w:themeColor="background1"/>
                                <w:sz w:val="28"/>
                                <w:szCs w:val="28"/>
                              </w:rPr>
                            </w:pPr>
                          </w:p>
                          <w:p w14:paraId="71C09F97" w14:textId="6012CDBE" w:rsidR="00B5748C" w:rsidRDefault="00B5748C" w:rsidP="000458F6">
                            <w:pPr>
                              <w:rPr>
                                <w:rFonts w:ascii="IBM Plex Sans Light" w:hAnsi="IBM Plex Sans Light"/>
                                <w:color w:val="FFFFFF" w:themeColor="background1"/>
                              </w:rPr>
                            </w:pPr>
                          </w:p>
                          <w:p w14:paraId="4C6BDE72" w14:textId="77777777" w:rsidR="00B5748C" w:rsidRDefault="00B5748C" w:rsidP="000458F6">
                            <w:pPr>
                              <w:rPr>
                                <w:rFonts w:ascii="IBM Plex Sans Light" w:hAnsi="IBM Plex Sans Light"/>
                                <w:color w:val="FFFFFF" w:themeColor="background1"/>
                              </w:rPr>
                            </w:pPr>
                          </w:p>
                          <w:p w14:paraId="655B9E3B" w14:textId="1FFF86D5" w:rsidR="00B5748C" w:rsidRDefault="00B5748C" w:rsidP="000458F6">
                            <w:pPr>
                              <w:rPr>
                                <w:rFonts w:ascii="IBM Plex Sans Light" w:hAnsi="IBM Plex Sans Light"/>
                                <w:color w:val="FFFFFF" w:themeColor="background1"/>
                              </w:rPr>
                            </w:pPr>
                          </w:p>
                          <w:p w14:paraId="28E456E6" w14:textId="5AE66DE6" w:rsidR="00B5748C" w:rsidRDefault="00B5748C" w:rsidP="000458F6">
                            <w:pPr>
                              <w:rPr>
                                <w:rFonts w:ascii="IBM Plex Sans Light" w:hAnsi="IBM Plex Sans Light"/>
                                <w:color w:val="FFFFFF" w:themeColor="background1"/>
                              </w:rPr>
                            </w:pPr>
                          </w:p>
                          <w:p w14:paraId="384E75C5" w14:textId="73169410" w:rsidR="00B5748C" w:rsidRDefault="00B5748C" w:rsidP="000458F6">
                            <w:pPr>
                              <w:ind w:left="720"/>
                              <w:rPr>
                                <w:rFonts w:ascii="IBM Plex Sans Light" w:hAnsi="IBM Plex Sans Light"/>
                                <w:color w:val="FFFFFF" w:themeColor="background1"/>
                              </w:rPr>
                            </w:pPr>
                          </w:p>
                          <w:p w14:paraId="443B2B10" w14:textId="77777777" w:rsidR="00B5748C" w:rsidRPr="008E4EA3" w:rsidRDefault="00B5748C" w:rsidP="000458F6">
                            <w:pPr>
                              <w:ind w:left="720"/>
                              <w:rPr>
                                <w:rFonts w:ascii="IBM Plex Sans Light" w:hAnsi="IBM Plex Sans Light"/>
                              </w:rPr>
                            </w:pPr>
                          </w:p>
                          <w:p w14:paraId="3508D684" w14:textId="3810687A" w:rsidR="00B5748C" w:rsidRPr="00D868D0" w:rsidRDefault="00B5748C"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5748C" w:rsidRDefault="00B5748C" w:rsidP="000458F6">
                      <w:pPr>
                        <w:ind w:left="720"/>
                        <w:rPr>
                          <w:rFonts w:ascii="IBM Plex Sans Medium" w:hAnsi="IBM Plex Sans Medium"/>
                          <w:b/>
                          <w:bCs/>
                          <w:sz w:val="48"/>
                          <w:szCs w:val="48"/>
                        </w:rPr>
                      </w:pPr>
                    </w:p>
                    <w:p w14:paraId="34D628F8" w14:textId="77777777" w:rsidR="00B5748C" w:rsidRPr="00112C16" w:rsidRDefault="00B5748C"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FF1DC40" w:rsidR="00B5748C" w:rsidRDefault="0022100C" w:rsidP="000458F6">
                      <w:pPr>
                        <w:ind w:left="720"/>
                        <w:rPr>
                          <w:rFonts w:ascii="IBM Plex Sans Light" w:hAnsi="IBM Plex Sans Light"/>
                          <w:sz w:val="48"/>
                          <w:szCs w:val="48"/>
                        </w:rPr>
                      </w:pPr>
                      <w:r>
                        <w:rPr>
                          <w:rFonts w:ascii="IBM Plex Sans Light" w:hAnsi="IBM Plex Sans Light"/>
                          <w:sz w:val="48"/>
                          <w:szCs w:val="48"/>
                        </w:rPr>
                        <w:t>Bot Design Lab Guide</w:t>
                      </w:r>
                    </w:p>
                    <w:p w14:paraId="7D6ADB43" w14:textId="77777777" w:rsidR="00B5748C" w:rsidRPr="00112C16" w:rsidRDefault="00B5748C" w:rsidP="000458F6">
                      <w:pPr>
                        <w:ind w:left="720"/>
                        <w:rPr>
                          <w:rFonts w:ascii="IBM Plex Sans Light" w:hAnsi="IBM Plex Sans Light"/>
                          <w:sz w:val="48"/>
                          <w:szCs w:val="48"/>
                        </w:rPr>
                      </w:pPr>
                    </w:p>
                    <w:p w14:paraId="076A87CA"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Nigel T. Crowther</w:t>
                      </w:r>
                    </w:p>
                    <w:p w14:paraId="1CE7F9F8"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B5748C" w:rsidRDefault="00B5748C" w:rsidP="008D3039">
                      <w:pPr>
                        <w:ind w:left="720"/>
                        <w:rPr>
                          <w:rFonts w:ascii="IBM Plex Sans Light" w:hAnsi="IBM Plex Sans Light"/>
                          <w:sz w:val="24"/>
                        </w:rPr>
                      </w:pPr>
                    </w:p>
                    <w:p w14:paraId="4857BAA3" w14:textId="689FD9A7" w:rsidR="00B5748C" w:rsidRDefault="00B5748C" w:rsidP="000458F6">
                      <w:pPr>
                        <w:ind w:left="720"/>
                        <w:rPr>
                          <w:rFonts w:ascii="IBM Plex Sans Light" w:hAnsi="IBM Plex Sans Light"/>
                          <w:sz w:val="24"/>
                        </w:rPr>
                      </w:pPr>
                    </w:p>
                    <w:p w14:paraId="576DBEB9" w14:textId="77777777" w:rsidR="00B5748C" w:rsidRPr="00EB6533" w:rsidRDefault="00B5748C" w:rsidP="00D77133">
                      <w:pPr>
                        <w:rPr>
                          <w:rFonts w:ascii="IBM Plex Sans Light" w:hAnsi="IBM Plex Sans Light"/>
                          <w:sz w:val="24"/>
                        </w:rPr>
                      </w:pPr>
                    </w:p>
                    <w:p w14:paraId="4827D8B1" w14:textId="1E88F537" w:rsidR="00B5748C" w:rsidRDefault="00B5748C" w:rsidP="000458F6">
                      <w:pPr>
                        <w:ind w:left="720"/>
                        <w:rPr>
                          <w:rFonts w:ascii="IBM Plex Sans Light" w:hAnsi="IBM Plex Sans Light"/>
                          <w:sz w:val="24"/>
                        </w:rPr>
                      </w:pPr>
                    </w:p>
                    <w:p w14:paraId="07340E55" w14:textId="77777777" w:rsidR="00B5748C" w:rsidRPr="00EB6533" w:rsidRDefault="00B5748C" w:rsidP="000458F6">
                      <w:pPr>
                        <w:ind w:left="720"/>
                        <w:rPr>
                          <w:rFonts w:ascii="IBM Plex Sans Light" w:hAnsi="IBM Plex Sans Light"/>
                          <w:sz w:val="24"/>
                        </w:rPr>
                      </w:pPr>
                    </w:p>
                    <w:p w14:paraId="101B8DB4" w14:textId="7056D5C2" w:rsidR="00B5748C" w:rsidRDefault="00B5748C" w:rsidP="008E4EA3">
                      <w:pPr>
                        <w:ind w:left="720"/>
                        <w:rPr>
                          <w:rFonts w:ascii="IBM Plex Sans Light" w:hAnsi="IBM Plex Sans Light"/>
                          <w:color w:val="FFFFFF" w:themeColor="background1"/>
                          <w:lang w:val="fi-FI"/>
                        </w:rPr>
                      </w:pPr>
                    </w:p>
                    <w:p w14:paraId="4E5363DE" w14:textId="702B272B" w:rsidR="00B5748C" w:rsidRDefault="00B5748C" w:rsidP="008E4EA3">
                      <w:pPr>
                        <w:ind w:left="720"/>
                        <w:rPr>
                          <w:rFonts w:ascii="IBM Plex Sans Light" w:hAnsi="IBM Plex Sans Light"/>
                          <w:color w:val="FFFFFF" w:themeColor="background1"/>
                          <w:lang w:val="fi-FI"/>
                        </w:rPr>
                      </w:pPr>
                    </w:p>
                    <w:p w14:paraId="428A8F90" w14:textId="268B40B5" w:rsidR="00B5748C" w:rsidRPr="009A183F" w:rsidRDefault="00B5748C"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5748C" w:rsidRPr="009A183F" w:rsidRDefault="00B5748C" w:rsidP="00EB6533">
                      <w:pPr>
                        <w:ind w:left="720"/>
                        <w:jc w:val="center"/>
                        <w:rPr>
                          <w:rFonts w:ascii="IBM Plex Sans Light" w:hAnsi="IBM Plex Sans Light"/>
                          <w:color w:val="FFFFFF" w:themeColor="background1"/>
                        </w:rPr>
                      </w:pPr>
                    </w:p>
                    <w:p w14:paraId="330ECCF9" w14:textId="73943253" w:rsidR="00B5748C" w:rsidRPr="009A183F" w:rsidRDefault="00B5748C"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B5748C" w:rsidRPr="009A183F" w:rsidRDefault="00B5748C" w:rsidP="008E4EA3">
                      <w:pPr>
                        <w:ind w:left="720"/>
                        <w:rPr>
                          <w:rFonts w:ascii="IBM Plex Sans Light" w:hAnsi="IBM Plex Sans Light"/>
                          <w:color w:val="FFFFFF" w:themeColor="background1"/>
                          <w:sz w:val="28"/>
                          <w:szCs w:val="28"/>
                        </w:rPr>
                      </w:pPr>
                    </w:p>
                    <w:p w14:paraId="71C09F97" w14:textId="6012CDBE" w:rsidR="00B5748C" w:rsidRDefault="00B5748C" w:rsidP="000458F6">
                      <w:pPr>
                        <w:rPr>
                          <w:rFonts w:ascii="IBM Plex Sans Light" w:hAnsi="IBM Plex Sans Light"/>
                          <w:color w:val="FFFFFF" w:themeColor="background1"/>
                        </w:rPr>
                      </w:pPr>
                    </w:p>
                    <w:p w14:paraId="4C6BDE72" w14:textId="77777777" w:rsidR="00B5748C" w:rsidRDefault="00B5748C" w:rsidP="000458F6">
                      <w:pPr>
                        <w:rPr>
                          <w:rFonts w:ascii="IBM Plex Sans Light" w:hAnsi="IBM Plex Sans Light"/>
                          <w:color w:val="FFFFFF" w:themeColor="background1"/>
                        </w:rPr>
                      </w:pPr>
                    </w:p>
                    <w:p w14:paraId="655B9E3B" w14:textId="1FFF86D5" w:rsidR="00B5748C" w:rsidRDefault="00B5748C" w:rsidP="000458F6">
                      <w:pPr>
                        <w:rPr>
                          <w:rFonts w:ascii="IBM Plex Sans Light" w:hAnsi="IBM Plex Sans Light"/>
                          <w:color w:val="FFFFFF" w:themeColor="background1"/>
                        </w:rPr>
                      </w:pPr>
                    </w:p>
                    <w:p w14:paraId="28E456E6" w14:textId="5AE66DE6" w:rsidR="00B5748C" w:rsidRDefault="00B5748C" w:rsidP="000458F6">
                      <w:pPr>
                        <w:rPr>
                          <w:rFonts w:ascii="IBM Plex Sans Light" w:hAnsi="IBM Plex Sans Light"/>
                          <w:color w:val="FFFFFF" w:themeColor="background1"/>
                        </w:rPr>
                      </w:pPr>
                    </w:p>
                    <w:p w14:paraId="384E75C5" w14:textId="73169410" w:rsidR="00B5748C" w:rsidRDefault="00B5748C" w:rsidP="000458F6">
                      <w:pPr>
                        <w:ind w:left="720"/>
                        <w:rPr>
                          <w:rFonts w:ascii="IBM Plex Sans Light" w:hAnsi="IBM Plex Sans Light"/>
                          <w:color w:val="FFFFFF" w:themeColor="background1"/>
                        </w:rPr>
                      </w:pPr>
                    </w:p>
                    <w:p w14:paraId="443B2B10" w14:textId="77777777" w:rsidR="00B5748C" w:rsidRPr="008E4EA3" w:rsidRDefault="00B5748C" w:rsidP="000458F6">
                      <w:pPr>
                        <w:ind w:left="720"/>
                        <w:rPr>
                          <w:rFonts w:ascii="IBM Plex Sans Light" w:hAnsi="IBM Plex Sans Light"/>
                        </w:rPr>
                      </w:pPr>
                    </w:p>
                    <w:p w14:paraId="3508D684" w14:textId="3810687A" w:rsidR="00B5748C" w:rsidRPr="00D868D0" w:rsidRDefault="00B5748C"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19CFFEE8" w14:textId="740BD7EB" w:rsidR="001A03F7"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21846673" w:history="1">
        <w:r w:rsidR="001A03F7" w:rsidRPr="000B014D">
          <w:rPr>
            <w:rStyle w:val="Hyperlink"/>
            <w:noProof/>
          </w:rPr>
          <w:t>1 Introduction</w:t>
        </w:r>
        <w:r w:rsidR="001A03F7">
          <w:rPr>
            <w:noProof/>
            <w:webHidden/>
          </w:rPr>
          <w:tab/>
        </w:r>
        <w:r w:rsidR="001A03F7">
          <w:rPr>
            <w:noProof/>
            <w:webHidden/>
          </w:rPr>
          <w:fldChar w:fldCharType="begin"/>
        </w:r>
        <w:r w:rsidR="001A03F7">
          <w:rPr>
            <w:noProof/>
            <w:webHidden/>
          </w:rPr>
          <w:instrText xml:space="preserve"> PAGEREF _Toc121846673 \h </w:instrText>
        </w:r>
        <w:r w:rsidR="001A03F7">
          <w:rPr>
            <w:noProof/>
            <w:webHidden/>
          </w:rPr>
        </w:r>
        <w:r w:rsidR="001A03F7">
          <w:rPr>
            <w:noProof/>
            <w:webHidden/>
          </w:rPr>
          <w:fldChar w:fldCharType="separate"/>
        </w:r>
        <w:r w:rsidR="001A03F7">
          <w:rPr>
            <w:noProof/>
            <w:webHidden/>
          </w:rPr>
          <w:t>4</w:t>
        </w:r>
        <w:r w:rsidR="001A03F7">
          <w:rPr>
            <w:noProof/>
            <w:webHidden/>
          </w:rPr>
          <w:fldChar w:fldCharType="end"/>
        </w:r>
      </w:hyperlink>
    </w:p>
    <w:p w14:paraId="5B72C0AE" w14:textId="659156B0" w:rsidR="001A03F7" w:rsidRDefault="001A03F7">
      <w:pPr>
        <w:pStyle w:val="TOC1"/>
        <w:rPr>
          <w:rFonts w:asciiTheme="minorHAnsi" w:eastAsiaTheme="minorEastAsia" w:hAnsiTheme="minorHAnsi" w:cstheme="minorBidi"/>
          <w:b w:val="0"/>
          <w:noProof/>
          <w:szCs w:val="22"/>
          <w:lang w:val="en-GB" w:eastAsia="en-GB"/>
        </w:rPr>
      </w:pPr>
      <w:hyperlink w:anchor="_Toc121846674" w:history="1">
        <w:r w:rsidRPr="000B014D">
          <w:rPr>
            <w:rStyle w:val="Hyperlink"/>
            <w:noProof/>
          </w:rPr>
          <w:t xml:space="preserve">2 Setup </w:t>
        </w:r>
        <w:r w:rsidRPr="000B014D">
          <w:rPr>
            <w:rStyle w:val="Hyperlink"/>
            <w:noProof/>
            <w:lang w:val="en-GB"/>
          </w:rPr>
          <w:t>Lab</w:t>
        </w:r>
        <w:r>
          <w:rPr>
            <w:noProof/>
            <w:webHidden/>
          </w:rPr>
          <w:tab/>
        </w:r>
        <w:r>
          <w:rPr>
            <w:noProof/>
            <w:webHidden/>
          </w:rPr>
          <w:fldChar w:fldCharType="begin"/>
        </w:r>
        <w:r>
          <w:rPr>
            <w:noProof/>
            <w:webHidden/>
          </w:rPr>
          <w:instrText xml:space="preserve"> PAGEREF _Toc121846674 \h </w:instrText>
        </w:r>
        <w:r>
          <w:rPr>
            <w:noProof/>
            <w:webHidden/>
          </w:rPr>
        </w:r>
        <w:r>
          <w:rPr>
            <w:noProof/>
            <w:webHidden/>
          </w:rPr>
          <w:fldChar w:fldCharType="separate"/>
        </w:r>
        <w:r>
          <w:rPr>
            <w:noProof/>
            <w:webHidden/>
          </w:rPr>
          <w:t>5</w:t>
        </w:r>
        <w:r>
          <w:rPr>
            <w:noProof/>
            <w:webHidden/>
          </w:rPr>
          <w:fldChar w:fldCharType="end"/>
        </w:r>
      </w:hyperlink>
    </w:p>
    <w:p w14:paraId="5C56A81A" w14:textId="709F8421" w:rsidR="001A03F7" w:rsidRDefault="001A03F7">
      <w:pPr>
        <w:pStyle w:val="TOC1"/>
        <w:rPr>
          <w:rFonts w:asciiTheme="minorHAnsi" w:eastAsiaTheme="minorEastAsia" w:hAnsiTheme="minorHAnsi" w:cstheme="minorBidi"/>
          <w:b w:val="0"/>
          <w:noProof/>
          <w:szCs w:val="22"/>
          <w:lang w:val="en-GB" w:eastAsia="en-GB"/>
        </w:rPr>
      </w:pPr>
      <w:hyperlink w:anchor="_Toc121846675" w:history="1">
        <w:r w:rsidRPr="000B014D">
          <w:rPr>
            <w:rStyle w:val="Hyperlink"/>
            <w:noProof/>
          </w:rPr>
          <w:t>3 Unit Test Lab</w:t>
        </w:r>
        <w:r>
          <w:rPr>
            <w:noProof/>
            <w:webHidden/>
          </w:rPr>
          <w:tab/>
        </w:r>
        <w:r>
          <w:rPr>
            <w:noProof/>
            <w:webHidden/>
          </w:rPr>
          <w:fldChar w:fldCharType="begin"/>
        </w:r>
        <w:r>
          <w:rPr>
            <w:noProof/>
            <w:webHidden/>
          </w:rPr>
          <w:instrText xml:space="preserve"> PAGEREF _Toc121846675 \h </w:instrText>
        </w:r>
        <w:r>
          <w:rPr>
            <w:noProof/>
            <w:webHidden/>
          </w:rPr>
        </w:r>
        <w:r>
          <w:rPr>
            <w:noProof/>
            <w:webHidden/>
          </w:rPr>
          <w:fldChar w:fldCharType="separate"/>
        </w:r>
        <w:r>
          <w:rPr>
            <w:noProof/>
            <w:webHidden/>
          </w:rPr>
          <w:t>6</w:t>
        </w:r>
        <w:r>
          <w:rPr>
            <w:noProof/>
            <w:webHidden/>
          </w:rPr>
          <w:fldChar w:fldCharType="end"/>
        </w:r>
      </w:hyperlink>
    </w:p>
    <w:p w14:paraId="037BE5EF" w14:textId="363693C3" w:rsidR="001A03F7" w:rsidRDefault="001A03F7">
      <w:pPr>
        <w:pStyle w:val="TOC2"/>
        <w:rPr>
          <w:rFonts w:asciiTheme="minorHAnsi" w:eastAsiaTheme="minorEastAsia" w:hAnsiTheme="minorHAnsi" w:cstheme="minorBidi"/>
          <w:noProof/>
          <w:szCs w:val="22"/>
          <w:lang w:val="en-GB" w:eastAsia="en-GB"/>
        </w:rPr>
      </w:pPr>
      <w:hyperlink w:anchor="_Toc121846676" w:history="1">
        <w:r w:rsidRPr="000B014D">
          <w:rPr>
            <w:rStyle w:val="Hyperlink"/>
            <w:noProof/>
          </w:rPr>
          <w:t>3.1 Open the Refunds Script</w:t>
        </w:r>
        <w:r>
          <w:rPr>
            <w:noProof/>
            <w:webHidden/>
          </w:rPr>
          <w:tab/>
        </w:r>
        <w:r>
          <w:rPr>
            <w:noProof/>
            <w:webHidden/>
          </w:rPr>
          <w:fldChar w:fldCharType="begin"/>
        </w:r>
        <w:r>
          <w:rPr>
            <w:noProof/>
            <w:webHidden/>
          </w:rPr>
          <w:instrText xml:space="preserve"> PAGEREF _Toc121846676 \h </w:instrText>
        </w:r>
        <w:r>
          <w:rPr>
            <w:noProof/>
            <w:webHidden/>
          </w:rPr>
        </w:r>
        <w:r>
          <w:rPr>
            <w:noProof/>
            <w:webHidden/>
          </w:rPr>
          <w:fldChar w:fldCharType="separate"/>
        </w:r>
        <w:r>
          <w:rPr>
            <w:noProof/>
            <w:webHidden/>
          </w:rPr>
          <w:t>6</w:t>
        </w:r>
        <w:r>
          <w:rPr>
            <w:noProof/>
            <w:webHidden/>
          </w:rPr>
          <w:fldChar w:fldCharType="end"/>
        </w:r>
      </w:hyperlink>
    </w:p>
    <w:p w14:paraId="4330B84C" w14:textId="2C634E05" w:rsidR="001A03F7" w:rsidRDefault="001A03F7">
      <w:pPr>
        <w:pStyle w:val="TOC2"/>
        <w:rPr>
          <w:rFonts w:asciiTheme="minorHAnsi" w:eastAsiaTheme="minorEastAsia" w:hAnsiTheme="minorHAnsi" w:cstheme="minorBidi"/>
          <w:noProof/>
          <w:szCs w:val="22"/>
          <w:lang w:val="en-GB" w:eastAsia="en-GB"/>
        </w:rPr>
      </w:pPr>
      <w:hyperlink w:anchor="_Toc121846677" w:history="1">
        <w:r w:rsidRPr="000B014D">
          <w:rPr>
            <w:rStyle w:val="Hyperlink"/>
            <w:noProof/>
          </w:rPr>
          <w:t>3.2 Examine Code</w:t>
        </w:r>
        <w:r>
          <w:rPr>
            <w:noProof/>
            <w:webHidden/>
          </w:rPr>
          <w:tab/>
        </w:r>
        <w:r>
          <w:rPr>
            <w:noProof/>
            <w:webHidden/>
          </w:rPr>
          <w:fldChar w:fldCharType="begin"/>
        </w:r>
        <w:r>
          <w:rPr>
            <w:noProof/>
            <w:webHidden/>
          </w:rPr>
          <w:instrText xml:space="preserve"> PAGEREF _Toc121846677 \h </w:instrText>
        </w:r>
        <w:r>
          <w:rPr>
            <w:noProof/>
            <w:webHidden/>
          </w:rPr>
        </w:r>
        <w:r>
          <w:rPr>
            <w:noProof/>
            <w:webHidden/>
          </w:rPr>
          <w:fldChar w:fldCharType="separate"/>
        </w:r>
        <w:r>
          <w:rPr>
            <w:noProof/>
            <w:webHidden/>
          </w:rPr>
          <w:t>6</w:t>
        </w:r>
        <w:r>
          <w:rPr>
            <w:noProof/>
            <w:webHidden/>
          </w:rPr>
          <w:fldChar w:fldCharType="end"/>
        </w:r>
      </w:hyperlink>
    </w:p>
    <w:p w14:paraId="3F1B1779" w14:textId="2F15C7A5" w:rsidR="001A03F7" w:rsidRDefault="001A03F7">
      <w:pPr>
        <w:pStyle w:val="TOC2"/>
        <w:rPr>
          <w:rFonts w:asciiTheme="minorHAnsi" w:eastAsiaTheme="minorEastAsia" w:hAnsiTheme="minorHAnsi" w:cstheme="minorBidi"/>
          <w:noProof/>
          <w:szCs w:val="22"/>
          <w:lang w:val="en-GB" w:eastAsia="en-GB"/>
        </w:rPr>
      </w:pPr>
      <w:hyperlink w:anchor="_Toc121846678" w:history="1">
        <w:r w:rsidRPr="000B014D">
          <w:rPr>
            <w:rStyle w:val="Hyperlink"/>
            <w:noProof/>
          </w:rPr>
          <w:t>3.3 Examine Script Parameters</w:t>
        </w:r>
        <w:r>
          <w:rPr>
            <w:noProof/>
            <w:webHidden/>
          </w:rPr>
          <w:tab/>
        </w:r>
        <w:r>
          <w:rPr>
            <w:noProof/>
            <w:webHidden/>
          </w:rPr>
          <w:fldChar w:fldCharType="begin"/>
        </w:r>
        <w:r>
          <w:rPr>
            <w:noProof/>
            <w:webHidden/>
          </w:rPr>
          <w:instrText xml:space="preserve"> PAGEREF _Toc121846678 \h </w:instrText>
        </w:r>
        <w:r>
          <w:rPr>
            <w:noProof/>
            <w:webHidden/>
          </w:rPr>
        </w:r>
        <w:r>
          <w:rPr>
            <w:noProof/>
            <w:webHidden/>
          </w:rPr>
          <w:fldChar w:fldCharType="separate"/>
        </w:r>
        <w:r>
          <w:rPr>
            <w:noProof/>
            <w:webHidden/>
          </w:rPr>
          <w:t>7</w:t>
        </w:r>
        <w:r>
          <w:rPr>
            <w:noProof/>
            <w:webHidden/>
          </w:rPr>
          <w:fldChar w:fldCharType="end"/>
        </w:r>
      </w:hyperlink>
    </w:p>
    <w:p w14:paraId="0D604AF6" w14:textId="089EB32A" w:rsidR="001A03F7" w:rsidRDefault="001A03F7">
      <w:pPr>
        <w:pStyle w:val="TOC2"/>
        <w:rPr>
          <w:rFonts w:asciiTheme="minorHAnsi" w:eastAsiaTheme="minorEastAsia" w:hAnsiTheme="minorHAnsi" w:cstheme="minorBidi"/>
          <w:noProof/>
          <w:szCs w:val="22"/>
          <w:lang w:val="en-GB" w:eastAsia="en-GB"/>
        </w:rPr>
      </w:pPr>
      <w:hyperlink w:anchor="_Toc121846679" w:history="1">
        <w:r w:rsidRPr="000B014D">
          <w:rPr>
            <w:rStyle w:val="Hyperlink"/>
            <w:noProof/>
          </w:rPr>
          <w:t>3.4 Run the Exemplar Unit Test</w:t>
        </w:r>
        <w:r>
          <w:rPr>
            <w:noProof/>
            <w:webHidden/>
          </w:rPr>
          <w:tab/>
        </w:r>
        <w:r>
          <w:rPr>
            <w:noProof/>
            <w:webHidden/>
          </w:rPr>
          <w:fldChar w:fldCharType="begin"/>
        </w:r>
        <w:r>
          <w:rPr>
            <w:noProof/>
            <w:webHidden/>
          </w:rPr>
          <w:instrText xml:space="preserve"> PAGEREF _Toc121846679 \h </w:instrText>
        </w:r>
        <w:r>
          <w:rPr>
            <w:noProof/>
            <w:webHidden/>
          </w:rPr>
        </w:r>
        <w:r>
          <w:rPr>
            <w:noProof/>
            <w:webHidden/>
          </w:rPr>
          <w:fldChar w:fldCharType="separate"/>
        </w:r>
        <w:r>
          <w:rPr>
            <w:noProof/>
            <w:webHidden/>
          </w:rPr>
          <w:t>7</w:t>
        </w:r>
        <w:r>
          <w:rPr>
            <w:noProof/>
            <w:webHidden/>
          </w:rPr>
          <w:fldChar w:fldCharType="end"/>
        </w:r>
      </w:hyperlink>
    </w:p>
    <w:p w14:paraId="42287637" w14:textId="36CDBD9A" w:rsidR="001A03F7" w:rsidRDefault="001A03F7">
      <w:pPr>
        <w:pStyle w:val="TOC2"/>
        <w:rPr>
          <w:rFonts w:asciiTheme="minorHAnsi" w:eastAsiaTheme="minorEastAsia" w:hAnsiTheme="minorHAnsi" w:cstheme="minorBidi"/>
          <w:noProof/>
          <w:szCs w:val="22"/>
          <w:lang w:val="en-GB" w:eastAsia="en-GB"/>
        </w:rPr>
      </w:pPr>
      <w:hyperlink w:anchor="_Toc121846680" w:history="1">
        <w:r w:rsidRPr="000B014D">
          <w:rPr>
            <w:rStyle w:val="Hyperlink"/>
            <w:noProof/>
          </w:rPr>
          <w:t>3.5 Modifying the Exemplar</w:t>
        </w:r>
        <w:r>
          <w:rPr>
            <w:noProof/>
            <w:webHidden/>
          </w:rPr>
          <w:tab/>
        </w:r>
        <w:r>
          <w:rPr>
            <w:noProof/>
            <w:webHidden/>
          </w:rPr>
          <w:fldChar w:fldCharType="begin"/>
        </w:r>
        <w:r>
          <w:rPr>
            <w:noProof/>
            <w:webHidden/>
          </w:rPr>
          <w:instrText xml:space="preserve"> PAGEREF _Toc121846680 \h </w:instrText>
        </w:r>
        <w:r>
          <w:rPr>
            <w:noProof/>
            <w:webHidden/>
          </w:rPr>
        </w:r>
        <w:r>
          <w:rPr>
            <w:noProof/>
            <w:webHidden/>
          </w:rPr>
          <w:fldChar w:fldCharType="separate"/>
        </w:r>
        <w:r>
          <w:rPr>
            <w:noProof/>
            <w:webHidden/>
          </w:rPr>
          <w:t>9</w:t>
        </w:r>
        <w:r>
          <w:rPr>
            <w:noProof/>
            <w:webHidden/>
          </w:rPr>
          <w:fldChar w:fldCharType="end"/>
        </w:r>
      </w:hyperlink>
    </w:p>
    <w:p w14:paraId="254BF453" w14:textId="02B62A26" w:rsidR="001A03F7" w:rsidRDefault="001A03F7">
      <w:pPr>
        <w:pStyle w:val="TOC2"/>
        <w:rPr>
          <w:rFonts w:asciiTheme="minorHAnsi" w:eastAsiaTheme="minorEastAsia" w:hAnsiTheme="minorHAnsi" w:cstheme="minorBidi"/>
          <w:noProof/>
          <w:szCs w:val="22"/>
          <w:lang w:val="en-GB" w:eastAsia="en-GB"/>
        </w:rPr>
      </w:pPr>
      <w:hyperlink w:anchor="_Toc121846681" w:history="1">
        <w:r w:rsidRPr="000B014D">
          <w:rPr>
            <w:rStyle w:val="Hyperlink"/>
            <w:noProof/>
          </w:rPr>
          <w:t>3.6 Build the Test Cases</w:t>
        </w:r>
        <w:r>
          <w:rPr>
            <w:noProof/>
            <w:webHidden/>
          </w:rPr>
          <w:tab/>
        </w:r>
        <w:r>
          <w:rPr>
            <w:noProof/>
            <w:webHidden/>
          </w:rPr>
          <w:fldChar w:fldCharType="begin"/>
        </w:r>
        <w:r>
          <w:rPr>
            <w:noProof/>
            <w:webHidden/>
          </w:rPr>
          <w:instrText xml:space="preserve"> PAGEREF _Toc121846681 \h </w:instrText>
        </w:r>
        <w:r>
          <w:rPr>
            <w:noProof/>
            <w:webHidden/>
          </w:rPr>
        </w:r>
        <w:r>
          <w:rPr>
            <w:noProof/>
            <w:webHidden/>
          </w:rPr>
          <w:fldChar w:fldCharType="separate"/>
        </w:r>
        <w:r>
          <w:rPr>
            <w:noProof/>
            <w:webHidden/>
          </w:rPr>
          <w:t>10</w:t>
        </w:r>
        <w:r>
          <w:rPr>
            <w:noProof/>
            <w:webHidden/>
          </w:rPr>
          <w:fldChar w:fldCharType="end"/>
        </w:r>
      </w:hyperlink>
    </w:p>
    <w:p w14:paraId="6DE8CD8C" w14:textId="2A0446D4" w:rsidR="001A03F7" w:rsidRDefault="001A03F7">
      <w:pPr>
        <w:pStyle w:val="TOC2"/>
        <w:rPr>
          <w:rFonts w:asciiTheme="minorHAnsi" w:eastAsiaTheme="minorEastAsia" w:hAnsiTheme="minorHAnsi" w:cstheme="minorBidi"/>
          <w:noProof/>
          <w:szCs w:val="22"/>
          <w:lang w:val="en-GB" w:eastAsia="en-GB"/>
        </w:rPr>
      </w:pPr>
      <w:hyperlink w:anchor="_Toc121846682" w:history="1">
        <w:r w:rsidRPr="000B014D">
          <w:rPr>
            <w:rStyle w:val="Hyperlink"/>
            <w:noProof/>
          </w:rPr>
          <w:t>3.7 Run the bot</w:t>
        </w:r>
        <w:r>
          <w:rPr>
            <w:noProof/>
            <w:webHidden/>
          </w:rPr>
          <w:tab/>
        </w:r>
        <w:r>
          <w:rPr>
            <w:noProof/>
            <w:webHidden/>
          </w:rPr>
          <w:fldChar w:fldCharType="begin"/>
        </w:r>
        <w:r>
          <w:rPr>
            <w:noProof/>
            <w:webHidden/>
          </w:rPr>
          <w:instrText xml:space="preserve"> PAGEREF _Toc121846682 \h </w:instrText>
        </w:r>
        <w:r>
          <w:rPr>
            <w:noProof/>
            <w:webHidden/>
          </w:rPr>
        </w:r>
        <w:r>
          <w:rPr>
            <w:noProof/>
            <w:webHidden/>
          </w:rPr>
          <w:fldChar w:fldCharType="separate"/>
        </w:r>
        <w:r>
          <w:rPr>
            <w:noProof/>
            <w:webHidden/>
          </w:rPr>
          <w:t>11</w:t>
        </w:r>
        <w:r>
          <w:rPr>
            <w:noProof/>
            <w:webHidden/>
          </w:rPr>
          <w:fldChar w:fldCharType="end"/>
        </w:r>
      </w:hyperlink>
    </w:p>
    <w:p w14:paraId="172252F2" w14:textId="0D7DC2F4" w:rsidR="001A03F7" w:rsidRDefault="001A03F7">
      <w:pPr>
        <w:pStyle w:val="TOC1"/>
        <w:rPr>
          <w:rFonts w:asciiTheme="minorHAnsi" w:eastAsiaTheme="minorEastAsia" w:hAnsiTheme="minorHAnsi" w:cstheme="minorBidi"/>
          <w:b w:val="0"/>
          <w:noProof/>
          <w:szCs w:val="22"/>
          <w:lang w:val="en-GB" w:eastAsia="en-GB"/>
        </w:rPr>
      </w:pPr>
      <w:hyperlink w:anchor="_Toc121846683" w:history="1">
        <w:r w:rsidRPr="000B014D">
          <w:rPr>
            <w:rStyle w:val="Hyperlink"/>
            <w:noProof/>
          </w:rPr>
          <w:t>4</w:t>
        </w:r>
        <w:r w:rsidRPr="000B014D">
          <w:rPr>
            <w:rStyle w:val="Hyperlink"/>
            <w:noProof/>
            <w:lang w:val="en-GB"/>
          </w:rPr>
          <w:t xml:space="preserve"> Dataset Driven </w:t>
        </w:r>
        <w:r w:rsidRPr="000B014D">
          <w:rPr>
            <w:rStyle w:val="Hyperlink"/>
            <w:noProof/>
          </w:rPr>
          <w:t>Unit Testing</w:t>
        </w:r>
        <w:r>
          <w:rPr>
            <w:noProof/>
            <w:webHidden/>
          </w:rPr>
          <w:tab/>
        </w:r>
        <w:r>
          <w:rPr>
            <w:noProof/>
            <w:webHidden/>
          </w:rPr>
          <w:fldChar w:fldCharType="begin"/>
        </w:r>
        <w:r>
          <w:rPr>
            <w:noProof/>
            <w:webHidden/>
          </w:rPr>
          <w:instrText xml:space="preserve"> PAGEREF _Toc121846683 \h </w:instrText>
        </w:r>
        <w:r>
          <w:rPr>
            <w:noProof/>
            <w:webHidden/>
          </w:rPr>
        </w:r>
        <w:r>
          <w:rPr>
            <w:noProof/>
            <w:webHidden/>
          </w:rPr>
          <w:fldChar w:fldCharType="separate"/>
        </w:r>
        <w:r>
          <w:rPr>
            <w:noProof/>
            <w:webHidden/>
          </w:rPr>
          <w:t>12</w:t>
        </w:r>
        <w:r>
          <w:rPr>
            <w:noProof/>
            <w:webHidden/>
          </w:rPr>
          <w:fldChar w:fldCharType="end"/>
        </w:r>
      </w:hyperlink>
    </w:p>
    <w:p w14:paraId="1AD4D4B9" w14:textId="7050CFCE" w:rsidR="001A03F7" w:rsidRDefault="001A03F7">
      <w:pPr>
        <w:pStyle w:val="TOC2"/>
        <w:rPr>
          <w:rFonts w:asciiTheme="minorHAnsi" w:eastAsiaTheme="minorEastAsia" w:hAnsiTheme="minorHAnsi" w:cstheme="minorBidi"/>
          <w:noProof/>
          <w:szCs w:val="22"/>
          <w:lang w:val="en-GB" w:eastAsia="en-GB"/>
        </w:rPr>
      </w:pPr>
      <w:hyperlink w:anchor="_Toc121846684" w:history="1">
        <w:r w:rsidRPr="000B014D">
          <w:rPr>
            <w:rStyle w:val="Hyperlink"/>
            <w:noProof/>
          </w:rPr>
          <w:t>4.1 Setup</w:t>
        </w:r>
        <w:r>
          <w:rPr>
            <w:noProof/>
            <w:webHidden/>
          </w:rPr>
          <w:tab/>
        </w:r>
        <w:r>
          <w:rPr>
            <w:noProof/>
            <w:webHidden/>
          </w:rPr>
          <w:fldChar w:fldCharType="begin"/>
        </w:r>
        <w:r>
          <w:rPr>
            <w:noProof/>
            <w:webHidden/>
          </w:rPr>
          <w:instrText xml:space="preserve"> PAGEREF _Toc121846684 \h </w:instrText>
        </w:r>
        <w:r>
          <w:rPr>
            <w:noProof/>
            <w:webHidden/>
          </w:rPr>
        </w:r>
        <w:r>
          <w:rPr>
            <w:noProof/>
            <w:webHidden/>
          </w:rPr>
          <w:fldChar w:fldCharType="separate"/>
        </w:r>
        <w:r>
          <w:rPr>
            <w:noProof/>
            <w:webHidden/>
          </w:rPr>
          <w:t>12</w:t>
        </w:r>
        <w:r>
          <w:rPr>
            <w:noProof/>
            <w:webHidden/>
          </w:rPr>
          <w:fldChar w:fldCharType="end"/>
        </w:r>
      </w:hyperlink>
    </w:p>
    <w:p w14:paraId="71F189A2" w14:textId="3CFD72C4" w:rsidR="001A03F7" w:rsidRDefault="001A03F7">
      <w:pPr>
        <w:pStyle w:val="TOC1"/>
        <w:rPr>
          <w:rFonts w:asciiTheme="minorHAnsi" w:eastAsiaTheme="minorEastAsia" w:hAnsiTheme="minorHAnsi" w:cstheme="minorBidi"/>
          <w:b w:val="0"/>
          <w:noProof/>
          <w:szCs w:val="22"/>
          <w:lang w:val="en-GB" w:eastAsia="en-GB"/>
        </w:rPr>
      </w:pPr>
      <w:hyperlink w:anchor="_Toc121846685" w:history="1">
        <w:r w:rsidRPr="000B014D">
          <w:rPr>
            <w:rStyle w:val="Hyperlink"/>
            <w:noProof/>
          </w:rPr>
          <w:t>5 Conclusion</w:t>
        </w:r>
        <w:r>
          <w:rPr>
            <w:noProof/>
            <w:webHidden/>
          </w:rPr>
          <w:tab/>
        </w:r>
        <w:r>
          <w:rPr>
            <w:noProof/>
            <w:webHidden/>
          </w:rPr>
          <w:fldChar w:fldCharType="begin"/>
        </w:r>
        <w:r>
          <w:rPr>
            <w:noProof/>
            <w:webHidden/>
          </w:rPr>
          <w:instrText xml:space="preserve"> PAGEREF _Toc121846685 \h </w:instrText>
        </w:r>
        <w:r>
          <w:rPr>
            <w:noProof/>
            <w:webHidden/>
          </w:rPr>
        </w:r>
        <w:r>
          <w:rPr>
            <w:noProof/>
            <w:webHidden/>
          </w:rPr>
          <w:fldChar w:fldCharType="separate"/>
        </w:r>
        <w:r>
          <w:rPr>
            <w:noProof/>
            <w:webHidden/>
          </w:rPr>
          <w:t>13</w:t>
        </w:r>
        <w:r>
          <w:rPr>
            <w:noProof/>
            <w:webHidden/>
          </w:rPr>
          <w:fldChar w:fldCharType="end"/>
        </w:r>
      </w:hyperlink>
    </w:p>
    <w:p w14:paraId="445A5FBE" w14:textId="5A39F02E" w:rsidR="00D1381C" w:rsidRPr="00D1381C" w:rsidRDefault="000B7324" w:rsidP="00D1381C">
      <w:pPr>
        <w:pStyle w:val="Heading1"/>
      </w:pPr>
      <w:r w:rsidRPr="00204FC2">
        <w:rPr>
          <w:sz w:val="36"/>
          <w:szCs w:val="36"/>
        </w:rPr>
        <w:lastRenderedPageBreak/>
        <w:fldChar w:fldCharType="end"/>
      </w:r>
      <w:bookmarkStart w:id="0" w:name="_Toc121846673"/>
      <w:r w:rsidR="00D1381C" w:rsidRPr="00D1381C">
        <w:t>Introduction</w:t>
      </w:r>
      <w:bookmarkEnd w:id="0"/>
    </w:p>
    <w:p w14:paraId="069B0AFA" w14:textId="0C239CD7" w:rsidR="00BE785B" w:rsidRDefault="00BE785B" w:rsidP="00BE785B">
      <w:r>
        <w:t xml:space="preserve">Unit tests are </w:t>
      </w:r>
      <w:r>
        <w:t xml:space="preserve">an </w:t>
      </w:r>
      <w:r>
        <w:t>essential part of building a bot.  Without unit tests, the developer cannot be certain that changes have not broken the bot.  Unit tests give confidence the bot behaves as expected and prevents regression errors.  Unit tests are also an essential part of any automated build tool chain.</w:t>
      </w:r>
    </w:p>
    <w:p w14:paraId="1FCE6139" w14:textId="77777777" w:rsidR="00116E3B" w:rsidRPr="00A926D7" w:rsidRDefault="00116E3B" w:rsidP="00D1381C"/>
    <w:p w14:paraId="5DFB63B1" w14:textId="056E2318" w:rsidR="00F32099" w:rsidRPr="00116E3B" w:rsidRDefault="000960DE" w:rsidP="00F32099">
      <w:pPr>
        <w:rPr>
          <w:shd w:val="clear" w:color="auto" w:fill="FFFFFF"/>
        </w:rPr>
      </w:pPr>
      <w:r w:rsidRPr="007C5B86">
        <w:rPr>
          <w:szCs w:val="22"/>
        </w:rPr>
        <w:t>T</w:t>
      </w:r>
      <w:r w:rsidR="007F5539" w:rsidRPr="007C5B86">
        <w:rPr>
          <w:szCs w:val="22"/>
        </w:rPr>
        <w:t xml:space="preserve">his </w:t>
      </w:r>
      <w:r w:rsidR="00EB6533" w:rsidRPr="007C5B86">
        <w:rPr>
          <w:szCs w:val="22"/>
        </w:rPr>
        <w:t xml:space="preserve">lab </w:t>
      </w:r>
      <w:r w:rsidR="00B56012" w:rsidRPr="007C5B86">
        <w:rPr>
          <w:szCs w:val="22"/>
        </w:rPr>
        <w:t xml:space="preserve">will </w:t>
      </w:r>
      <w:r w:rsidR="00B27662" w:rsidRPr="007C5B86">
        <w:rPr>
          <w:szCs w:val="22"/>
        </w:rPr>
        <w:t xml:space="preserve">examine </w:t>
      </w:r>
      <w:r w:rsidR="00116E3B">
        <w:rPr>
          <w:szCs w:val="22"/>
        </w:rPr>
        <w:t xml:space="preserve">the </w:t>
      </w:r>
      <w:r w:rsidR="007C5B86" w:rsidRPr="007C5B86">
        <w:rPr>
          <w:szCs w:val="22"/>
        </w:rPr>
        <w:t>unit testing</w:t>
      </w:r>
      <w:r w:rsidR="007C5B86">
        <w:rPr>
          <w:szCs w:val="22"/>
        </w:rPr>
        <w:t xml:space="preserve"> </w:t>
      </w:r>
      <w:r w:rsidR="00116E3B">
        <w:rPr>
          <w:szCs w:val="22"/>
        </w:rPr>
        <w:t>capabilities of IBM RPA by revisiting the customer refunds bot</w:t>
      </w:r>
      <w:r w:rsidR="008D299E">
        <w:rPr>
          <w:szCs w:val="22"/>
        </w:rPr>
        <w:t xml:space="preserve">. </w:t>
      </w:r>
      <w:bookmarkStart w:id="1" w:name="_Toc92875460"/>
      <w:r w:rsidR="00116E3B">
        <w:rPr>
          <w:shd w:val="clear" w:color="auto" w:fill="FFFFFF"/>
        </w:rPr>
        <w:t xml:space="preserve">We will build </w:t>
      </w:r>
      <w:r w:rsidR="008D299E" w:rsidRPr="007C5B86">
        <w:rPr>
          <w:shd w:val="clear" w:color="auto" w:fill="FFFFFF"/>
        </w:rPr>
        <w:t>unit test</w:t>
      </w:r>
      <w:r w:rsidR="00116E3B">
        <w:rPr>
          <w:shd w:val="clear" w:color="auto" w:fill="FFFFFF"/>
        </w:rPr>
        <w:t xml:space="preserve">s to check the main functions of the bot.  </w:t>
      </w:r>
      <w:bookmarkEnd w:id="1"/>
    </w:p>
    <w:p w14:paraId="052D9B3C" w14:textId="77777777" w:rsidR="00F32099" w:rsidRPr="007C5B86" w:rsidRDefault="00F32099" w:rsidP="00B56012">
      <w:pPr>
        <w:rPr>
          <w:szCs w:val="22"/>
        </w:rPr>
      </w:pPr>
    </w:p>
    <w:p w14:paraId="08DF9EBC" w14:textId="7DD7A120" w:rsidR="00B85A66" w:rsidRPr="007C5B86" w:rsidRDefault="000960DE" w:rsidP="00B56012">
      <w:pPr>
        <w:rPr>
          <w:szCs w:val="22"/>
        </w:rPr>
      </w:pPr>
      <w:r w:rsidRPr="007C5B86">
        <w:rPr>
          <w:szCs w:val="22"/>
        </w:rPr>
        <w:t xml:space="preserve"> </w:t>
      </w:r>
      <w:r w:rsidR="00B27662" w:rsidRPr="007C5B86">
        <w:rPr>
          <w:szCs w:val="22"/>
        </w:rPr>
        <w:t>For the context of this lab see the highlighted area</w:t>
      </w:r>
      <w:r w:rsidR="0AD874F6" w:rsidRPr="007C5B86">
        <w:rPr>
          <w:szCs w:val="22"/>
        </w:rPr>
        <w:t xml:space="preserve"> below.</w:t>
      </w:r>
    </w:p>
    <w:p w14:paraId="5371578D" w14:textId="3E38A665" w:rsidR="00EB6533" w:rsidRDefault="00EB6533" w:rsidP="00D1381C">
      <w:pPr>
        <w:spacing w:line="259" w:lineRule="auto"/>
      </w:pPr>
    </w:p>
    <w:p w14:paraId="1E54594B" w14:textId="26A28A28" w:rsidR="00EB6533" w:rsidRDefault="00F81FFC" w:rsidP="00D1381C">
      <w:pPr>
        <w:spacing w:line="259" w:lineRule="auto"/>
      </w:pPr>
      <w:r>
        <w:rPr>
          <w:noProof/>
        </w:rPr>
        <w:drawing>
          <wp:inline distT="0" distB="0" distL="0" distR="0" wp14:anchorId="3C338D94" wp14:editId="7D6ACD10">
            <wp:extent cx="4215390" cy="314392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0">
                      <a:extLst>
                        <a:ext uri="{28A0092B-C50C-407E-A947-70E740481C1C}">
                          <a14:useLocalDpi xmlns:a14="http://schemas.microsoft.com/office/drawing/2010/main" val="0"/>
                        </a:ext>
                      </a:extLst>
                    </a:blip>
                    <a:stretch>
                      <a:fillRect/>
                    </a:stretch>
                  </pic:blipFill>
                  <pic:spPr>
                    <a:xfrm>
                      <a:off x="0" y="0"/>
                      <a:ext cx="4215390" cy="3143925"/>
                    </a:xfrm>
                    <a:prstGeom prst="rect">
                      <a:avLst/>
                    </a:prstGeom>
                  </pic:spPr>
                </pic:pic>
              </a:graphicData>
            </a:graphic>
          </wp:inline>
        </w:drawing>
      </w:r>
    </w:p>
    <w:p w14:paraId="6648D2E1" w14:textId="11B59B90" w:rsidR="00B56012" w:rsidRDefault="00B56012" w:rsidP="00B56012">
      <w:pPr>
        <w:rPr>
          <w:b/>
          <w:bCs/>
          <w:noProof/>
          <w:color w:val="000000" w:themeColor="text1"/>
          <w:sz w:val="48"/>
          <w:szCs w:val="48"/>
        </w:rPr>
      </w:pPr>
    </w:p>
    <w:p w14:paraId="35A5532D" w14:textId="09BAA915" w:rsidR="001A03F7" w:rsidRDefault="001A03F7" w:rsidP="00B56012">
      <w:pPr>
        <w:pStyle w:val="Heading2"/>
        <w:rPr>
          <w:noProof/>
        </w:rPr>
      </w:pPr>
      <w:r>
        <w:rPr>
          <w:noProof/>
        </w:rPr>
        <w:t>Prereqisites</w:t>
      </w:r>
    </w:p>
    <w:p w14:paraId="58F54632" w14:textId="77777777" w:rsidR="001A03F7" w:rsidRPr="001A03F7" w:rsidRDefault="001A03F7" w:rsidP="001A03F7"/>
    <w:p w14:paraId="705F2E12" w14:textId="386CBFDE" w:rsidR="001A03F7" w:rsidRDefault="001A03F7" w:rsidP="00B56012">
      <w:pPr>
        <w:rPr>
          <w:b/>
          <w:bCs/>
          <w:noProof/>
          <w:color w:val="000000" w:themeColor="text1"/>
          <w:sz w:val="48"/>
          <w:szCs w:val="48"/>
        </w:rPr>
      </w:pPr>
      <w:r w:rsidRPr="4453F00E">
        <w:rPr>
          <w:rFonts w:eastAsia="Times New Roman"/>
        </w:rPr>
        <w:t>RPA 21.0.</w:t>
      </w:r>
      <w:r>
        <w:rPr>
          <w:rFonts w:eastAsia="Times New Roman"/>
        </w:rPr>
        <w:t>3</w:t>
      </w:r>
      <w:r w:rsidRPr="4453F00E">
        <w:rPr>
          <w:rFonts w:eastAsia="Times New Roman"/>
        </w:rPr>
        <w:t xml:space="preserve"> or later installed with Studio.</w:t>
      </w:r>
      <w:r>
        <w:rPr>
          <w:rFonts w:eastAsia="Times New Roman"/>
        </w:rPr>
        <w:t xml:space="preserve">  </w:t>
      </w:r>
    </w:p>
    <w:p w14:paraId="3C4ACD8F" w14:textId="77777777" w:rsidR="001A03F7" w:rsidRDefault="001A03F7" w:rsidP="001A03F7">
      <w:pPr>
        <w:pStyle w:val="Heading1"/>
        <w:rPr>
          <w:lang w:val="en-US"/>
        </w:rPr>
      </w:pPr>
      <w:bookmarkStart w:id="2" w:name="_Toc121846675"/>
      <w:r>
        <w:rPr>
          <w:lang w:val="en-US"/>
        </w:rPr>
        <w:lastRenderedPageBreak/>
        <w:t>Unit Test Lab</w:t>
      </w:r>
      <w:bookmarkEnd w:id="2"/>
    </w:p>
    <w:p w14:paraId="711C46E2" w14:textId="28430526" w:rsidR="00E23564" w:rsidRPr="008D299E" w:rsidRDefault="0AD874F6" w:rsidP="001A03F7">
      <w:pPr>
        <w:pStyle w:val="Heading2"/>
      </w:pPr>
      <w:r w:rsidRPr="008D299E">
        <w:t xml:space="preserve"> </w:t>
      </w:r>
      <w:bookmarkStart w:id="3" w:name="_Toc121846674"/>
      <w:r w:rsidR="008D299E" w:rsidRPr="008D299E">
        <w:t xml:space="preserve">Setup </w:t>
      </w:r>
      <w:r w:rsidR="008D299E">
        <w:rPr>
          <w:lang w:val="en-GB"/>
        </w:rPr>
        <w:t>Lab</w:t>
      </w:r>
      <w:bookmarkEnd w:id="3"/>
    </w:p>
    <w:p w14:paraId="55D05897" w14:textId="2145E6D7" w:rsidR="008A4C5F" w:rsidRDefault="008D299E" w:rsidP="4453F00E">
      <w:pPr>
        <w:spacing w:before="240"/>
        <w:rPr>
          <w:rFonts w:eastAsia="Times New Roman"/>
        </w:rPr>
      </w:pPr>
      <w:r>
        <w:rPr>
          <w:rFonts w:eastAsia="Times New Roman"/>
        </w:rPr>
        <w:t>Go to the repo:</w:t>
      </w:r>
    </w:p>
    <w:p w14:paraId="1490F00B" w14:textId="609435FB" w:rsidR="0023430D" w:rsidRDefault="00B840EB" w:rsidP="4453F00E">
      <w:pPr>
        <w:spacing w:before="240"/>
        <w:rPr>
          <w:rFonts w:eastAsia="Times New Roman"/>
        </w:rPr>
      </w:pPr>
      <w:hyperlink r:id="rId11" w:history="1">
        <w:r w:rsidR="0023430D" w:rsidRPr="00BE4E5D">
          <w:rPr>
            <w:rStyle w:val="Hyperlink"/>
            <w:rFonts w:eastAsia="Times New Roman"/>
          </w:rPr>
          <w:t>https://ibm.ent.box.com/folder/154727284550?v=2022-02RPAReportingBotDesign</w:t>
        </w:r>
      </w:hyperlink>
    </w:p>
    <w:p w14:paraId="6B66FEEF" w14:textId="33D407CB" w:rsidR="00CD0329" w:rsidRDefault="008A4C5F" w:rsidP="4453F00E">
      <w:pPr>
        <w:spacing w:before="240"/>
        <w:rPr>
          <w:rFonts w:eastAsia="Times New Roman"/>
        </w:rPr>
      </w:pPr>
      <w:r w:rsidRPr="008A4C5F">
        <w:rPr>
          <w:rFonts w:eastAsia="Times New Roman"/>
        </w:rPr>
        <w:t xml:space="preserve"> </w:t>
      </w:r>
      <w:r w:rsidR="00784A8E">
        <w:rPr>
          <w:rFonts w:eastAsia="Times New Roman"/>
        </w:rPr>
        <w:t>D</w:t>
      </w:r>
      <w:r>
        <w:rPr>
          <w:rFonts w:eastAsia="Times New Roman"/>
        </w:rPr>
        <w:t>ownload</w:t>
      </w:r>
      <w:r w:rsidR="00784A8E">
        <w:rPr>
          <w:rFonts w:eastAsia="Times New Roman"/>
        </w:rPr>
        <w:t xml:space="preserve"> the</w:t>
      </w:r>
      <w:r>
        <w:rPr>
          <w:rFonts w:eastAsia="Times New Roman"/>
        </w:rPr>
        <w:t xml:space="preserve"> </w:t>
      </w:r>
      <w:r w:rsidRPr="00784A8E">
        <w:rPr>
          <w:rFonts w:eastAsia="Times New Roman"/>
          <w:i/>
          <w:iCs/>
        </w:rPr>
        <w:t>Artefacts</w:t>
      </w:r>
      <w:r w:rsidR="00784A8E">
        <w:rPr>
          <w:rFonts w:eastAsia="Times New Roman"/>
        </w:rPr>
        <w:t xml:space="preserve"> folder as a zip</w:t>
      </w:r>
      <w:r>
        <w:rPr>
          <w:rFonts w:eastAsia="Times New Roman"/>
        </w:rPr>
        <w:t xml:space="preserve">.  </w:t>
      </w:r>
      <w:r w:rsidR="00CD0329">
        <w:rPr>
          <w:rFonts w:eastAsia="Times New Roman"/>
        </w:rPr>
        <w:t>See below:</w:t>
      </w:r>
    </w:p>
    <w:p w14:paraId="16F19ECC" w14:textId="03F8BF7A" w:rsidR="00CD0329" w:rsidRDefault="00CD0329" w:rsidP="4453F00E">
      <w:pPr>
        <w:spacing w:before="240"/>
        <w:rPr>
          <w:rFonts w:eastAsia="Times New Roman"/>
        </w:rPr>
      </w:pPr>
      <w:r>
        <w:rPr>
          <w:rFonts w:eastAsia="Times New Roman"/>
          <w:noProof/>
        </w:rPr>
        <w:drawing>
          <wp:inline distT="0" distB="0" distL="0" distR="0" wp14:anchorId="6C86D69E" wp14:editId="51AC590A">
            <wp:extent cx="6181090" cy="1302385"/>
            <wp:effectExtent l="76200" t="76200" r="67310" b="692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090" cy="1302385"/>
                    </a:xfrm>
                    <a:prstGeom prst="rect">
                      <a:avLst/>
                    </a:prstGeom>
                    <a:noFill/>
                    <a:ln>
                      <a:noFill/>
                    </a:ln>
                    <a:effectLst>
                      <a:glow rad="63500">
                        <a:schemeClr val="accent3">
                          <a:satMod val="175000"/>
                          <a:alpha val="40000"/>
                        </a:schemeClr>
                      </a:glow>
                    </a:effectLst>
                  </pic:spPr>
                </pic:pic>
              </a:graphicData>
            </a:graphic>
          </wp:inline>
        </w:drawing>
      </w:r>
    </w:p>
    <w:p w14:paraId="47B179D3" w14:textId="297ECB3A" w:rsidR="00F62EC8" w:rsidRDefault="00784A8E" w:rsidP="4453F00E">
      <w:pPr>
        <w:spacing w:before="240"/>
        <w:rPr>
          <w:rFonts w:eastAsia="Times New Roman"/>
        </w:rPr>
      </w:pPr>
      <w:r>
        <w:rPr>
          <w:rFonts w:eastAsia="Times New Roman"/>
        </w:rPr>
        <w:t>T</w:t>
      </w:r>
      <w:r w:rsidR="00F62EC8">
        <w:rPr>
          <w:rFonts w:eastAsia="Times New Roman"/>
        </w:rPr>
        <w:t xml:space="preserve">he </w:t>
      </w:r>
      <w:r w:rsidR="00CD0329">
        <w:rPr>
          <w:rFonts w:eastAsia="Times New Roman"/>
        </w:rPr>
        <w:t>zip must b</w:t>
      </w:r>
      <w:r w:rsidR="0055023D">
        <w:rPr>
          <w:rFonts w:eastAsia="Times New Roman"/>
        </w:rPr>
        <w:t xml:space="preserve">e </w:t>
      </w:r>
      <w:r w:rsidR="00F62EC8">
        <w:rPr>
          <w:rFonts w:eastAsia="Times New Roman"/>
        </w:rPr>
        <w:t xml:space="preserve">extracted to the </w:t>
      </w:r>
      <w:r w:rsidR="00CD0329">
        <w:rPr>
          <w:rFonts w:eastAsia="Times New Roman"/>
        </w:rPr>
        <w:t xml:space="preserve">following </w:t>
      </w:r>
      <w:r w:rsidR="00F62EC8">
        <w:rPr>
          <w:rFonts w:eastAsia="Times New Roman"/>
        </w:rPr>
        <w:t>location:</w:t>
      </w:r>
    </w:p>
    <w:p w14:paraId="0C6EEEBD" w14:textId="4115CCB8" w:rsidR="00CD0329" w:rsidRDefault="00F62EC8" w:rsidP="4453F00E">
      <w:pPr>
        <w:spacing w:before="240"/>
        <w:rPr>
          <w:rFonts w:ascii="Courier New" w:eastAsia="Times New Roman" w:hAnsi="Courier New" w:cs="Courier New"/>
        </w:rPr>
      </w:pPr>
      <w:r w:rsidRPr="00F62EC8">
        <w:rPr>
          <w:rFonts w:ascii="Courier New" w:eastAsia="Times New Roman" w:hAnsi="Courier New" w:cs="Courier New"/>
        </w:rPr>
        <w:t>C:\Users\Administrator\Desktop\IBM RPA Lab Resources\Lab resources for Bot Design and Reporting</w:t>
      </w:r>
    </w:p>
    <w:p w14:paraId="0F8410D2" w14:textId="3727E030" w:rsidR="00F62EC8" w:rsidRDefault="00F62EC8" w:rsidP="4453F00E">
      <w:pPr>
        <w:spacing w:before="240"/>
        <w:rPr>
          <w:rFonts w:eastAsia="Times New Roman"/>
        </w:rPr>
      </w:pPr>
      <w:r w:rsidRPr="0023430D">
        <w:rPr>
          <w:rFonts w:eastAsia="Times New Roman"/>
          <w:b/>
          <w:bCs/>
        </w:rPr>
        <w:t>This location is important</w:t>
      </w:r>
      <w:r w:rsidR="007F282D" w:rsidRPr="0023430D">
        <w:rPr>
          <w:rFonts w:eastAsia="Times New Roman"/>
          <w:b/>
          <w:bCs/>
        </w:rPr>
        <w:t>!</w:t>
      </w:r>
      <w:r w:rsidRPr="00F62EC8">
        <w:rPr>
          <w:rFonts w:eastAsia="Times New Roman"/>
        </w:rPr>
        <w:t xml:space="preserve"> If you </w:t>
      </w:r>
      <w:r>
        <w:rPr>
          <w:rFonts w:eastAsia="Times New Roman"/>
        </w:rPr>
        <w:t>copy to a different folder,</w:t>
      </w:r>
      <w:r w:rsidRPr="00F62EC8">
        <w:rPr>
          <w:rFonts w:eastAsia="Times New Roman"/>
        </w:rPr>
        <w:t xml:space="preserve"> you will </w:t>
      </w:r>
      <w:r w:rsidR="00CD0329">
        <w:rPr>
          <w:rFonts w:eastAsia="Times New Roman"/>
        </w:rPr>
        <w:t>experience problems.</w:t>
      </w:r>
      <w:r w:rsidR="00843452">
        <w:rPr>
          <w:rFonts w:eastAsia="Times New Roman"/>
        </w:rPr>
        <w:t xml:space="preserve">  You should see the </w:t>
      </w:r>
      <w:r w:rsidR="00784A8E">
        <w:rPr>
          <w:rFonts w:eastAsia="Times New Roman"/>
        </w:rPr>
        <w:t xml:space="preserve">contents downloaded to the </w:t>
      </w:r>
      <w:r w:rsidR="00843452">
        <w:rPr>
          <w:rFonts w:eastAsia="Times New Roman"/>
        </w:rPr>
        <w:t>following folder:</w:t>
      </w:r>
    </w:p>
    <w:p w14:paraId="475AA5B6" w14:textId="5A780C25" w:rsidR="00843452" w:rsidRPr="00F62EC8" w:rsidRDefault="00843452" w:rsidP="4453F00E">
      <w:pPr>
        <w:spacing w:before="240"/>
        <w:rPr>
          <w:rFonts w:eastAsia="Times New Roman"/>
        </w:rPr>
      </w:pPr>
      <w:r>
        <w:rPr>
          <w:noProof/>
        </w:rPr>
        <w:drawing>
          <wp:inline distT="0" distB="0" distL="0" distR="0" wp14:anchorId="4A76DDAE" wp14:editId="354F9282">
            <wp:extent cx="6188710" cy="2468880"/>
            <wp:effectExtent l="76200" t="76200" r="78740" b="838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2468880"/>
                    </a:xfrm>
                    <a:prstGeom prst="rect">
                      <a:avLst/>
                    </a:prstGeom>
                    <a:effectLst>
                      <a:glow rad="63500">
                        <a:schemeClr val="accent3">
                          <a:satMod val="175000"/>
                          <a:alpha val="40000"/>
                        </a:schemeClr>
                      </a:glow>
                    </a:effectLst>
                  </pic:spPr>
                </pic:pic>
              </a:graphicData>
            </a:graphic>
          </wp:inline>
        </w:drawing>
      </w:r>
    </w:p>
    <w:p w14:paraId="0DCF9453" w14:textId="4ED1DFD2" w:rsidR="00FD27A1" w:rsidRDefault="00FD27A1" w:rsidP="00092E1E"/>
    <w:p w14:paraId="6484647D" w14:textId="719EE54D" w:rsidR="00855F5A" w:rsidRDefault="00855F5A" w:rsidP="006079EE">
      <w:pPr>
        <w:pStyle w:val="Heading2"/>
      </w:pPr>
      <w:bookmarkStart w:id="4" w:name="_Toc121846676"/>
      <w:r w:rsidRPr="00855F5A">
        <w:t xml:space="preserve">Open the </w:t>
      </w:r>
      <w:r w:rsidR="00F635EE">
        <w:t xml:space="preserve">Refunds </w:t>
      </w:r>
      <w:r w:rsidR="00981F4F">
        <w:t>S</w:t>
      </w:r>
      <w:r w:rsidRPr="00855F5A">
        <w:t>cript</w:t>
      </w:r>
      <w:bookmarkEnd w:id="4"/>
    </w:p>
    <w:p w14:paraId="2A3E176B" w14:textId="77777777" w:rsidR="00855F5A" w:rsidRPr="00855F5A" w:rsidRDefault="00855F5A" w:rsidP="00092E1E">
      <w:pPr>
        <w:rPr>
          <w:b/>
          <w:bCs/>
        </w:rPr>
      </w:pPr>
    </w:p>
    <w:p w14:paraId="237170AC" w14:textId="0F96B91B" w:rsidR="00855F5A" w:rsidRDefault="008D299E" w:rsidP="00855F5A">
      <w:r>
        <w:t xml:space="preserve">Let’s revisit the refund bot.  </w:t>
      </w:r>
      <w:r w:rsidR="00855F5A">
        <w:t>Open the following script in RPA Studio:</w:t>
      </w:r>
    </w:p>
    <w:p w14:paraId="51FC3BB8" w14:textId="77777777" w:rsidR="00855F5A" w:rsidRDefault="00855F5A" w:rsidP="00855F5A"/>
    <w:p w14:paraId="522BCCE1" w14:textId="5E425E48" w:rsidR="00B533F2" w:rsidRDefault="00855F5A" w:rsidP="00855F5A">
      <w:pPr>
        <w:rPr>
          <w:rFonts w:ascii="Courier New" w:hAnsi="Courier New" w:cs="Courier New"/>
          <w:lang w:eastAsia="x-none"/>
        </w:rPr>
      </w:pPr>
      <w:r w:rsidRPr="0096603D">
        <w:rPr>
          <w:rFonts w:ascii="Courier New" w:hAnsi="Courier New" w:cs="Courier New"/>
          <w:lang w:eastAsia="x-none"/>
        </w:rPr>
        <w:t>[</w:t>
      </w:r>
      <w:proofErr w:type="spellStart"/>
      <w:r w:rsidRPr="0096603D">
        <w:rPr>
          <w:rFonts w:ascii="Courier New" w:hAnsi="Courier New" w:cs="Courier New"/>
          <w:lang w:eastAsia="x-none"/>
        </w:rPr>
        <w:t>bot_design_lab</w:t>
      </w:r>
      <w:proofErr w:type="spellEnd"/>
      <w:r w:rsidRPr="0096603D">
        <w:rPr>
          <w:rFonts w:ascii="Courier New" w:hAnsi="Courier New" w:cs="Courier New"/>
          <w:lang w:eastAsia="x-none"/>
        </w:rPr>
        <w:t>]\</w:t>
      </w:r>
      <w:r w:rsidR="00EB1A7E">
        <w:rPr>
          <w:rFonts w:ascii="Courier New" w:hAnsi="Courier New" w:cs="Courier New"/>
          <w:lang w:eastAsia="x-none"/>
        </w:rPr>
        <w:t>Artefacts\</w:t>
      </w:r>
      <w:proofErr w:type="spellStart"/>
      <w:r w:rsidRPr="0096603D">
        <w:rPr>
          <w:rFonts w:ascii="Courier New" w:hAnsi="Courier New" w:cs="Courier New"/>
          <w:lang w:eastAsia="x-none"/>
        </w:rPr>
        <w:t>Refunds_</w:t>
      </w:r>
      <w:r>
        <w:rPr>
          <w:rFonts w:ascii="Courier New" w:hAnsi="Courier New" w:cs="Courier New"/>
          <w:lang w:eastAsia="x-none"/>
        </w:rPr>
        <w:t>ProcessSingle</w:t>
      </w:r>
      <w:r w:rsidRPr="0096603D">
        <w:rPr>
          <w:rFonts w:ascii="Courier New" w:hAnsi="Courier New" w:cs="Courier New"/>
          <w:lang w:eastAsia="x-none"/>
        </w:rPr>
        <w:t>.wal</w:t>
      </w:r>
      <w:proofErr w:type="spellEnd"/>
    </w:p>
    <w:p w14:paraId="74BD9F7A" w14:textId="3F2CA6DA" w:rsidR="00B533F2" w:rsidRDefault="00B533F2" w:rsidP="00855F5A">
      <w:pPr>
        <w:rPr>
          <w:rFonts w:ascii="Courier New" w:hAnsi="Courier New" w:cs="Courier New"/>
          <w:lang w:eastAsia="x-none"/>
        </w:rPr>
      </w:pPr>
    </w:p>
    <w:p w14:paraId="25A18113" w14:textId="27B02D10" w:rsidR="00B533F2" w:rsidRDefault="00B533F2" w:rsidP="006079EE">
      <w:pPr>
        <w:pStyle w:val="Heading2"/>
      </w:pPr>
      <w:bookmarkStart w:id="5" w:name="_Toc121846677"/>
      <w:r>
        <w:lastRenderedPageBreak/>
        <w:t>Examine Code</w:t>
      </w:r>
      <w:bookmarkEnd w:id="5"/>
    </w:p>
    <w:p w14:paraId="2CBD8792" w14:textId="77777777" w:rsidR="00981F4F" w:rsidRDefault="00981F4F" w:rsidP="00B533F2">
      <w:pPr>
        <w:rPr>
          <w:b/>
          <w:bCs/>
        </w:rPr>
      </w:pPr>
    </w:p>
    <w:p w14:paraId="2F09CA45" w14:textId="2B113B1F" w:rsidR="00B533F2" w:rsidRDefault="00B533F2" w:rsidP="00B533F2">
      <w:r>
        <w:t xml:space="preserve">Press the </w:t>
      </w:r>
      <w:r w:rsidRPr="00981F4F">
        <w:rPr>
          <w:i/>
          <w:iCs/>
        </w:rPr>
        <w:t>Call Graph</w:t>
      </w:r>
      <w:r>
        <w:t xml:space="preserve"> tab to view the </w:t>
      </w:r>
      <w:r w:rsidR="00981F4F">
        <w:t xml:space="preserve">bot </w:t>
      </w:r>
      <w:r>
        <w:t xml:space="preserve">structure.  </w:t>
      </w:r>
      <w:r w:rsidR="002C1AE3">
        <w:t>T</w:t>
      </w:r>
      <w:r>
        <w:t xml:space="preserve">he script enters </w:t>
      </w:r>
      <w:r w:rsidR="00F25C44">
        <w:t xml:space="preserve">refund </w:t>
      </w:r>
      <w:r>
        <w:t>information</w:t>
      </w:r>
      <w:r w:rsidR="00C0626A">
        <w:t xml:space="preserve"> into a web site</w:t>
      </w:r>
      <w:r>
        <w:t xml:space="preserve">. It then clicks </w:t>
      </w:r>
      <w:r w:rsidR="004D4B7C">
        <w:t>the</w:t>
      </w:r>
      <w:r>
        <w:t xml:space="preserve"> </w:t>
      </w:r>
      <w:r w:rsidR="004D4B7C" w:rsidRPr="004D4B7C">
        <w:rPr>
          <w:i/>
          <w:iCs/>
        </w:rPr>
        <w:t>Refund</w:t>
      </w:r>
      <w:r w:rsidR="004D4B7C">
        <w:t xml:space="preserve"> </w:t>
      </w:r>
      <w:r>
        <w:t xml:space="preserve">button and returns the result. </w:t>
      </w:r>
    </w:p>
    <w:p w14:paraId="4F15D35A" w14:textId="77777777" w:rsidR="008D299E" w:rsidRPr="00B90DAC" w:rsidRDefault="008D299E" w:rsidP="00B533F2"/>
    <w:p w14:paraId="19DBB21E" w14:textId="7A3B0D86" w:rsidR="00EB1A7E" w:rsidRDefault="00B533F2">
      <w:pPr>
        <w:rPr>
          <w:rFonts w:ascii="Courier New" w:hAnsi="Courier New" w:cs="Courier New"/>
          <w:lang w:eastAsia="x-none"/>
        </w:rPr>
      </w:pPr>
      <w:r>
        <w:rPr>
          <w:noProof/>
        </w:rPr>
        <w:drawing>
          <wp:inline distT="0" distB="0" distL="0" distR="0" wp14:anchorId="1A0DFDA0" wp14:editId="0501E7F4">
            <wp:extent cx="3905250" cy="2471535"/>
            <wp:effectExtent l="76200" t="76200" r="76200" b="812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28115" cy="2486006"/>
                    </a:xfrm>
                    <a:prstGeom prst="rect">
                      <a:avLst/>
                    </a:prstGeom>
                    <a:effectLst>
                      <a:glow rad="63500">
                        <a:schemeClr val="accent3">
                          <a:satMod val="175000"/>
                          <a:alpha val="40000"/>
                        </a:schemeClr>
                      </a:glow>
                    </a:effectLst>
                  </pic:spPr>
                </pic:pic>
              </a:graphicData>
            </a:graphic>
          </wp:inline>
        </w:drawing>
      </w:r>
      <w:r w:rsidR="00EB1A7E">
        <w:rPr>
          <w:rFonts w:ascii="Courier New" w:hAnsi="Courier New" w:cs="Courier New"/>
          <w:lang w:eastAsia="x-none"/>
        </w:rPr>
        <w:br w:type="page"/>
      </w:r>
    </w:p>
    <w:p w14:paraId="7DC2FFC7" w14:textId="1CF22174" w:rsidR="00792132" w:rsidRDefault="00792132" w:rsidP="006079EE">
      <w:pPr>
        <w:pStyle w:val="Heading2"/>
      </w:pPr>
      <w:bookmarkStart w:id="6" w:name="_Toc121846678"/>
      <w:r>
        <w:lastRenderedPageBreak/>
        <w:t xml:space="preserve">Examine </w:t>
      </w:r>
      <w:r w:rsidR="00E46C3A">
        <w:t>S</w:t>
      </w:r>
      <w:r w:rsidRPr="00855F5A">
        <w:t>cript</w:t>
      </w:r>
      <w:r>
        <w:t xml:space="preserve"> </w:t>
      </w:r>
      <w:r w:rsidR="00E46C3A">
        <w:t>P</w:t>
      </w:r>
      <w:r>
        <w:t>arameters</w:t>
      </w:r>
      <w:bookmarkEnd w:id="6"/>
    </w:p>
    <w:p w14:paraId="0FFA13E5" w14:textId="77777777" w:rsidR="00EB1A7E" w:rsidRDefault="00EB1A7E" w:rsidP="00792132">
      <w:pPr>
        <w:rPr>
          <w:b/>
          <w:bCs/>
        </w:rPr>
      </w:pPr>
    </w:p>
    <w:p w14:paraId="1BE5170E" w14:textId="2C6960F7" w:rsidR="00792132" w:rsidRDefault="00B90DAC" w:rsidP="00792132">
      <w:r>
        <w:t>Select</w:t>
      </w:r>
      <w:r w:rsidR="00792132">
        <w:t xml:space="preserve"> </w:t>
      </w:r>
      <w:r w:rsidR="00EB1A7E">
        <w:t xml:space="preserve">the </w:t>
      </w:r>
      <w:r w:rsidR="00EB1A7E" w:rsidRPr="0055447C">
        <w:rPr>
          <w:i/>
          <w:iCs/>
        </w:rPr>
        <w:t>Designer</w:t>
      </w:r>
      <w:r w:rsidR="00EB1A7E">
        <w:t xml:space="preserve"> tab.</w:t>
      </w:r>
      <w:r w:rsidR="00792132">
        <w:t xml:space="preserve">  Examine the input and output variables</w:t>
      </w:r>
      <w:r w:rsidR="00792132" w:rsidRPr="00EB1A7E">
        <w:rPr>
          <w:b/>
          <w:bCs/>
        </w:rPr>
        <w:t>:</w:t>
      </w:r>
    </w:p>
    <w:p w14:paraId="0FE83EFE" w14:textId="5BC5580F" w:rsidR="00792132" w:rsidRDefault="00792132" w:rsidP="00792132"/>
    <w:p w14:paraId="3CD023B9" w14:textId="59879E53" w:rsidR="00792132" w:rsidRPr="00792132" w:rsidRDefault="00EB1A7E" w:rsidP="00792132">
      <w:r>
        <w:rPr>
          <w:noProof/>
        </w:rPr>
        <w:drawing>
          <wp:inline distT="0" distB="0" distL="0" distR="0" wp14:anchorId="42D1BADB" wp14:editId="064809D3">
            <wp:extent cx="3994150" cy="2322476"/>
            <wp:effectExtent l="76200" t="76200" r="82550" b="781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0411" cy="2326116"/>
                    </a:xfrm>
                    <a:prstGeom prst="rect">
                      <a:avLst/>
                    </a:prstGeom>
                    <a:effectLst>
                      <a:glow rad="63500">
                        <a:schemeClr val="accent3">
                          <a:satMod val="175000"/>
                          <a:alpha val="40000"/>
                        </a:schemeClr>
                      </a:glow>
                    </a:effectLst>
                  </pic:spPr>
                </pic:pic>
              </a:graphicData>
            </a:graphic>
          </wp:inline>
        </w:drawing>
      </w:r>
    </w:p>
    <w:p w14:paraId="032F63C6" w14:textId="77777777" w:rsidR="00792132" w:rsidRDefault="00792132" w:rsidP="00792132"/>
    <w:p w14:paraId="3A1FE4D1" w14:textId="37DC16E3" w:rsidR="00792132" w:rsidRDefault="00792132" w:rsidP="00855F5A">
      <w:r>
        <w:t xml:space="preserve">The script has four input </w:t>
      </w:r>
      <w:r w:rsidR="002C1AE3">
        <w:t>parameters</w:t>
      </w:r>
      <w:r>
        <w:t>.  The</w:t>
      </w:r>
      <w:r w:rsidR="002C1AE3">
        <w:t>se</w:t>
      </w:r>
      <w:r>
        <w:t xml:space="preserve"> are:</w:t>
      </w:r>
    </w:p>
    <w:p w14:paraId="513E07A9" w14:textId="77777777" w:rsidR="00792132" w:rsidRDefault="00792132" w:rsidP="00855F5A"/>
    <w:p w14:paraId="72F34B46" w14:textId="1F8D4D9A" w:rsidR="00792132" w:rsidRDefault="00792132" w:rsidP="00855F5A">
      <w:proofErr w:type="spellStart"/>
      <w:r w:rsidRPr="00792132">
        <w:rPr>
          <w:b/>
          <w:bCs/>
        </w:rPr>
        <w:t>In_param_ticket</w:t>
      </w:r>
      <w:proofErr w:type="spellEnd"/>
      <w:r>
        <w:t xml:space="preserve"> – the customer ticket number</w:t>
      </w:r>
    </w:p>
    <w:p w14:paraId="0AE6D6E7" w14:textId="6875035D" w:rsidR="00792132" w:rsidRDefault="00792132" w:rsidP="00855F5A">
      <w:proofErr w:type="spellStart"/>
      <w:r w:rsidRPr="00792132">
        <w:rPr>
          <w:b/>
          <w:bCs/>
        </w:rPr>
        <w:t>In_param_repaymentAmt</w:t>
      </w:r>
      <w:proofErr w:type="spellEnd"/>
      <w:r>
        <w:t xml:space="preserve"> – the amount to refund</w:t>
      </w:r>
      <w:r w:rsidR="00F635EE">
        <w:t>.  Amounts over 10000 are not valid.</w:t>
      </w:r>
    </w:p>
    <w:p w14:paraId="546FCD17" w14:textId="1AC37BCB" w:rsidR="00792132" w:rsidRDefault="00792132" w:rsidP="00855F5A">
      <w:proofErr w:type="spellStart"/>
      <w:r w:rsidRPr="00792132">
        <w:rPr>
          <w:b/>
          <w:bCs/>
        </w:rPr>
        <w:t>In_param_payment_type</w:t>
      </w:r>
      <w:proofErr w:type="spellEnd"/>
      <w:r>
        <w:t xml:space="preserve"> – the payment type.  Only type </w:t>
      </w:r>
      <w:r w:rsidRPr="00792132">
        <w:rPr>
          <w:i/>
          <w:iCs/>
        </w:rPr>
        <w:t>Card</w:t>
      </w:r>
      <w:r>
        <w:t xml:space="preserve"> is accepted.</w:t>
      </w:r>
    </w:p>
    <w:p w14:paraId="76C1805B" w14:textId="20DCF72A" w:rsidR="00792132" w:rsidRDefault="00792132" w:rsidP="00855F5A">
      <w:proofErr w:type="spellStart"/>
      <w:r w:rsidRPr="00792132">
        <w:rPr>
          <w:b/>
          <w:bCs/>
        </w:rPr>
        <w:t>In_param_refundReason</w:t>
      </w:r>
      <w:proofErr w:type="spellEnd"/>
      <w:r>
        <w:t xml:space="preserve"> – the reason for </w:t>
      </w:r>
      <w:r w:rsidR="002C1AE3">
        <w:t>the</w:t>
      </w:r>
      <w:r>
        <w:t xml:space="preserve"> refund</w:t>
      </w:r>
    </w:p>
    <w:p w14:paraId="4128010D" w14:textId="77777777" w:rsidR="00792132" w:rsidRDefault="00792132" w:rsidP="00855F5A"/>
    <w:p w14:paraId="526A7DE3" w14:textId="59E396A1" w:rsidR="00792132" w:rsidRDefault="00792132" w:rsidP="00855F5A">
      <w:r>
        <w:t>The script contains three output parameters.  These parameters</w:t>
      </w:r>
      <w:r w:rsidR="002C1AE3">
        <w:t xml:space="preserve"> are </w:t>
      </w:r>
      <w:r w:rsidR="00C0626A">
        <w:t xml:space="preserve">generic and </w:t>
      </w:r>
      <w:r w:rsidR="002C1AE3">
        <w:t>not specific to refunds</w:t>
      </w:r>
      <w:r w:rsidR="00EB1A7E">
        <w:t xml:space="preserve">. </w:t>
      </w:r>
      <w:r>
        <w:t>The</w:t>
      </w:r>
      <w:r w:rsidR="002C1AE3">
        <w:t xml:space="preserve">se </w:t>
      </w:r>
      <w:r w:rsidR="00B90DAC">
        <w:t>are</w:t>
      </w:r>
      <w:r>
        <w:t>:</w:t>
      </w:r>
    </w:p>
    <w:p w14:paraId="3563D4BD" w14:textId="51E518AC" w:rsidR="00792132" w:rsidRDefault="00792132" w:rsidP="00855F5A"/>
    <w:p w14:paraId="5CF0594C" w14:textId="5743E389" w:rsidR="00792132" w:rsidRDefault="00792132" w:rsidP="00855F5A">
      <w:proofErr w:type="spellStart"/>
      <w:r w:rsidRPr="00792132">
        <w:rPr>
          <w:b/>
          <w:bCs/>
        </w:rPr>
        <w:t>Out_success</w:t>
      </w:r>
      <w:proofErr w:type="spellEnd"/>
      <w:r>
        <w:t xml:space="preserve"> – a flag indicating returning whether the script ran successfully</w:t>
      </w:r>
    </w:p>
    <w:p w14:paraId="7C668C0E" w14:textId="4C1C9FCC" w:rsidR="00792132" w:rsidRDefault="00792132" w:rsidP="00855F5A">
      <w:proofErr w:type="spellStart"/>
      <w:r w:rsidRPr="00792132">
        <w:rPr>
          <w:b/>
          <w:bCs/>
        </w:rPr>
        <w:t>Out_code</w:t>
      </w:r>
      <w:proofErr w:type="spellEnd"/>
      <w:r>
        <w:t xml:space="preserve"> – </w:t>
      </w:r>
      <w:r w:rsidR="002C1AE3">
        <w:t>A number b</w:t>
      </w:r>
      <w:r>
        <w:t xml:space="preserve">etween </w:t>
      </w:r>
      <w:r w:rsidRPr="00E46C3A">
        <w:rPr>
          <w:b/>
          <w:bCs/>
        </w:rPr>
        <w:t>00</w:t>
      </w:r>
      <w:r>
        <w:t xml:space="preserve"> and </w:t>
      </w:r>
      <w:r w:rsidRPr="00E46C3A">
        <w:rPr>
          <w:b/>
          <w:bCs/>
        </w:rPr>
        <w:t>99</w:t>
      </w:r>
      <w:r>
        <w:t xml:space="preserve">.  </w:t>
      </w:r>
      <w:r w:rsidRPr="00E46C3A">
        <w:rPr>
          <w:b/>
          <w:bCs/>
        </w:rPr>
        <w:t>00</w:t>
      </w:r>
      <w:r>
        <w:t xml:space="preserve"> indicates success, any other number is an error</w:t>
      </w:r>
    </w:p>
    <w:p w14:paraId="4DB2DD5A" w14:textId="72921C7A" w:rsidR="00792132" w:rsidRPr="002C1AE3" w:rsidRDefault="00792132" w:rsidP="00855F5A">
      <w:proofErr w:type="spellStart"/>
      <w:r w:rsidRPr="00792132">
        <w:rPr>
          <w:b/>
          <w:bCs/>
        </w:rPr>
        <w:t>Out_desc</w:t>
      </w:r>
      <w:proofErr w:type="spellEnd"/>
      <w:r>
        <w:t xml:space="preserve"> – The description of the error code</w:t>
      </w:r>
      <w:r w:rsidR="007B5AB8">
        <w:t xml:space="preserve"> </w:t>
      </w:r>
    </w:p>
    <w:p w14:paraId="3144E16A" w14:textId="5BD01ACD" w:rsidR="008D299E" w:rsidRDefault="008D299E" w:rsidP="00F820BE"/>
    <w:p w14:paraId="0271464B" w14:textId="61FEF961" w:rsidR="00014F49" w:rsidRDefault="006079EE" w:rsidP="00014F49">
      <w:pPr>
        <w:pStyle w:val="Heading2"/>
      </w:pPr>
      <w:bookmarkStart w:id="7" w:name="_Toc121846679"/>
      <w:r>
        <w:t xml:space="preserve">Run the </w:t>
      </w:r>
      <w:r w:rsidR="00283528">
        <w:t>Exemplar</w:t>
      </w:r>
      <w:r>
        <w:t xml:space="preserve"> Unit Test</w:t>
      </w:r>
      <w:bookmarkEnd w:id="7"/>
    </w:p>
    <w:p w14:paraId="4EA25847" w14:textId="77777777" w:rsidR="00014F49" w:rsidRDefault="00014F49" w:rsidP="00014F49"/>
    <w:p w14:paraId="45217C01" w14:textId="143D8C15" w:rsidR="00014F49" w:rsidRPr="00092E1E" w:rsidRDefault="00014F49" w:rsidP="00014F49">
      <w:r>
        <w:t>When building bot</w:t>
      </w:r>
      <w:r>
        <w:t xml:space="preserve"> unit tests</w:t>
      </w:r>
      <w:r>
        <w:t xml:space="preserve">, it is good practice to start with a </w:t>
      </w:r>
      <w:r w:rsidR="00E60FD1">
        <w:t xml:space="preserve">working </w:t>
      </w:r>
      <w:r w:rsidR="00283528">
        <w:t>Exemplar</w:t>
      </w:r>
      <w:r w:rsidR="00E60FD1">
        <w:t xml:space="preserve"> </w:t>
      </w:r>
      <w:r>
        <w:t xml:space="preserve">framework.  Once this structure is in place, you can build out the bot </w:t>
      </w:r>
      <w:r>
        <w:t>tests</w:t>
      </w:r>
      <w:r>
        <w:t>.</w:t>
      </w:r>
    </w:p>
    <w:p w14:paraId="309F0589" w14:textId="77777777" w:rsidR="00014F49" w:rsidRDefault="00014F49" w:rsidP="00014F49"/>
    <w:p w14:paraId="5FA42412" w14:textId="77777777" w:rsidR="00014F49" w:rsidRPr="0096603D" w:rsidRDefault="00014F49" w:rsidP="00014F49">
      <w:pPr>
        <w:rPr>
          <w:b/>
          <w:bCs/>
        </w:rPr>
      </w:pPr>
      <w:r w:rsidRPr="0096603D">
        <w:rPr>
          <w:b/>
          <w:bCs/>
        </w:rPr>
        <w:t>Start RPA Studio</w:t>
      </w:r>
    </w:p>
    <w:p w14:paraId="3708B56F" w14:textId="77777777" w:rsidR="00014F49" w:rsidRPr="008167F3" w:rsidRDefault="00014F49" w:rsidP="00014F49">
      <w:pPr>
        <w:rPr>
          <w:lang w:val="en-GB" w:eastAsia="x-none"/>
        </w:rPr>
      </w:pPr>
    </w:p>
    <w:p w14:paraId="64253691" w14:textId="77777777" w:rsidR="00014F49" w:rsidRDefault="00014F49" w:rsidP="00014F49">
      <w:pPr>
        <w:rPr>
          <w:lang w:eastAsia="x-none"/>
        </w:rPr>
      </w:pPr>
      <w:r>
        <w:rPr>
          <w:lang w:eastAsia="x-none"/>
        </w:rPr>
        <w:t>If not already started, launch IBM RPA Studio.</w:t>
      </w:r>
    </w:p>
    <w:p w14:paraId="02AB5150" w14:textId="77777777" w:rsidR="00014F49" w:rsidRDefault="00014F49" w:rsidP="00014F49">
      <w:pPr>
        <w:rPr>
          <w:lang w:eastAsia="x-none"/>
        </w:rPr>
      </w:pPr>
    </w:p>
    <w:p w14:paraId="015B2E7A" w14:textId="144CEC40" w:rsidR="00014F49" w:rsidRDefault="00014F49" w:rsidP="00014F49">
      <w:pPr>
        <w:rPr>
          <w:b/>
          <w:bCs/>
          <w:lang w:eastAsia="x-none"/>
        </w:rPr>
      </w:pPr>
      <w:r w:rsidRPr="0096603D">
        <w:rPr>
          <w:b/>
          <w:bCs/>
          <w:lang w:eastAsia="x-none"/>
        </w:rPr>
        <w:t xml:space="preserve">Import </w:t>
      </w:r>
      <w:r w:rsidR="00283528">
        <w:rPr>
          <w:b/>
          <w:bCs/>
          <w:lang w:eastAsia="x-none"/>
        </w:rPr>
        <w:t>exemplar</w:t>
      </w:r>
      <w:r w:rsidRPr="0096603D">
        <w:rPr>
          <w:b/>
          <w:bCs/>
          <w:lang w:eastAsia="x-none"/>
        </w:rPr>
        <w:t xml:space="preserve"> code</w:t>
      </w:r>
    </w:p>
    <w:p w14:paraId="2212AB95" w14:textId="77777777" w:rsidR="00014F49" w:rsidRDefault="00014F49" w:rsidP="00014F49">
      <w:pPr>
        <w:rPr>
          <w:b/>
          <w:bCs/>
          <w:lang w:eastAsia="x-none"/>
        </w:rPr>
      </w:pPr>
    </w:p>
    <w:p w14:paraId="414D3283" w14:textId="77777777" w:rsidR="00014F49" w:rsidRDefault="00014F49" w:rsidP="00014F49">
      <w:pPr>
        <w:rPr>
          <w:rFonts w:ascii="Courier New" w:hAnsi="Courier New" w:cs="Courier New"/>
          <w:lang w:eastAsia="x-none"/>
        </w:rPr>
      </w:pPr>
      <w:r>
        <w:rPr>
          <w:lang w:eastAsia="x-none"/>
        </w:rPr>
        <w:t>Open the bot script:</w:t>
      </w:r>
      <w:r w:rsidRPr="0096603D">
        <w:rPr>
          <w:rFonts w:ascii="Courier New" w:hAnsi="Courier New" w:cs="Courier New"/>
          <w:lang w:eastAsia="x-none"/>
        </w:rPr>
        <w:t xml:space="preserve">  </w:t>
      </w:r>
    </w:p>
    <w:p w14:paraId="4997ABE9" w14:textId="77777777" w:rsidR="00014F49" w:rsidRDefault="00014F49" w:rsidP="00014F49">
      <w:pPr>
        <w:rPr>
          <w:rFonts w:ascii="Courier New" w:hAnsi="Courier New" w:cs="Courier New"/>
          <w:lang w:eastAsia="x-none"/>
        </w:rPr>
      </w:pPr>
    </w:p>
    <w:p w14:paraId="5AAAE368" w14:textId="0EF609B9" w:rsidR="00014F49" w:rsidRDefault="00014F49" w:rsidP="00014F49">
      <w:pPr>
        <w:rPr>
          <w:lang w:eastAsia="x-none"/>
        </w:rPr>
      </w:pPr>
      <w:r w:rsidRPr="0096603D">
        <w:rPr>
          <w:rFonts w:ascii="Courier New" w:hAnsi="Courier New" w:cs="Courier New"/>
          <w:lang w:eastAsia="x-none"/>
        </w:rPr>
        <w:t>[</w:t>
      </w:r>
      <w:proofErr w:type="spellStart"/>
      <w:r w:rsidRPr="0096603D">
        <w:rPr>
          <w:rFonts w:ascii="Courier New" w:hAnsi="Courier New" w:cs="Courier New"/>
          <w:lang w:eastAsia="x-none"/>
        </w:rPr>
        <w:t>bot_design_lab</w:t>
      </w:r>
      <w:proofErr w:type="spellEnd"/>
      <w:r w:rsidRPr="0096603D">
        <w:rPr>
          <w:rFonts w:ascii="Courier New" w:hAnsi="Courier New" w:cs="Courier New"/>
          <w:lang w:eastAsia="x-none"/>
        </w:rPr>
        <w:t>]\</w:t>
      </w:r>
      <w:r>
        <w:rPr>
          <w:rFonts w:ascii="Courier New" w:hAnsi="Courier New" w:cs="Courier New"/>
          <w:lang w:eastAsia="x-none"/>
        </w:rPr>
        <w:t>Artefacts\</w:t>
      </w:r>
      <w:proofErr w:type="spellStart"/>
      <w:r>
        <w:rPr>
          <w:rFonts w:ascii="Courier New" w:hAnsi="Courier New" w:cs="Courier New"/>
          <w:lang w:eastAsia="x-none"/>
        </w:rPr>
        <w:t>test</w:t>
      </w:r>
      <w:r>
        <w:rPr>
          <w:rFonts w:ascii="Courier New" w:hAnsi="Courier New" w:cs="Courier New"/>
          <w:lang w:eastAsia="x-none"/>
        </w:rPr>
        <w:t>_</w:t>
      </w:r>
      <w:r w:rsidR="00283528">
        <w:rPr>
          <w:rFonts w:ascii="Courier New" w:hAnsi="Courier New" w:cs="Courier New"/>
          <w:lang w:eastAsia="x-none"/>
        </w:rPr>
        <w:t>exemplar</w:t>
      </w:r>
      <w:r w:rsidRPr="0096603D">
        <w:rPr>
          <w:rFonts w:ascii="Courier New" w:hAnsi="Courier New" w:cs="Courier New"/>
          <w:lang w:eastAsia="x-none"/>
        </w:rPr>
        <w:t>.wal</w:t>
      </w:r>
      <w:proofErr w:type="spellEnd"/>
    </w:p>
    <w:p w14:paraId="68E2FDD9" w14:textId="77777777" w:rsidR="00014F49" w:rsidRDefault="00014F49" w:rsidP="00014F49"/>
    <w:p w14:paraId="67314B57" w14:textId="77777777" w:rsidR="00014F49" w:rsidRDefault="00014F49" w:rsidP="00014F49">
      <w:r>
        <w:t>Within RPA Studio, press the call graph tab.  You should see the following:</w:t>
      </w:r>
    </w:p>
    <w:p w14:paraId="69243CD1" w14:textId="77777777" w:rsidR="00014F49" w:rsidRDefault="00014F49" w:rsidP="00014F49"/>
    <w:p w14:paraId="2E3E1391" w14:textId="3A4C1432" w:rsidR="00014F49" w:rsidRDefault="002E7B77" w:rsidP="00014F49">
      <w:r w:rsidRPr="002E7B77">
        <w:drawing>
          <wp:inline distT="0" distB="0" distL="0" distR="0" wp14:anchorId="13AF8B26" wp14:editId="5D0BF12A">
            <wp:extent cx="2562225" cy="2008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66037" cy="2011358"/>
                    </a:xfrm>
                    <a:prstGeom prst="rect">
                      <a:avLst/>
                    </a:prstGeom>
                  </pic:spPr>
                </pic:pic>
              </a:graphicData>
            </a:graphic>
          </wp:inline>
        </w:drawing>
      </w:r>
    </w:p>
    <w:p w14:paraId="1E815BE6" w14:textId="77777777" w:rsidR="00014F49" w:rsidRDefault="00014F49" w:rsidP="00014F49"/>
    <w:p w14:paraId="55186DA7" w14:textId="77777777" w:rsidR="00014F49" w:rsidRDefault="00014F49" w:rsidP="00014F49"/>
    <w:p w14:paraId="25338F9D" w14:textId="3D76ABD4" w:rsidR="00014F49" w:rsidRDefault="00014F49" w:rsidP="00014F49">
      <w:r>
        <w:t xml:space="preserve">Now hit </w:t>
      </w:r>
      <w:r w:rsidRPr="00CC5AA3">
        <w:rPr>
          <w:i/>
          <w:iCs/>
        </w:rPr>
        <w:t>Ctrl-F5</w:t>
      </w:r>
      <w:r>
        <w:t xml:space="preserve"> to run the bot</w:t>
      </w:r>
      <w:r w:rsidR="00674ED5">
        <w:t xml:space="preserve"> without debugging (</w:t>
      </w:r>
      <w:r w:rsidR="00674ED5" w:rsidRPr="00E60FD1">
        <w:rPr>
          <w:b/>
          <w:bCs/>
        </w:rPr>
        <w:t>important to run with no debug</w:t>
      </w:r>
      <w:r w:rsidR="00674ED5">
        <w:t>)</w:t>
      </w:r>
      <w:r>
        <w:t>.  The output should be:</w:t>
      </w:r>
    </w:p>
    <w:p w14:paraId="46193BBF" w14:textId="77777777" w:rsidR="00014F49" w:rsidRDefault="00014F49" w:rsidP="00014F49"/>
    <w:p w14:paraId="2447752B" w14:textId="00847053" w:rsidR="00674ED5" w:rsidRPr="00674ED5" w:rsidRDefault="00674ED5" w:rsidP="00674ED5">
      <w:pPr>
        <w:rPr>
          <w:rFonts w:ascii="Courier New" w:hAnsi="Courier New" w:cs="Courier New"/>
          <w:sz w:val="20"/>
          <w:szCs w:val="22"/>
        </w:rPr>
      </w:pPr>
      <w:r w:rsidRPr="00674ED5">
        <w:rPr>
          <w:rFonts w:ascii="Courier New" w:hAnsi="Courier New" w:cs="Courier New"/>
          <w:sz w:val="20"/>
          <w:szCs w:val="22"/>
        </w:rPr>
        <w:t>[Info] Starting Unit tests</w:t>
      </w:r>
    </w:p>
    <w:p w14:paraId="5BBB6741" w14:textId="3645BF71" w:rsidR="00014F49" w:rsidRDefault="00674ED5" w:rsidP="00674ED5">
      <w:pPr>
        <w:rPr>
          <w:rFonts w:ascii="Courier New" w:hAnsi="Courier New" w:cs="Courier New"/>
          <w:sz w:val="20"/>
          <w:szCs w:val="22"/>
        </w:rPr>
      </w:pPr>
      <w:r w:rsidRPr="00674ED5">
        <w:rPr>
          <w:rFonts w:ascii="Courier New" w:hAnsi="Courier New" w:cs="Courier New"/>
          <w:sz w:val="20"/>
          <w:szCs w:val="22"/>
        </w:rPr>
        <w:t>[Info] Unit tests completed with 0 failures</w:t>
      </w:r>
    </w:p>
    <w:p w14:paraId="2CCE3316" w14:textId="77777777" w:rsidR="00674ED5" w:rsidRDefault="00674ED5" w:rsidP="00674ED5">
      <w:pPr>
        <w:rPr>
          <w:rFonts w:ascii="Courier New" w:hAnsi="Courier New" w:cs="Courier New"/>
          <w:b/>
          <w:bCs/>
          <w:sz w:val="20"/>
          <w:szCs w:val="22"/>
        </w:rPr>
      </w:pPr>
    </w:p>
    <w:p w14:paraId="3348F549" w14:textId="10F6BBC7" w:rsidR="00014F49" w:rsidRDefault="00014F49" w:rsidP="00F820BE"/>
    <w:p w14:paraId="648E74FE" w14:textId="49458952" w:rsidR="00014F49" w:rsidRDefault="00014F49" w:rsidP="00F820BE">
      <w:r>
        <w:t xml:space="preserve">Now </w:t>
      </w:r>
      <w:r w:rsidR="00674ED5">
        <w:t>edit the evaluate expression on line 31 so that the test case will fail:</w:t>
      </w:r>
    </w:p>
    <w:p w14:paraId="3E6DF148" w14:textId="1ACE2D8D" w:rsidR="00674ED5" w:rsidRDefault="00674ED5" w:rsidP="00F820BE"/>
    <w:p w14:paraId="08F16269" w14:textId="258549B1" w:rsidR="00674ED5" w:rsidRDefault="00674ED5" w:rsidP="00F820BE">
      <w:r w:rsidRPr="00674ED5">
        <w:drawing>
          <wp:inline distT="0" distB="0" distL="0" distR="0" wp14:anchorId="3730A8CD" wp14:editId="1DB270A6">
            <wp:extent cx="3857625" cy="1773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3467" cy="1776306"/>
                    </a:xfrm>
                    <a:prstGeom prst="rect">
                      <a:avLst/>
                    </a:prstGeom>
                  </pic:spPr>
                </pic:pic>
              </a:graphicData>
            </a:graphic>
          </wp:inline>
        </w:drawing>
      </w:r>
    </w:p>
    <w:p w14:paraId="07CFB38C" w14:textId="77777777" w:rsidR="00674ED5" w:rsidRDefault="00674ED5" w:rsidP="00F820BE"/>
    <w:p w14:paraId="68110C29" w14:textId="1ECB8030" w:rsidR="00014F49" w:rsidRDefault="00674ED5" w:rsidP="00F820BE">
      <w:r>
        <w:t>Save and rerun.  This time you will see the following</w:t>
      </w:r>
      <w:r w:rsidR="00E60FD1">
        <w:t xml:space="preserve"> test failure</w:t>
      </w:r>
      <w:r>
        <w:t>:</w:t>
      </w:r>
    </w:p>
    <w:p w14:paraId="7BD0159C" w14:textId="78D9F309" w:rsidR="00674ED5" w:rsidRDefault="00674ED5" w:rsidP="00F820BE"/>
    <w:p w14:paraId="2FA7D34A" w14:textId="77777777" w:rsidR="00674ED5" w:rsidRPr="00674ED5" w:rsidRDefault="00674ED5" w:rsidP="00674ED5">
      <w:pPr>
        <w:rPr>
          <w:rFonts w:ascii="Courier New" w:hAnsi="Courier New" w:cs="Courier New"/>
        </w:rPr>
      </w:pPr>
      <w:r w:rsidRPr="00674ED5">
        <w:rPr>
          <w:rFonts w:ascii="Courier New" w:hAnsi="Courier New" w:cs="Courier New"/>
        </w:rPr>
        <w:t>12/13/2022 3:09:42 PM - [Info] Starting Unit tests</w:t>
      </w:r>
    </w:p>
    <w:p w14:paraId="546184EA" w14:textId="77777777" w:rsidR="00674ED5" w:rsidRPr="00674ED5" w:rsidRDefault="00674ED5" w:rsidP="00674ED5">
      <w:pPr>
        <w:rPr>
          <w:rFonts w:ascii="Courier New" w:hAnsi="Courier New" w:cs="Courier New"/>
        </w:rPr>
      </w:pPr>
    </w:p>
    <w:p w14:paraId="3C34E657" w14:textId="2581DDC4" w:rsidR="00674ED5" w:rsidRPr="00674ED5" w:rsidRDefault="00674ED5" w:rsidP="00674ED5">
      <w:pPr>
        <w:rPr>
          <w:rFonts w:ascii="Courier New" w:hAnsi="Courier New" w:cs="Courier New"/>
        </w:rPr>
      </w:pPr>
      <w:r w:rsidRPr="00674ED5">
        <w:rPr>
          <w:rFonts w:ascii="Courier New" w:hAnsi="Courier New" w:cs="Courier New"/>
        </w:rPr>
        <w:t xml:space="preserve">12/13/2022 3:09:42 PM - [Info] Failed </w:t>
      </w:r>
      <w:proofErr w:type="spellStart"/>
      <w:r w:rsidRPr="00674ED5">
        <w:rPr>
          <w:rFonts w:ascii="Courier New" w:hAnsi="Courier New" w:cs="Courier New"/>
        </w:rPr>
        <w:t>testCaseFail</w:t>
      </w:r>
      <w:proofErr w:type="spellEnd"/>
      <w:r w:rsidRPr="00674ED5">
        <w:rPr>
          <w:rFonts w:ascii="Courier New" w:hAnsi="Courier New" w:cs="Courier New"/>
        </w:rPr>
        <w:t xml:space="preserve">, Expected value: 3, actual value: 4. </w:t>
      </w:r>
    </w:p>
    <w:p w14:paraId="54756F92" w14:textId="77777777" w:rsidR="00674ED5" w:rsidRPr="00674ED5" w:rsidRDefault="00674ED5" w:rsidP="00674ED5">
      <w:pPr>
        <w:rPr>
          <w:rFonts w:ascii="Courier New" w:hAnsi="Courier New" w:cs="Courier New"/>
        </w:rPr>
      </w:pPr>
      <w:r w:rsidRPr="00674ED5">
        <w:rPr>
          <w:rFonts w:ascii="Courier New" w:hAnsi="Courier New" w:cs="Courier New"/>
        </w:rPr>
        <w:t xml:space="preserve">Assert failed at line 34: </w:t>
      </w:r>
      <w:proofErr w:type="spellStart"/>
      <w:r w:rsidRPr="00674ED5">
        <w:rPr>
          <w:rFonts w:ascii="Courier New" w:hAnsi="Courier New" w:cs="Courier New"/>
        </w:rPr>
        <w:t>testCaseFail</w:t>
      </w:r>
      <w:proofErr w:type="spellEnd"/>
      <w:r w:rsidRPr="00674ED5">
        <w:rPr>
          <w:rFonts w:ascii="Courier New" w:hAnsi="Courier New" w:cs="Courier New"/>
        </w:rPr>
        <w:t xml:space="preserve"> </w:t>
      </w:r>
    </w:p>
    <w:p w14:paraId="38461752" w14:textId="77777777" w:rsidR="00674ED5" w:rsidRPr="00674ED5" w:rsidRDefault="00674ED5" w:rsidP="00674ED5">
      <w:pPr>
        <w:rPr>
          <w:rFonts w:ascii="Courier New" w:hAnsi="Courier New" w:cs="Courier New"/>
        </w:rPr>
      </w:pPr>
    </w:p>
    <w:p w14:paraId="5C4D99BA" w14:textId="02257F46" w:rsidR="00674ED5" w:rsidRDefault="00674ED5" w:rsidP="00674ED5">
      <w:pPr>
        <w:rPr>
          <w:rFonts w:ascii="Courier New" w:hAnsi="Courier New" w:cs="Courier New"/>
        </w:rPr>
      </w:pPr>
      <w:r w:rsidRPr="00674ED5">
        <w:rPr>
          <w:rFonts w:ascii="Courier New" w:hAnsi="Courier New" w:cs="Courier New"/>
        </w:rPr>
        <w:t>12/13/2022 3:09:43 PM - [Info] Unit tests completed with 1 failure</w:t>
      </w:r>
    </w:p>
    <w:p w14:paraId="73905673" w14:textId="03517890" w:rsidR="00674ED5" w:rsidRDefault="00674ED5" w:rsidP="00674ED5">
      <w:pPr>
        <w:rPr>
          <w:rFonts w:ascii="Courier New" w:hAnsi="Courier New" w:cs="Courier New"/>
        </w:rPr>
      </w:pPr>
    </w:p>
    <w:p w14:paraId="6291B7FA" w14:textId="3831DA5B" w:rsidR="00674ED5" w:rsidRDefault="00674ED5" w:rsidP="00F820BE">
      <w:r>
        <w:t>You can see the test captured the error and gave the reason for failure (the result should be 3 not 4).  It also gave additional information to help you track down which test case failed.</w:t>
      </w:r>
    </w:p>
    <w:p w14:paraId="6B929425" w14:textId="6C2F649C" w:rsidR="00674ED5" w:rsidRDefault="00674ED5" w:rsidP="00F820BE"/>
    <w:p w14:paraId="7133B76B" w14:textId="5A38B925" w:rsidR="00E92147" w:rsidRDefault="00E92147" w:rsidP="00163C2D">
      <w:pPr>
        <w:pStyle w:val="Heading2"/>
      </w:pPr>
      <w:bookmarkStart w:id="8" w:name="_Toc121846680"/>
      <w:r>
        <w:lastRenderedPageBreak/>
        <w:t xml:space="preserve">Modifying the </w:t>
      </w:r>
      <w:r w:rsidR="008F3783">
        <w:t>E</w:t>
      </w:r>
      <w:r w:rsidR="00283528">
        <w:t>xemplar</w:t>
      </w:r>
      <w:bookmarkEnd w:id="8"/>
      <w:r>
        <w:t xml:space="preserve"> </w:t>
      </w:r>
    </w:p>
    <w:p w14:paraId="705B49F8" w14:textId="7931A94C" w:rsidR="00E92147" w:rsidRDefault="00E92147" w:rsidP="00F820BE"/>
    <w:p w14:paraId="0138D2B5" w14:textId="715676B5" w:rsidR="00E92147" w:rsidRDefault="00E92147" w:rsidP="00F820BE">
      <w:r>
        <w:t>Now modify th</w:t>
      </w:r>
      <w:r w:rsidR="00E60FD1">
        <w:t xml:space="preserve">is bot script </w:t>
      </w:r>
      <w:r>
        <w:t>so that it tests our refund bot.</w:t>
      </w:r>
    </w:p>
    <w:p w14:paraId="656D3226" w14:textId="6D8D1248" w:rsidR="00E92147" w:rsidRDefault="00E92147" w:rsidP="00F820BE"/>
    <w:p w14:paraId="5803473F" w14:textId="20D49445" w:rsidR="00E92147" w:rsidRDefault="00E92147" w:rsidP="00F820BE">
      <w:r>
        <w:t xml:space="preserve">Save the </w:t>
      </w:r>
      <w:proofErr w:type="spellStart"/>
      <w:r w:rsidRPr="00E92147">
        <w:rPr>
          <w:i/>
          <w:iCs/>
        </w:rPr>
        <w:t>test_skelton,wal</w:t>
      </w:r>
      <w:proofErr w:type="spellEnd"/>
      <w:r>
        <w:t xml:space="preserve"> with a new name of </w:t>
      </w:r>
      <w:proofErr w:type="spellStart"/>
      <w:r w:rsidRPr="00E92147">
        <w:rPr>
          <w:i/>
          <w:iCs/>
        </w:rPr>
        <w:t>test_refunds.wal</w:t>
      </w:r>
      <w:proofErr w:type="spellEnd"/>
    </w:p>
    <w:p w14:paraId="26D2517E" w14:textId="77777777" w:rsidR="00E92147" w:rsidRDefault="00E92147" w:rsidP="00F820BE"/>
    <w:p w14:paraId="42D38DF7" w14:textId="47510594" w:rsidR="00E92147" w:rsidRDefault="00E92147" w:rsidP="00F820BE">
      <w:r>
        <w:t xml:space="preserve">At the top of the script, </w:t>
      </w:r>
      <w:r w:rsidR="00163C2D">
        <w:t xml:space="preserve">replace the </w:t>
      </w:r>
      <w:r w:rsidR="006079EE">
        <w:t xml:space="preserve">existing </w:t>
      </w:r>
      <w:r w:rsidR="00163C2D">
        <w:t>variables with</w:t>
      </w:r>
      <w:r>
        <w:t xml:space="preserve"> the following:</w:t>
      </w:r>
    </w:p>
    <w:p w14:paraId="7BFE15D7" w14:textId="1D341852" w:rsidR="00E92147" w:rsidRDefault="00E92147" w:rsidP="00F820BE"/>
    <w:p w14:paraId="5427BE6C" w14:textId="72F0009A" w:rsidR="006079EE" w:rsidRDefault="006079EE" w:rsidP="00F820BE">
      <w:pPr>
        <w:rPr>
          <w:rFonts w:ascii="Courier New" w:hAnsi="Courier New" w:cs="Courier New"/>
          <w:color w:val="57A64A"/>
          <w:sz w:val="16"/>
          <w:szCs w:val="16"/>
        </w:rPr>
      </w:pPr>
      <w:r w:rsidRPr="006079EE">
        <w:rPr>
          <w:rFonts w:ascii="Courier New" w:hAnsi="Courier New" w:cs="Courier New"/>
          <w:noProof/>
          <w:color w:val="57A64A"/>
          <w:sz w:val="16"/>
          <w:szCs w:val="16"/>
        </w:rPr>
        <mc:AlternateContent>
          <mc:Choice Requires="wps">
            <w:drawing>
              <wp:inline distT="0" distB="0" distL="0" distR="0" wp14:anchorId="7C54114C" wp14:editId="512B821F">
                <wp:extent cx="6248400" cy="1895475"/>
                <wp:effectExtent l="0" t="0" r="19050" b="2857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895475"/>
                        </a:xfrm>
                        <a:prstGeom prst="rect">
                          <a:avLst/>
                        </a:prstGeom>
                        <a:solidFill>
                          <a:srgbClr val="FFFFFF"/>
                        </a:solidFill>
                        <a:ln w="9525">
                          <a:solidFill>
                            <a:srgbClr val="000000"/>
                          </a:solidFill>
                          <a:miter lim="800000"/>
                          <a:headEnd/>
                          <a:tailEnd/>
                        </a:ln>
                      </wps:spPr>
                      <wps:txbx>
                        <w:txbxContent>
                          <w:p w14:paraId="7FC4C947" w14:textId="4B9CB9A8" w:rsidR="006079EE" w:rsidRPr="003427A1" w:rsidRDefault="006079EE" w:rsidP="006079EE">
                            <w:pPr>
                              <w:rPr>
                                <w:rFonts w:ascii="Courier New" w:hAnsi="Courier New" w:cs="Courier New"/>
                                <w:sz w:val="16"/>
                                <w:szCs w:val="16"/>
                              </w:rPr>
                            </w:pPr>
                            <w:r w:rsidRPr="003427A1">
                              <w:rPr>
                                <w:rFonts w:ascii="Courier New" w:hAnsi="Courier New" w:cs="Courier New"/>
                                <w:color w:val="57A64A"/>
                                <w:sz w:val="16"/>
                                <w:szCs w:val="16"/>
                              </w:rPr>
                              <w:t>// Description</w:t>
                            </w:r>
                            <w:r w:rsidRPr="003427A1">
                              <w:rPr>
                                <w:rFonts w:ascii="Courier New" w:hAnsi="Courier New" w:cs="Courier New"/>
                                <w:sz w:val="16"/>
                                <w:szCs w:val="16"/>
                              </w:rPr>
                              <w:br/>
                            </w:r>
                            <w:r w:rsidRPr="003427A1">
                              <w:rPr>
                                <w:rFonts w:ascii="Courier New" w:hAnsi="Courier New" w:cs="Courier New"/>
                                <w:color w:val="57A64A"/>
                                <w:sz w:val="16"/>
                                <w:szCs w:val="16"/>
                              </w:rPr>
                              <w:t>//    Test cases for the Travel Refund website.  </w:t>
                            </w:r>
                            <w:r w:rsidRPr="003427A1">
                              <w:rPr>
                                <w:rFonts w:ascii="Courier New" w:hAnsi="Courier New" w:cs="Courier New"/>
                                <w:sz w:val="16"/>
                                <w:szCs w:val="16"/>
                              </w:rPr>
                              <w:br/>
                            </w:r>
                            <w:r w:rsidRPr="003427A1">
                              <w:rPr>
                                <w:rFonts w:ascii="Courier New" w:hAnsi="Courier New" w:cs="Courier New"/>
                                <w:color w:val="57A64A"/>
                                <w:sz w:val="16"/>
                                <w:szCs w:val="16"/>
                              </w:rPr>
                              <w:t>//</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ticket_number</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payment_type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payment_value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out_success</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out_code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out_desc</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failureCount</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Numeric</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testCaseName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expectedValue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actualValue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botScriptPath</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"[YOUR_BOT_SCRIPT_PATH]\\artefacts\\bot"</w:t>
                            </w:r>
                          </w:p>
                          <w:p w14:paraId="13C11FDC" w14:textId="21E7906F" w:rsidR="006079EE" w:rsidRDefault="006079EE" w:rsidP="006079EE"/>
                          <w:p w14:paraId="26353F49"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type w14:anchorId="7C54114C" id="_x0000_t202" coordsize="21600,21600" o:spt="202" path="m,l,21600r21600,l21600,xe">
                <v:stroke joinstyle="miter"/>
                <v:path gradientshapeok="t" o:connecttype="rect"/>
              </v:shapetype>
              <v:shape id="Text Box 2" o:spid="_x0000_s1027" type="#_x0000_t202" style="width:492pt;height:14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CwcEwIAACcEAAAOAAAAZHJzL2Uyb0RvYy54bWysk9uO2yAQhu8r9R0Q942dyNlNrDirbbap&#10;Km0P0rYPgAHHqJihQGJvn74D9mbT001VLhDDwM/MN8PmZug0OUnnFZiKzmc5JdJwEMocKvrl8/7V&#10;ihIfmBFMg5EVfZSe3mxfvtj0tpQLaEEL6QiKGF/2tqJtCLbMMs9b2TE/AysNOhtwHQtoukMmHOtR&#10;vdPZIs+vsh6csA649B5370Yn3Sb9ppE8fGwaLwPRFcXYQppdmus4Z9sNKw+O2VbxKQz2D1F0TBl8&#10;9Cx1xwIjR6d+k+oUd+ChCTMOXQZNo7hMOWA28/yXbB5aZmXKBeF4e8bk/58s/3B6sJ8cCcNrGLCA&#10;KQlv74F/9cTArmXmIG+dg76VTODD84gs660vp6sRtS99FKn79yCwyOwYIAkNjesiFcyToDoW4PEM&#10;XQ6BcNy8WhSrIkcXR998tV4W18v0Biufrlvnw1sJHYmLijqsapJnp3sfYjisfDoSX/OgldgrrZPh&#10;DvVOO3Ji2AH7NCb1n45pQ/qKrpeL5UjgrxJ5Gn+S6FTAVtaqq+jqfIiVkdsbI1KjBab0uMaQtZlA&#10;RnYjxTDUA1Fiohy51iAekayDsXPxp+GiBfedkh67tqL+25E5SYl+Z7A663lRxDZPRrG8XqDhLj31&#10;pYcZjlIVDZSMy11IXyNyM3CLVWxU4vscyRQydmPCPv2c2O6Xdjr1/L+3PwAAAP//AwBQSwMEFAAG&#10;AAgAAAAhAOkflhDcAAAABQEAAA8AAABkcnMvZG93bnJldi54bWxMj8FOwzAQRO9I/IO1SFwQdSil&#10;JCFOhZBA9AYFwdWNt0mEvQ62m4a/Z+ECl5FGs5p5W60mZ8WIIfaeFFzMMhBIjTc9tQpeX+7PcxAx&#10;aTLaekIFXxhhVR8fVbo0/kDPOG5SK7iEYqkVdCkNpZSx6dDpOPMDEmc7H5xObEMrTdAHLndWzrNs&#10;KZ3uiRc6PeBdh83HZu8U5IvH8T2uL5/emuXOFunsenz4DEqdnky3NyASTunvGH7wGR1qZtr6PZko&#10;rAJ+JP0qZ0W+YLtVMC/yK5B1Jf/T198AAAD//wMAUEsBAi0AFAAGAAgAAAAhALaDOJL+AAAA4QEA&#10;ABMAAAAAAAAAAAAAAAAAAAAAAFtDb250ZW50X1R5cGVzXS54bWxQSwECLQAUAAYACAAAACEAOP0h&#10;/9YAAACUAQAACwAAAAAAAAAAAAAAAAAvAQAAX3JlbHMvLnJlbHNQSwECLQAUAAYACAAAACEAQlgs&#10;HBMCAAAnBAAADgAAAAAAAAAAAAAAAAAuAgAAZHJzL2Uyb0RvYy54bWxQSwECLQAUAAYACAAAACEA&#10;6R+WENwAAAAFAQAADwAAAAAAAAAAAAAAAABtBAAAZHJzL2Rvd25yZXYueG1sUEsFBgAAAAAEAAQA&#10;8wAAAHYFAAAAAA==&#10;">
                <v:textbox>
                  <w:txbxContent>
                    <w:p w14:paraId="7FC4C947" w14:textId="4B9CB9A8" w:rsidR="006079EE" w:rsidRPr="003427A1" w:rsidRDefault="006079EE" w:rsidP="006079EE">
                      <w:pPr>
                        <w:rPr>
                          <w:rFonts w:ascii="Courier New" w:hAnsi="Courier New" w:cs="Courier New"/>
                          <w:sz w:val="16"/>
                          <w:szCs w:val="16"/>
                        </w:rPr>
                      </w:pPr>
                      <w:r w:rsidRPr="003427A1">
                        <w:rPr>
                          <w:rFonts w:ascii="Courier New" w:hAnsi="Courier New" w:cs="Courier New"/>
                          <w:color w:val="57A64A"/>
                          <w:sz w:val="16"/>
                          <w:szCs w:val="16"/>
                        </w:rPr>
                        <w:t>// Description</w:t>
                      </w:r>
                      <w:r w:rsidRPr="003427A1">
                        <w:rPr>
                          <w:rFonts w:ascii="Courier New" w:hAnsi="Courier New" w:cs="Courier New"/>
                          <w:sz w:val="16"/>
                          <w:szCs w:val="16"/>
                        </w:rPr>
                        <w:br/>
                      </w:r>
                      <w:r w:rsidRPr="003427A1">
                        <w:rPr>
                          <w:rFonts w:ascii="Courier New" w:hAnsi="Courier New" w:cs="Courier New"/>
                          <w:color w:val="57A64A"/>
                          <w:sz w:val="16"/>
                          <w:szCs w:val="16"/>
                        </w:rPr>
                        <w:t>//    Test cases for the Travel Refund website.  </w:t>
                      </w:r>
                      <w:r w:rsidRPr="003427A1">
                        <w:rPr>
                          <w:rFonts w:ascii="Courier New" w:hAnsi="Courier New" w:cs="Courier New"/>
                          <w:sz w:val="16"/>
                          <w:szCs w:val="16"/>
                        </w:rPr>
                        <w:br/>
                      </w:r>
                      <w:r w:rsidRPr="003427A1">
                        <w:rPr>
                          <w:rFonts w:ascii="Courier New" w:hAnsi="Courier New" w:cs="Courier New"/>
                          <w:color w:val="57A64A"/>
                          <w:sz w:val="16"/>
                          <w:szCs w:val="16"/>
                        </w:rPr>
                        <w:t>//</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ticket_number</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payment_type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payment_value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out_success</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out_code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out_desc</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failureCount</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Numeric</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testCaseName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expectedValue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actualValue</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defVar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botScriptPath</w:t>
                      </w:r>
                      <w:proofErr w:type="spellEnd"/>
                      <w:r w:rsidRPr="003427A1">
                        <w:rPr>
                          <w:rFonts w:ascii="Courier New" w:hAnsi="Courier New" w:cs="Courier New"/>
                          <w:color w:val="7CA5A0"/>
                          <w:sz w:val="16"/>
                          <w:szCs w:val="16"/>
                        </w:rPr>
                        <w:t xml:space="preserve"> --type</w:t>
                      </w:r>
                      <w:r w:rsidRPr="003427A1">
                        <w:rPr>
                          <w:rFonts w:ascii="Courier New" w:hAnsi="Courier New" w:cs="Courier New"/>
                          <w:sz w:val="16"/>
                          <w:szCs w:val="16"/>
                        </w:rPr>
                        <w:t xml:space="preserve"> String</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"[YOUR_BOT_SCRIPT_PATH]\\artefacts\\bot"</w:t>
                      </w:r>
                    </w:p>
                    <w:p w14:paraId="13C11FDC" w14:textId="21E7906F" w:rsidR="006079EE" w:rsidRDefault="006079EE" w:rsidP="006079EE"/>
                    <w:p w14:paraId="26353F49" w14:textId="77777777" w:rsidR="006079EE" w:rsidRDefault="006079EE" w:rsidP="006079EE"/>
                  </w:txbxContent>
                </v:textbox>
                <w10:anchorlock/>
              </v:shape>
            </w:pict>
          </mc:Fallback>
        </mc:AlternateContent>
      </w:r>
    </w:p>
    <w:p w14:paraId="4B40042C" w14:textId="77777777" w:rsidR="00E92147" w:rsidRDefault="00E92147" w:rsidP="00F820BE"/>
    <w:p w14:paraId="21D1B498" w14:textId="77777777" w:rsidR="00163C2D" w:rsidRDefault="00163C2D">
      <w:pPr>
        <w:rPr>
          <w:b/>
          <w:bCs/>
        </w:rPr>
      </w:pPr>
      <w:r>
        <w:rPr>
          <w:b/>
          <w:bCs/>
        </w:rPr>
        <w:br w:type="page"/>
      </w:r>
    </w:p>
    <w:p w14:paraId="4E6C4582" w14:textId="4994E28B" w:rsidR="00674ED5" w:rsidRPr="00F820BE" w:rsidRDefault="001A03F7" w:rsidP="008F3783">
      <w:pPr>
        <w:pStyle w:val="Heading2"/>
      </w:pPr>
      <w:bookmarkStart w:id="9" w:name="_Toc121846681"/>
      <w:r>
        <w:lastRenderedPageBreak/>
        <w:t>Build the</w:t>
      </w:r>
      <w:r w:rsidR="00674ED5">
        <w:t xml:space="preserve"> </w:t>
      </w:r>
      <w:r w:rsidR="008F3783">
        <w:t>T</w:t>
      </w:r>
      <w:r w:rsidR="00674ED5">
        <w:t xml:space="preserve">est </w:t>
      </w:r>
      <w:r w:rsidR="008F3783">
        <w:t>C</w:t>
      </w:r>
      <w:r w:rsidR="00674ED5">
        <w:t>ases</w:t>
      </w:r>
      <w:bookmarkEnd w:id="9"/>
    </w:p>
    <w:p w14:paraId="6A103811" w14:textId="0B43E5CE" w:rsidR="00674ED5" w:rsidRDefault="00674ED5" w:rsidP="00F820BE"/>
    <w:p w14:paraId="081128E9" w14:textId="6B107A0C" w:rsidR="00674ED5" w:rsidRDefault="00E60FD1" w:rsidP="00674ED5">
      <w:r>
        <w:t>C</w:t>
      </w:r>
      <w:r w:rsidR="00674ED5">
        <w:t>hange the test cases so that they test</w:t>
      </w:r>
      <w:r>
        <w:t xml:space="preserve"> the following scenarios</w:t>
      </w:r>
      <w:r w:rsidR="00674ED5">
        <w:t>:</w:t>
      </w:r>
    </w:p>
    <w:p w14:paraId="0B6A40E0" w14:textId="77777777" w:rsidR="00E92147" w:rsidRDefault="00E92147" w:rsidP="00674ED5"/>
    <w:p w14:paraId="155B2FF0" w14:textId="6F18A1AA" w:rsidR="00674ED5" w:rsidRDefault="00E92147" w:rsidP="00674ED5">
      <w:r>
        <w:t>00</w:t>
      </w:r>
      <w:r w:rsidR="00674ED5">
        <w:t xml:space="preserve"> – A successful refund</w:t>
      </w:r>
      <w:r>
        <w:t xml:space="preserve"> </w:t>
      </w:r>
    </w:p>
    <w:p w14:paraId="664AD3FD" w14:textId="0BFFCAED" w:rsidR="00674ED5" w:rsidRDefault="00E92147" w:rsidP="00674ED5">
      <w:r>
        <w:t>0</w:t>
      </w:r>
      <w:r w:rsidR="00674ED5">
        <w:t xml:space="preserve">2 – A Failed refund due to invalid payment type </w:t>
      </w:r>
    </w:p>
    <w:p w14:paraId="5FB38DE4" w14:textId="080DD669" w:rsidR="00674ED5" w:rsidRDefault="00E92147" w:rsidP="00674ED5">
      <w:r>
        <w:t>0</w:t>
      </w:r>
      <w:r w:rsidR="00674ED5">
        <w:t>3 – A failed refund due to a too large refund amount</w:t>
      </w:r>
      <w:r>
        <w:t xml:space="preserve"> </w:t>
      </w:r>
    </w:p>
    <w:p w14:paraId="15E71EF0" w14:textId="5E9A97C8" w:rsidR="00163C2D" w:rsidRDefault="00163C2D" w:rsidP="00674ED5"/>
    <w:p w14:paraId="0BEF4620" w14:textId="29649CEF" w:rsidR="00163C2D" w:rsidRDefault="00E60FD1" w:rsidP="00674ED5">
      <w:r>
        <w:t>S</w:t>
      </w:r>
      <w:r w:rsidR="00163C2D">
        <w:t>tart with the successful refund</w:t>
      </w:r>
      <w:r w:rsidR="003427A1">
        <w:t xml:space="preserve"> test case</w:t>
      </w:r>
      <w:r w:rsidR="00163C2D">
        <w:t xml:space="preserve">. </w:t>
      </w:r>
      <w:r w:rsidR="006079EE">
        <w:t>S</w:t>
      </w:r>
      <w:r w:rsidR="00163C2D">
        <w:t>et three input parameters:</w:t>
      </w:r>
    </w:p>
    <w:p w14:paraId="473C825A" w14:textId="77777777" w:rsidR="00163C2D" w:rsidRDefault="00163C2D" w:rsidP="00674ED5"/>
    <w:p w14:paraId="492E152E" w14:textId="35655D78" w:rsidR="00163C2D" w:rsidRDefault="00163C2D" w:rsidP="00163C2D">
      <w:pPr>
        <w:pStyle w:val="ListParagraph"/>
        <w:numPr>
          <w:ilvl w:val="0"/>
          <w:numId w:val="7"/>
        </w:numPr>
      </w:pPr>
      <w:r>
        <w:t>ticket number</w:t>
      </w:r>
      <w:r w:rsidR="00E60FD1">
        <w:t>: 567567</w:t>
      </w:r>
    </w:p>
    <w:p w14:paraId="02F56FA2" w14:textId="0CBF9A77" w:rsidR="00163C2D" w:rsidRDefault="00163C2D" w:rsidP="00163C2D">
      <w:pPr>
        <w:pStyle w:val="ListParagraph"/>
        <w:numPr>
          <w:ilvl w:val="0"/>
          <w:numId w:val="7"/>
        </w:numPr>
      </w:pPr>
      <w:r>
        <w:t>payment type</w:t>
      </w:r>
      <w:r w:rsidR="00E60FD1">
        <w:t>: Card</w:t>
      </w:r>
    </w:p>
    <w:p w14:paraId="75BBE063" w14:textId="64627105" w:rsidR="00163C2D" w:rsidRDefault="00163C2D" w:rsidP="00163C2D">
      <w:pPr>
        <w:pStyle w:val="ListParagraph"/>
        <w:numPr>
          <w:ilvl w:val="0"/>
          <w:numId w:val="7"/>
        </w:numPr>
      </w:pPr>
      <w:r>
        <w:t>payment value</w:t>
      </w:r>
      <w:r w:rsidR="00E60FD1">
        <w:t>: 87</w:t>
      </w:r>
    </w:p>
    <w:p w14:paraId="57C9048B" w14:textId="77777777" w:rsidR="00163C2D" w:rsidRDefault="00163C2D" w:rsidP="00674ED5"/>
    <w:p w14:paraId="6E4D0482" w14:textId="77777777" w:rsidR="00E60FD1" w:rsidRDefault="00E60FD1" w:rsidP="00674ED5">
      <w:r>
        <w:t>Execute</w:t>
      </w:r>
      <w:r w:rsidR="00163C2D">
        <w:t xml:space="preserve"> the refund bot and check </w:t>
      </w:r>
      <w:r>
        <w:t>for</w:t>
      </w:r>
      <w:r w:rsidR="00163C2D">
        <w:t xml:space="preserve"> return status</w:t>
      </w:r>
      <w:r>
        <w:t xml:space="preserve"> </w:t>
      </w:r>
      <w:r w:rsidR="00163C2D">
        <w:t xml:space="preserve"> 00 (success).  </w:t>
      </w:r>
    </w:p>
    <w:p w14:paraId="35B2D918" w14:textId="77777777" w:rsidR="00E60FD1" w:rsidRDefault="00E60FD1" w:rsidP="00674ED5"/>
    <w:p w14:paraId="6BBDAF24" w14:textId="69DC8CD2" w:rsidR="00163C2D" w:rsidRDefault="006079EE" w:rsidP="00674ED5">
      <w:r>
        <w:t xml:space="preserve">You can ‘cheat’ by </w:t>
      </w:r>
      <w:r w:rsidR="00E60FD1">
        <w:t>c</w:t>
      </w:r>
      <w:r w:rsidR="00163C2D">
        <w:t>opy</w:t>
      </w:r>
      <w:r>
        <w:t>ing</w:t>
      </w:r>
      <w:r w:rsidR="00163C2D">
        <w:t xml:space="preserve"> &amp; past</w:t>
      </w:r>
      <w:r>
        <w:t>ing</w:t>
      </w:r>
      <w:r w:rsidR="00163C2D">
        <w:t xml:space="preserve"> the following code directly under the testcase (line 18):</w:t>
      </w:r>
    </w:p>
    <w:p w14:paraId="3DB3E18B" w14:textId="5DC480EC" w:rsidR="00163C2D" w:rsidRDefault="00163C2D" w:rsidP="00674ED5"/>
    <w:p w14:paraId="5692C882" w14:textId="52F64216" w:rsidR="006079EE" w:rsidRDefault="006079EE" w:rsidP="00674ED5">
      <w:r w:rsidRPr="006079EE">
        <w:rPr>
          <w:rFonts w:ascii="Courier New" w:hAnsi="Courier New" w:cs="Courier New"/>
          <w:noProof/>
          <w:color w:val="57A64A"/>
          <w:sz w:val="16"/>
          <w:szCs w:val="16"/>
        </w:rPr>
        <mc:AlternateContent>
          <mc:Choice Requires="wps">
            <w:drawing>
              <wp:inline distT="0" distB="0" distL="0" distR="0" wp14:anchorId="4C521E2F" wp14:editId="5DD790CA">
                <wp:extent cx="6457950" cy="2409825"/>
                <wp:effectExtent l="0" t="0" r="19050" b="2857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2409825"/>
                        </a:xfrm>
                        <a:prstGeom prst="rect">
                          <a:avLst/>
                        </a:prstGeom>
                        <a:solidFill>
                          <a:srgbClr val="FFFFFF"/>
                        </a:solidFill>
                        <a:ln w="9525">
                          <a:solidFill>
                            <a:srgbClr val="000000"/>
                          </a:solidFill>
                          <a:miter lim="800000"/>
                          <a:headEnd/>
                          <a:tailEnd/>
                        </a:ln>
                      </wps:spPr>
                      <wps:txbx>
                        <w:txbxContent>
                          <w:p w14:paraId="5EC901C4" w14:textId="77777777" w:rsidR="006079EE" w:rsidRPr="003427A1" w:rsidRDefault="006079EE" w:rsidP="006079EE">
                            <w:pPr>
                              <w:rPr>
                                <w:rFonts w:ascii="Courier New" w:hAnsi="Courier New" w:cs="Courier New"/>
                                <w:sz w:val="16"/>
                                <w:szCs w:val="16"/>
                              </w:rPr>
                            </w:pPr>
                            <w:proofErr w:type="spellStart"/>
                            <w:r w:rsidRPr="003427A1">
                              <w:rPr>
                                <w:rFonts w:ascii="Courier New" w:hAnsi="Courier New" w:cs="Courier New"/>
                                <w:b/>
                                <w:bCs/>
                                <w:color w:val="5F95FA"/>
                                <w:sz w:val="16"/>
                                <w:szCs w:val="16"/>
                              </w:rPr>
                              <w:t>goSub</w:t>
                            </w:r>
                            <w:proofErr w:type="spellEnd"/>
                            <w:r w:rsidRPr="003427A1">
                              <w:rPr>
                                <w:rFonts w:ascii="Courier New" w:hAnsi="Courier New" w:cs="Courier New"/>
                                <w:color w:val="7CA5A0"/>
                                <w:sz w:val="16"/>
                                <w:szCs w:val="16"/>
                              </w:rPr>
                              <w:t xml:space="preserve"> --label</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successfulCardRefund</w:t>
                            </w:r>
                            <w:proofErr w:type="spellEnd"/>
                          </w:p>
                          <w:p w14:paraId="60559358" w14:textId="77777777" w:rsidR="006079EE" w:rsidRPr="003427A1" w:rsidRDefault="006079EE" w:rsidP="006079EE">
                            <w:pPr>
                              <w:rPr>
                                <w:rFonts w:ascii="Courier New" w:hAnsi="Courier New" w:cs="Courier New"/>
                                <w:sz w:val="16"/>
                                <w:szCs w:val="16"/>
                              </w:rPr>
                            </w:pPr>
                          </w:p>
                          <w:p w14:paraId="4E027A53" w14:textId="77777777" w:rsidR="006079EE" w:rsidRPr="003427A1" w:rsidRDefault="006079EE" w:rsidP="006079EE">
                            <w:pPr>
                              <w:rPr>
                                <w:rFonts w:ascii="Courier New" w:hAnsi="Courier New" w:cs="Courier New"/>
                                <w:sz w:val="16"/>
                                <w:szCs w:val="16"/>
                              </w:rPr>
                            </w:pPr>
                            <w:proofErr w:type="spellStart"/>
                            <w:r w:rsidRPr="003427A1">
                              <w:rPr>
                                <w:rFonts w:ascii="Courier New" w:hAnsi="Courier New" w:cs="Courier New"/>
                                <w:b/>
                                <w:bCs/>
                                <w:color w:val="5F95FA"/>
                                <w:sz w:val="16"/>
                                <w:szCs w:val="16"/>
                              </w:rPr>
                              <w:t>beginSub</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successfulCardRefund</w:t>
                            </w:r>
                            <w:proofErr w:type="spellEnd"/>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567567</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executeScript</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botScriptPath</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proofErr w:type="spellStart"/>
                            <w:r w:rsidRPr="003427A1">
                              <w:rPr>
                                <w:rFonts w:ascii="Courier New" w:hAnsi="Courier New" w:cs="Courier New"/>
                                <w:sz w:val="16"/>
                                <w:szCs w:val="16"/>
                              </w:rPr>
                              <w:t>Refunds_ProcessSingle.wal</w:t>
                            </w:r>
                            <w:proofErr w:type="spellEnd"/>
                            <w:r w:rsidRPr="003427A1">
                              <w:rPr>
                                <w:rFonts w:ascii="Courier New" w:hAnsi="Courier New" w:cs="Courier New"/>
                                <w:sz w:val="16"/>
                                <w:szCs w:val="16"/>
                              </w:rPr>
                              <w:t>"</w:t>
                            </w:r>
                            <w:r w:rsidRPr="003427A1">
                              <w:rPr>
                                <w:rFonts w:ascii="Courier New" w:hAnsi="Courier New" w:cs="Courier New"/>
                                <w:color w:val="7CA5A0"/>
                                <w:sz w:val="16"/>
                                <w:szCs w:val="16"/>
                              </w:rPr>
                              <w:t xml:space="preserve"> --parameters</w:t>
                            </w:r>
                            <w:r w:rsidRPr="003427A1">
                              <w:rPr>
                                <w:rFonts w:ascii="Courier New" w:hAnsi="Courier New" w:cs="Courier New"/>
                                <w:sz w:val="16"/>
                                <w:szCs w:val="16"/>
                              </w:rPr>
                              <w:t xml:space="preserve"> "in_param_ticket=</w:t>
                            </w:r>
                            <w:r w:rsidRPr="003427A1">
                              <w:rPr>
                                <w:rFonts w:ascii="Courier New" w:hAnsi="Courier New" w:cs="Courier New"/>
                                <w:color w:val="D69D85"/>
                                <w:sz w:val="16"/>
                                <w:szCs w:val="16"/>
                              </w:rPr>
                              <w:t>${ticket_number}</w:t>
                            </w:r>
                            <w:r w:rsidRPr="003427A1">
                              <w:rPr>
                                <w:rFonts w:ascii="Courier New" w:hAnsi="Courier New" w:cs="Courier New"/>
                                <w:sz w:val="16"/>
                                <w:szCs w:val="16"/>
                              </w:rPr>
                              <w:t>,in_param_paymentType=</w:t>
                            </w:r>
                            <w:r w:rsidRPr="003427A1">
                              <w:rPr>
                                <w:rFonts w:ascii="Courier New" w:hAnsi="Courier New" w:cs="Courier New"/>
                                <w:color w:val="D69D85"/>
                                <w:sz w:val="16"/>
                                <w:szCs w:val="16"/>
                              </w:rPr>
                              <w:t>${payment_type}</w:t>
                            </w:r>
                            <w:r w:rsidRPr="003427A1">
                              <w:rPr>
                                <w:rFonts w:ascii="Courier New" w:hAnsi="Courier New" w:cs="Courier New"/>
                                <w:sz w:val="16"/>
                                <w:szCs w:val="16"/>
                              </w:rPr>
                              <w:t>,in_param_repaymentAmt=</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--output</w:t>
                            </w:r>
                            <w:r w:rsidRPr="003427A1">
                              <w:rPr>
                                <w:rFonts w:ascii="Courier New" w:hAnsi="Courier New" w:cs="Courier New"/>
                                <w:sz w:val="16"/>
                                <w:szCs w:val="16"/>
                              </w:rPr>
                              <w:t xml:space="preserve"> "out_success=</w:t>
                            </w:r>
                            <w:r w:rsidRPr="003427A1">
                              <w:rPr>
                                <w:rFonts w:ascii="Courier New" w:hAnsi="Courier New" w:cs="Courier New"/>
                                <w:color w:val="D69D85"/>
                                <w:sz w:val="16"/>
                                <w:szCs w:val="16"/>
                              </w:rPr>
                              <w:t>${out_success}</w:t>
                            </w:r>
                            <w:r w:rsidRPr="003427A1">
                              <w:rPr>
                                <w:rFonts w:ascii="Courier New" w:hAnsi="Courier New" w:cs="Courier New"/>
                                <w:sz w:val="16"/>
                                <w:szCs w:val="16"/>
                              </w:rPr>
                              <w:t>,out_code=</w:t>
                            </w:r>
                            <w:r w:rsidRPr="003427A1">
                              <w:rPr>
                                <w:rFonts w:ascii="Courier New" w:hAnsi="Courier New" w:cs="Courier New"/>
                                <w:color w:val="D69D85"/>
                                <w:sz w:val="16"/>
                                <w:szCs w:val="16"/>
                              </w:rPr>
                              <w:t>${out_code}</w:t>
                            </w:r>
                            <w:r w:rsidRPr="003427A1">
                              <w:rPr>
                                <w:rFonts w:ascii="Courier New" w:hAnsi="Courier New" w:cs="Courier New"/>
                                <w:sz w:val="16"/>
                                <w:szCs w:val="16"/>
                              </w:rPr>
                              <w:t>,out_desc=</w:t>
                            </w:r>
                            <w:r w:rsidRPr="003427A1">
                              <w:rPr>
                                <w:rFonts w:ascii="Courier New" w:hAnsi="Courier New" w:cs="Courier New"/>
                                <w:color w:val="D69D85"/>
                                <w:sz w:val="16"/>
                                <w:szCs w:val="16"/>
                              </w:rPr>
                              <w:t>${out_desc}</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expectedValue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00</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actualValue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out_code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assert</w:t>
                            </w:r>
                            <w:r w:rsidRPr="003427A1">
                              <w:rPr>
                                <w:rFonts w:ascii="Courier New" w:hAnsi="Courier New" w:cs="Courier New"/>
                                <w:color w:val="7CA5A0"/>
                                <w:sz w:val="16"/>
                                <w:szCs w:val="16"/>
                              </w:rPr>
                              <w:t xml:space="preserve"> --message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rpa:subName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--left</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out_code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--operator</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Equal_To</w:t>
                            </w:r>
                            <w:proofErr w:type="spellEnd"/>
                            <w:r w:rsidRPr="003427A1">
                              <w:rPr>
                                <w:rFonts w:ascii="Courier New" w:hAnsi="Courier New" w:cs="Courier New"/>
                                <w:sz w:val="16"/>
                                <w:szCs w:val="16"/>
                              </w:rPr>
                              <w:t>"</w:t>
                            </w:r>
                            <w:r w:rsidRPr="003427A1">
                              <w:rPr>
                                <w:rFonts w:ascii="Courier New" w:hAnsi="Courier New" w:cs="Courier New"/>
                                <w:color w:val="7CA5A0"/>
                                <w:sz w:val="16"/>
                                <w:szCs w:val="16"/>
                              </w:rPr>
                              <w:t xml:space="preserve"> --right</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expectedValue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endSub</w:t>
                            </w:r>
                            <w:proofErr w:type="spellEnd"/>
                          </w:p>
                          <w:p w14:paraId="33D6741B" w14:textId="77777777" w:rsidR="006079EE" w:rsidRDefault="006079EE" w:rsidP="006079EE"/>
                          <w:p w14:paraId="4530ECF3"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 w14:anchorId="4C521E2F" id="_x0000_s1028" type="#_x0000_t202" style="width:508.5pt;height:18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jcUEwIAACcEAAAOAAAAZHJzL2Uyb0RvYy54bWysk82O0zAQx+9IvIPlO01atcs2arpauhQh&#10;LQvSwgNMHKexcDzGdpuUp2fsZrvlQxwQOViejP2fmd+MVzdDp9lBOq/QlHw6yTmTRmCtzK7kXz5v&#10;X11z5gOYGjQaWfKj9Pxm/fLFqreFnGGLupaOkYjxRW9L3oZgiyzzopUd+AlaacjZoOsgkOl2We2g&#10;J/VOZ7M8v8p6dLV1KKT39Pfu5OTrpN80UoSPTeNlYLrklFtIq0trFddsvYJi58C2SoxpwD9k0YEy&#10;FPQsdQcB2N6p36Q6JRx6bMJEYJdh0yghUw1UzTT/pZrHFqxMtRAcb8+Y/P+TFQ+HR/vJsTC8wYEa&#10;mIrw9h7FV88MblowO3nrHPathJoCTyOyrLe+GK9G1L7wUaTqP2BNTYZ9wCQ0NK6LVKhORurUgOMZ&#10;uhwCE/Tzar54vVyQS5BvNs+X17NFigHF03XrfHgnsWNxU3JHXU3ycLj3IaYDxdORGM2jVvVWaZ0M&#10;t6s22rED0ARs0zeq/3RMG9aXfLmg2H+XyNP3J4lOBRplrbqSX58PQRG5vTV1GrQASp/2lLI2I8jI&#10;7kQxDNXAVE0cYoDItcL6SGQdniaXXhptWnTfOetpakvuv+3BSc70e0PdWU7n8zjmySCwMzLcpae6&#10;9IARJFXywNlpuwnpaUQCBm+pi41KfJ8zGVOmaUzYx5cTx/3STqee3/f6BwAAAP//AwBQSwMEFAAG&#10;AAgAAAAhAOPqXNTdAAAABgEAAA8AAABkcnMvZG93bnJldi54bWxMj8FOwzAQRO9I/IO1SFwQdUqh&#10;aUM2FUIC0RsUBFc33iYR9jrYbhr+HpcLXEYazWrmbbkarRED+dA5RphOMhDEtdMdNwhvrw+XCxAh&#10;KtbKOCaEbwqwqk5PSlVod+AXGjaxEamEQ6EQ2hj7QspQt2RVmLieOGU7562KyfpGaq8OqdwaeZVl&#10;c2lVx2mhVT3dt1R/bvYWYXH9NHyE9ez5vZ7vzDJe5MPjl0c8PxvvbkFEGuPfMRzxEzpUiWnr9qyD&#10;MAjpkfirxyyb5slvEWb58gZkVcr/+NUPAAAA//8DAFBLAQItABQABgAIAAAAIQC2gziS/gAAAOEB&#10;AAATAAAAAAAAAAAAAAAAAAAAAABbQ29udGVudF9UeXBlc10ueG1sUEsBAi0AFAAGAAgAAAAhADj9&#10;If/WAAAAlAEAAAsAAAAAAAAAAAAAAAAALwEAAF9yZWxzLy5yZWxzUEsBAi0AFAAGAAgAAAAhAKBG&#10;NxQTAgAAJwQAAA4AAAAAAAAAAAAAAAAALgIAAGRycy9lMm9Eb2MueG1sUEsBAi0AFAAGAAgAAAAh&#10;AOPqXNTdAAAABgEAAA8AAAAAAAAAAAAAAAAAbQQAAGRycy9kb3ducmV2LnhtbFBLBQYAAAAABAAE&#10;APMAAAB3BQAAAAA=&#10;">
                <v:textbox>
                  <w:txbxContent>
                    <w:p w14:paraId="5EC901C4" w14:textId="77777777" w:rsidR="006079EE" w:rsidRPr="003427A1" w:rsidRDefault="006079EE" w:rsidP="006079EE">
                      <w:pPr>
                        <w:rPr>
                          <w:rFonts w:ascii="Courier New" w:hAnsi="Courier New" w:cs="Courier New"/>
                          <w:sz w:val="16"/>
                          <w:szCs w:val="16"/>
                        </w:rPr>
                      </w:pPr>
                      <w:proofErr w:type="spellStart"/>
                      <w:r w:rsidRPr="003427A1">
                        <w:rPr>
                          <w:rFonts w:ascii="Courier New" w:hAnsi="Courier New" w:cs="Courier New"/>
                          <w:b/>
                          <w:bCs/>
                          <w:color w:val="5F95FA"/>
                          <w:sz w:val="16"/>
                          <w:szCs w:val="16"/>
                        </w:rPr>
                        <w:t>goSub</w:t>
                      </w:r>
                      <w:proofErr w:type="spellEnd"/>
                      <w:r w:rsidRPr="003427A1">
                        <w:rPr>
                          <w:rFonts w:ascii="Courier New" w:hAnsi="Courier New" w:cs="Courier New"/>
                          <w:color w:val="7CA5A0"/>
                          <w:sz w:val="16"/>
                          <w:szCs w:val="16"/>
                        </w:rPr>
                        <w:t xml:space="preserve"> --label</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successfulCardRefund</w:t>
                      </w:r>
                      <w:proofErr w:type="spellEnd"/>
                    </w:p>
                    <w:p w14:paraId="60559358" w14:textId="77777777" w:rsidR="006079EE" w:rsidRPr="003427A1" w:rsidRDefault="006079EE" w:rsidP="006079EE">
                      <w:pPr>
                        <w:rPr>
                          <w:rFonts w:ascii="Courier New" w:hAnsi="Courier New" w:cs="Courier New"/>
                          <w:sz w:val="16"/>
                          <w:szCs w:val="16"/>
                        </w:rPr>
                      </w:pPr>
                    </w:p>
                    <w:p w14:paraId="4E027A53" w14:textId="77777777" w:rsidR="006079EE" w:rsidRPr="003427A1" w:rsidRDefault="006079EE" w:rsidP="006079EE">
                      <w:pPr>
                        <w:rPr>
                          <w:rFonts w:ascii="Courier New" w:hAnsi="Courier New" w:cs="Courier New"/>
                          <w:sz w:val="16"/>
                          <w:szCs w:val="16"/>
                        </w:rPr>
                      </w:pPr>
                      <w:proofErr w:type="spellStart"/>
                      <w:r w:rsidRPr="003427A1">
                        <w:rPr>
                          <w:rFonts w:ascii="Courier New" w:hAnsi="Courier New" w:cs="Courier New"/>
                          <w:b/>
                          <w:bCs/>
                          <w:color w:val="5F95FA"/>
                          <w:sz w:val="16"/>
                          <w:szCs w:val="16"/>
                        </w:rPr>
                        <w:t>beginSub</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successfulCardRefund</w:t>
                      </w:r>
                      <w:proofErr w:type="spellEnd"/>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567567</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executeScript</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botScriptPath</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proofErr w:type="spellStart"/>
                      <w:r w:rsidRPr="003427A1">
                        <w:rPr>
                          <w:rFonts w:ascii="Courier New" w:hAnsi="Courier New" w:cs="Courier New"/>
                          <w:sz w:val="16"/>
                          <w:szCs w:val="16"/>
                        </w:rPr>
                        <w:t>Refunds_ProcessSingle.wal</w:t>
                      </w:r>
                      <w:proofErr w:type="spellEnd"/>
                      <w:r w:rsidRPr="003427A1">
                        <w:rPr>
                          <w:rFonts w:ascii="Courier New" w:hAnsi="Courier New" w:cs="Courier New"/>
                          <w:sz w:val="16"/>
                          <w:szCs w:val="16"/>
                        </w:rPr>
                        <w:t>"</w:t>
                      </w:r>
                      <w:r w:rsidRPr="003427A1">
                        <w:rPr>
                          <w:rFonts w:ascii="Courier New" w:hAnsi="Courier New" w:cs="Courier New"/>
                          <w:color w:val="7CA5A0"/>
                          <w:sz w:val="16"/>
                          <w:szCs w:val="16"/>
                        </w:rPr>
                        <w:t xml:space="preserve"> --parameters</w:t>
                      </w:r>
                      <w:r w:rsidRPr="003427A1">
                        <w:rPr>
                          <w:rFonts w:ascii="Courier New" w:hAnsi="Courier New" w:cs="Courier New"/>
                          <w:sz w:val="16"/>
                          <w:szCs w:val="16"/>
                        </w:rPr>
                        <w:t xml:space="preserve"> "in_param_ticket=</w:t>
                      </w:r>
                      <w:r w:rsidRPr="003427A1">
                        <w:rPr>
                          <w:rFonts w:ascii="Courier New" w:hAnsi="Courier New" w:cs="Courier New"/>
                          <w:color w:val="D69D85"/>
                          <w:sz w:val="16"/>
                          <w:szCs w:val="16"/>
                        </w:rPr>
                        <w:t>${ticket_number}</w:t>
                      </w:r>
                      <w:r w:rsidRPr="003427A1">
                        <w:rPr>
                          <w:rFonts w:ascii="Courier New" w:hAnsi="Courier New" w:cs="Courier New"/>
                          <w:sz w:val="16"/>
                          <w:szCs w:val="16"/>
                        </w:rPr>
                        <w:t>,in_param_paymentType=</w:t>
                      </w:r>
                      <w:r w:rsidRPr="003427A1">
                        <w:rPr>
                          <w:rFonts w:ascii="Courier New" w:hAnsi="Courier New" w:cs="Courier New"/>
                          <w:color w:val="D69D85"/>
                          <w:sz w:val="16"/>
                          <w:szCs w:val="16"/>
                        </w:rPr>
                        <w:t>${payment_type}</w:t>
                      </w:r>
                      <w:r w:rsidRPr="003427A1">
                        <w:rPr>
                          <w:rFonts w:ascii="Courier New" w:hAnsi="Courier New" w:cs="Courier New"/>
                          <w:sz w:val="16"/>
                          <w:szCs w:val="16"/>
                        </w:rPr>
                        <w:t>,in_param_repaymentAmt=</w:t>
                      </w:r>
                      <w:r w:rsidRPr="003427A1">
                        <w:rPr>
                          <w:rFonts w:ascii="Courier New" w:hAnsi="Courier New" w:cs="Courier New"/>
                          <w:color w:val="D69D85"/>
                          <w:sz w:val="16"/>
                          <w:szCs w:val="16"/>
                        </w:rPr>
                        <w:t>${payment_value}</w:t>
                      </w:r>
                      <w:r w:rsidRPr="003427A1">
                        <w:rPr>
                          <w:rFonts w:ascii="Courier New" w:hAnsi="Courier New" w:cs="Courier New"/>
                          <w:sz w:val="16"/>
                          <w:szCs w:val="16"/>
                        </w:rPr>
                        <w:t>"</w:t>
                      </w:r>
                      <w:r w:rsidRPr="003427A1">
                        <w:rPr>
                          <w:rFonts w:ascii="Courier New" w:hAnsi="Courier New" w:cs="Courier New"/>
                          <w:color w:val="7CA5A0"/>
                          <w:sz w:val="16"/>
                          <w:szCs w:val="16"/>
                        </w:rPr>
                        <w:t xml:space="preserve"> --output</w:t>
                      </w:r>
                      <w:r w:rsidRPr="003427A1">
                        <w:rPr>
                          <w:rFonts w:ascii="Courier New" w:hAnsi="Courier New" w:cs="Courier New"/>
                          <w:sz w:val="16"/>
                          <w:szCs w:val="16"/>
                        </w:rPr>
                        <w:t xml:space="preserve"> "out_success=</w:t>
                      </w:r>
                      <w:r w:rsidRPr="003427A1">
                        <w:rPr>
                          <w:rFonts w:ascii="Courier New" w:hAnsi="Courier New" w:cs="Courier New"/>
                          <w:color w:val="D69D85"/>
                          <w:sz w:val="16"/>
                          <w:szCs w:val="16"/>
                        </w:rPr>
                        <w:t>${out_success}</w:t>
                      </w:r>
                      <w:r w:rsidRPr="003427A1">
                        <w:rPr>
                          <w:rFonts w:ascii="Courier New" w:hAnsi="Courier New" w:cs="Courier New"/>
                          <w:sz w:val="16"/>
                          <w:szCs w:val="16"/>
                        </w:rPr>
                        <w:t>,out_code=</w:t>
                      </w:r>
                      <w:r w:rsidRPr="003427A1">
                        <w:rPr>
                          <w:rFonts w:ascii="Courier New" w:hAnsi="Courier New" w:cs="Courier New"/>
                          <w:color w:val="D69D85"/>
                          <w:sz w:val="16"/>
                          <w:szCs w:val="16"/>
                        </w:rPr>
                        <w:t>${out_code}</w:t>
                      </w:r>
                      <w:r w:rsidRPr="003427A1">
                        <w:rPr>
                          <w:rFonts w:ascii="Courier New" w:hAnsi="Courier New" w:cs="Courier New"/>
                          <w:sz w:val="16"/>
                          <w:szCs w:val="16"/>
                        </w:rPr>
                        <w:t>,out_desc=</w:t>
                      </w:r>
                      <w:r w:rsidRPr="003427A1">
                        <w:rPr>
                          <w:rFonts w:ascii="Courier New" w:hAnsi="Courier New" w:cs="Courier New"/>
                          <w:color w:val="D69D85"/>
                          <w:sz w:val="16"/>
                          <w:szCs w:val="16"/>
                        </w:rPr>
                        <w:t>${out_desc}</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expectedValue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00</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actualValue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out_code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r w:rsidRPr="003427A1">
                        <w:rPr>
                          <w:rFonts w:ascii="Courier New" w:hAnsi="Courier New" w:cs="Courier New"/>
                          <w:b/>
                          <w:bCs/>
                          <w:color w:val="5F95FA"/>
                          <w:sz w:val="16"/>
                          <w:szCs w:val="16"/>
                        </w:rPr>
                        <w:t>    assert</w:t>
                      </w:r>
                      <w:r w:rsidRPr="003427A1">
                        <w:rPr>
                          <w:rFonts w:ascii="Courier New" w:hAnsi="Courier New" w:cs="Courier New"/>
                          <w:color w:val="7CA5A0"/>
                          <w:sz w:val="16"/>
                          <w:szCs w:val="16"/>
                        </w:rPr>
                        <w:t xml:space="preserve"> --message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rpa:subName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--left</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out_code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--operator</w:t>
                      </w:r>
                      <w:r w:rsidRPr="003427A1">
                        <w:rPr>
                          <w:rFonts w:ascii="Courier New" w:hAnsi="Courier New" w:cs="Courier New"/>
                          <w:sz w:val="16"/>
                          <w:szCs w:val="16"/>
                        </w:rPr>
                        <w:t xml:space="preserve"> "</w:t>
                      </w:r>
                      <w:proofErr w:type="spellStart"/>
                      <w:r w:rsidRPr="003427A1">
                        <w:rPr>
                          <w:rFonts w:ascii="Courier New" w:hAnsi="Courier New" w:cs="Courier New"/>
                          <w:sz w:val="16"/>
                          <w:szCs w:val="16"/>
                        </w:rPr>
                        <w:t>Equal_To</w:t>
                      </w:r>
                      <w:proofErr w:type="spellEnd"/>
                      <w:r w:rsidRPr="003427A1">
                        <w:rPr>
                          <w:rFonts w:ascii="Courier New" w:hAnsi="Courier New" w:cs="Courier New"/>
                          <w:sz w:val="16"/>
                          <w:szCs w:val="16"/>
                        </w:rPr>
                        <w:t>"</w:t>
                      </w:r>
                      <w:r w:rsidRPr="003427A1">
                        <w:rPr>
                          <w:rFonts w:ascii="Courier New" w:hAnsi="Courier New" w:cs="Courier New"/>
                          <w:color w:val="7CA5A0"/>
                          <w:sz w:val="16"/>
                          <w:szCs w:val="16"/>
                        </w:rPr>
                        <w:t xml:space="preserve"> --right</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expectedValue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sz w:val="16"/>
                          <w:szCs w:val="16"/>
                        </w:rPr>
                        <w:br/>
                        <w:t>    </w:t>
                      </w:r>
                      <w:r w:rsidRPr="003427A1">
                        <w:rPr>
                          <w:rFonts w:ascii="Courier New" w:hAnsi="Courier New" w:cs="Courier New"/>
                          <w:sz w:val="16"/>
                          <w:szCs w:val="16"/>
                        </w:rPr>
                        <w:br/>
                      </w:r>
                      <w:proofErr w:type="spellStart"/>
                      <w:r w:rsidRPr="003427A1">
                        <w:rPr>
                          <w:rFonts w:ascii="Courier New" w:hAnsi="Courier New" w:cs="Courier New"/>
                          <w:b/>
                          <w:bCs/>
                          <w:color w:val="5F95FA"/>
                          <w:sz w:val="16"/>
                          <w:szCs w:val="16"/>
                        </w:rPr>
                        <w:t>endSub</w:t>
                      </w:r>
                      <w:proofErr w:type="spellEnd"/>
                    </w:p>
                    <w:p w14:paraId="33D6741B" w14:textId="77777777" w:rsidR="006079EE" w:rsidRDefault="006079EE" w:rsidP="006079EE"/>
                    <w:p w14:paraId="4530ECF3" w14:textId="77777777" w:rsidR="006079EE" w:rsidRDefault="006079EE" w:rsidP="006079EE"/>
                  </w:txbxContent>
                </v:textbox>
                <w10:anchorlock/>
              </v:shape>
            </w:pict>
          </mc:Fallback>
        </mc:AlternateContent>
      </w:r>
    </w:p>
    <w:p w14:paraId="28CC53D1" w14:textId="16EE7AB3" w:rsidR="00674ED5" w:rsidRDefault="00674ED5" w:rsidP="00674ED5"/>
    <w:p w14:paraId="55E5D79A" w14:textId="05161ACB" w:rsidR="00163C2D" w:rsidRDefault="00E60FD1" w:rsidP="00674ED5">
      <w:r>
        <w:t>C</w:t>
      </w:r>
      <w:r w:rsidR="003427A1">
        <w:t xml:space="preserve">reate a similar test case called </w:t>
      </w:r>
      <w:proofErr w:type="spellStart"/>
      <w:r w:rsidR="003427A1" w:rsidRPr="003427A1">
        <w:rPr>
          <w:i/>
          <w:iCs/>
        </w:rPr>
        <w:t>cashRefundNotAccepted</w:t>
      </w:r>
      <w:proofErr w:type="spellEnd"/>
      <w:r w:rsidR="003427A1">
        <w:t xml:space="preserve"> which expects error code 02 </w:t>
      </w:r>
      <w:r>
        <w:t xml:space="preserve">from </w:t>
      </w:r>
      <w:r w:rsidR="003427A1">
        <w:t>the following parameters</w:t>
      </w:r>
      <w:r w:rsidR="006079EE">
        <w:t>:</w:t>
      </w:r>
    </w:p>
    <w:p w14:paraId="6009EB65" w14:textId="77777777" w:rsidR="006079EE" w:rsidRDefault="006079EE" w:rsidP="00674ED5"/>
    <w:p w14:paraId="5AC06225" w14:textId="23B0443A" w:rsidR="003427A1" w:rsidRPr="003427A1" w:rsidRDefault="006079EE" w:rsidP="00674ED5">
      <w:pPr>
        <w:rPr>
          <w:rFonts w:ascii="Courier New" w:hAnsi="Courier New" w:cs="Courier New"/>
          <w:sz w:val="16"/>
          <w:szCs w:val="16"/>
        </w:rPr>
      </w:pPr>
      <w:r w:rsidRPr="006079EE">
        <w:rPr>
          <w:rFonts w:ascii="Courier New" w:hAnsi="Courier New" w:cs="Courier New"/>
          <w:noProof/>
          <w:color w:val="57A64A"/>
          <w:sz w:val="16"/>
          <w:szCs w:val="16"/>
        </w:rPr>
        <mc:AlternateContent>
          <mc:Choice Requires="wps">
            <w:drawing>
              <wp:inline distT="0" distB="0" distL="0" distR="0" wp14:anchorId="1CAC4612" wp14:editId="5C8626E9">
                <wp:extent cx="6188710" cy="514350"/>
                <wp:effectExtent l="0" t="0" r="21590" b="1905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514350"/>
                        </a:xfrm>
                        <a:prstGeom prst="rect">
                          <a:avLst/>
                        </a:prstGeom>
                        <a:solidFill>
                          <a:srgbClr val="FFFFFF"/>
                        </a:solidFill>
                        <a:ln w="9525">
                          <a:solidFill>
                            <a:srgbClr val="000000"/>
                          </a:solidFill>
                          <a:miter lim="800000"/>
                          <a:headEnd/>
                          <a:tailEnd/>
                        </a:ln>
                      </wps:spPr>
                      <wps:txbx>
                        <w:txbxContent>
                          <w:p w14:paraId="2CD15753" w14:textId="35281495" w:rsidR="006079EE" w:rsidRPr="003427A1"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453445</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Cash</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w:t>
                            </w:r>
                            <w:r w:rsidRPr="003427A1">
                              <w:rPr>
                                <w:rFonts w:ascii="Courier New" w:hAnsi="Courier New" w:cs="Courier New"/>
                                <w:sz w:val="16"/>
                                <w:szCs w:val="16"/>
                              </w:rPr>
                              <w:br/>
                              <w:t>    </w:t>
                            </w:r>
                          </w:p>
                          <w:p w14:paraId="760FC4B2" w14:textId="77777777" w:rsidR="006079EE" w:rsidRDefault="006079EE" w:rsidP="006079EE"/>
                          <w:p w14:paraId="55F9CDAF"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 w14:anchorId="1CAC4612" id="_x0000_s1029" type="#_x0000_t202" style="width:487.3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85cFQIAACYEAAAOAAAAZHJzL2Uyb0RvYy54bWysU81u2zAMvg/YOwi6L47TpE2NOEWXLsOA&#10;7gfo9gC0LMfCZFGTlNjd04+S0zTotsswHQRSpD6SH8nVzdBpdpDOKzQlzydTzqQRWCuzK/m3r9s3&#10;S858AFODRiNL/ig9v1m/frXqbSFn2KKupWMEYnzR25K3Idgiy7xoZQd+glYaMjboOgikul1WO+gJ&#10;vdPZbDq9zHp0tXUopPf0ejca+TrhN40U4XPTeBmYLjnlFtLt0l3FO1uvoNg5sK0SxzTgH7LoQBkK&#10;eoK6gwBs79RvUJ0SDj02YSKwy7BplJCpBqomn76o5qEFK1MtRI63J5r8/4MVnw4P9otjYXiLAzUw&#10;FeHtPYrvnhnctGB28tY57FsJNQXOI2VZb31x/Bqp9oWPIFX/EWtqMuwDJqChcV1khepkhE4NeDyR&#10;LofABD1e5svlVU4mQbZFPr9YpK5kUDz9ts6H9xI7FoWSO2pqQofDvQ8xGyieXGIwj1rVW6V1Utyu&#10;2mjHDkADsE0nFfDCTRvWl/x6MVuMBPwVYprOnyA6FWiStepKvjw5QRFpe2fqNGcBlB5lSlmbI4+R&#10;upHEMFQDU3XJL2KASGuF9SMR63AcXFo0Elp0PznraWhL7n/swUnO9AdDzbnO5/M45UmZL65mpLhz&#10;S3VuASMIquSBs1HchLQZkTeDt9TERiV+nzM5pkzDmGg/Lk6c9nM9eT2v9/oXAAAA//8DAFBLAwQU&#10;AAYACAAAACEATnWF9dsAAAAEAQAADwAAAGRycy9kb3ducmV2LnhtbEyPwU7DMAyG70i8Q2QkLmhL&#10;B1O3laYTQgLBbYwJrlnjtRWJU5KsK2+P4QIXS9b/6/Pncj06KwYMsfOkYDbNQCDV3nTUKNi9PkyW&#10;IGLSZLT1hAq+MMK6Oj8rdWH8iV5w2KZGMIRioRW0KfWFlLFu0ek49T0SZwcfnE68hkaaoE8Md1Ze&#10;Z1kune6IL7S6x/sW64/t0SlYzp+G9/h8s3mr84NdpavF8PgZlLq8GO9uQSQc018ZfvRZHSp22vsj&#10;mSisAn4k/U7OVot5DmLP4FkGsirlf/nqGwAA//8DAFBLAQItABQABgAIAAAAIQC2gziS/gAAAOEB&#10;AAATAAAAAAAAAAAAAAAAAAAAAABbQ29udGVudF9UeXBlc10ueG1sUEsBAi0AFAAGAAgAAAAhADj9&#10;If/WAAAAlAEAAAsAAAAAAAAAAAAAAAAALwEAAF9yZWxzLy5yZWxzUEsBAi0AFAAGAAgAAAAhACPP&#10;zlwVAgAAJgQAAA4AAAAAAAAAAAAAAAAALgIAAGRycy9lMm9Eb2MueG1sUEsBAi0AFAAGAAgAAAAh&#10;AE51hfXbAAAABAEAAA8AAAAAAAAAAAAAAAAAbwQAAGRycy9kb3ducmV2LnhtbFBLBQYAAAAABAAE&#10;APMAAAB3BQAAAAA=&#10;">
                <v:textbox>
                  <w:txbxContent>
                    <w:p w14:paraId="2CD15753" w14:textId="35281495" w:rsidR="006079EE" w:rsidRPr="003427A1"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453445</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Cash</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w:t>
                      </w:r>
                      <w:r w:rsidRPr="003427A1">
                        <w:rPr>
                          <w:rFonts w:ascii="Courier New" w:hAnsi="Courier New" w:cs="Courier New"/>
                          <w:sz w:val="16"/>
                          <w:szCs w:val="16"/>
                        </w:rPr>
                        <w:br/>
                        <w:t>    </w:t>
                      </w:r>
                    </w:p>
                    <w:p w14:paraId="760FC4B2" w14:textId="77777777" w:rsidR="006079EE" w:rsidRDefault="006079EE" w:rsidP="006079EE"/>
                    <w:p w14:paraId="55F9CDAF" w14:textId="77777777" w:rsidR="006079EE" w:rsidRDefault="006079EE" w:rsidP="006079EE"/>
                  </w:txbxContent>
                </v:textbox>
                <w10:anchorlock/>
              </v:shape>
            </w:pict>
          </mc:Fallback>
        </mc:AlternateContent>
      </w:r>
      <w:r w:rsidR="003427A1">
        <w:br/>
      </w:r>
    </w:p>
    <w:p w14:paraId="13257F17" w14:textId="208950A0" w:rsidR="003427A1" w:rsidRDefault="003427A1" w:rsidP="00674ED5"/>
    <w:p w14:paraId="6A44CCB7" w14:textId="66550E0B" w:rsidR="00E60FD1" w:rsidRDefault="003427A1" w:rsidP="00E60FD1">
      <w:r>
        <w:t xml:space="preserve">And </w:t>
      </w:r>
      <w:proofErr w:type="spellStart"/>
      <w:r w:rsidRPr="003427A1">
        <w:rPr>
          <w:i/>
          <w:iCs/>
        </w:rPr>
        <w:t>invalidRefundAmount</w:t>
      </w:r>
      <w:proofErr w:type="spellEnd"/>
      <w:r>
        <w:t xml:space="preserve"> </w:t>
      </w:r>
      <w:r>
        <w:t xml:space="preserve">which expects </w:t>
      </w:r>
      <w:r w:rsidR="00E60FD1">
        <w:t>error code 0</w:t>
      </w:r>
      <w:r w:rsidR="00E60FD1">
        <w:t>3</w:t>
      </w:r>
      <w:r w:rsidR="00E60FD1">
        <w:t xml:space="preserve"> from the following parameters:</w:t>
      </w:r>
    </w:p>
    <w:p w14:paraId="4EE6D79A" w14:textId="6C6E7F77" w:rsidR="003427A1" w:rsidRDefault="003427A1" w:rsidP="00674ED5"/>
    <w:p w14:paraId="7108D3D8" w14:textId="77777777" w:rsidR="006079EE" w:rsidRDefault="006079EE" w:rsidP="00674ED5"/>
    <w:p w14:paraId="253E37C5" w14:textId="6EC4D519" w:rsidR="003427A1" w:rsidRDefault="006079EE" w:rsidP="00674ED5">
      <w:r w:rsidRPr="006079EE">
        <w:rPr>
          <w:rFonts w:ascii="Courier New" w:hAnsi="Courier New" w:cs="Courier New"/>
          <w:noProof/>
          <w:color w:val="57A64A"/>
          <w:sz w:val="16"/>
          <w:szCs w:val="16"/>
        </w:rPr>
        <mc:AlternateContent>
          <mc:Choice Requires="wps">
            <w:drawing>
              <wp:inline distT="0" distB="0" distL="0" distR="0" wp14:anchorId="10302169" wp14:editId="392A2A2D">
                <wp:extent cx="6188710" cy="514350"/>
                <wp:effectExtent l="0" t="0" r="21590" b="1905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514350"/>
                        </a:xfrm>
                        <a:prstGeom prst="rect">
                          <a:avLst/>
                        </a:prstGeom>
                        <a:solidFill>
                          <a:srgbClr val="FFFFFF"/>
                        </a:solidFill>
                        <a:ln w="9525">
                          <a:solidFill>
                            <a:srgbClr val="000000"/>
                          </a:solidFill>
                          <a:miter lim="800000"/>
                          <a:headEnd/>
                          <a:tailEnd/>
                        </a:ln>
                      </wps:spPr>
                      <wps:txbx>
                        <w:txbxContent>
                          <w:p w14:paraId="5CAA9C6E" w14:textId="29628096" w:rsidR="006079EE" w:rsidRPr="003427A1" w:rsidRDefault="006079EE" w:rsidP="006079EE">
                            <w:pPr>
                              <w:rPr>
                                <w:rFonts w:ascii="Courier New" w:hAnsi="Courier New" w:cs="Courier New"/>
                                <w:sz w:val="16"/>
                                <w:szCs w:val="16"/>
                              </w:rPr>
                            </w:pPr>
                            <w:r>
                              <w:rPr>
                                <w:rFonts w:ascii="Courier New" w:hAnsi="Courier New" w:cs="Courier New"/>
                                <w:b/>
                                <w:bCs/>
                                <w:color w:val="5F95FA"/>
                                <w:sz w:val="16"/>
                                <w:szCs w:val="16"/>
                              </w:rPr>
                              <w:t xml:space="preserve">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087877</w:t>
                            </w:r>
                            <w:r w:rsidRPr="003427A1">
                              <w:rPr>
                                <w:rFonts w:ascii="Courier New" w:hAnsi="Courier New" w:cs="Courier New"/>
                                <w:sz w:val="16"/>
                                <w:szCs w:val="16"/>
                              </w:rPr>
                              <w:br/>
                            </w:r>
                            <w:r w:rsidRPr="003427A1">
                              <w:rPr>
                                <w:rFonts w:ascii="Courier New" w:hAnsi="Courier New" w:cs="Courier New"/>
                                <w:b/>
                                <w:bCs/>
                                <w:color w:val="5F95FA"/>
                                <w:sz w:val="16"/>
                                <w:szCs w:val="16"/>
                              </w:rPr>
                              <w:t>  </w:t>
                            </w:r>
                            <w:r>
                              <w:rPr>
                                <w:rFonts w:ascii="Courier New" w:hAnsi="Courier New" w:cs="Courier New"/>
                                <w:b/>
                                <w:bCs/>
                                <w:color w:val="5F95FA"/>
                                <w:sz w:val="16"/>
                                <w:szCs w:val="16"/>
                              </w:rPr>
                              <w:t xml:space="preserve"> </w:t>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870000</w:t>
                            </w:r>
                            <w:r w:rsidRPr="003427A1">
                              <w:rPr>
                                <w:rFonts w:ascii="Courier New" w:hAnsi="Courier New" w:cs="Courier New"/>
                                <w:sz w:val="16"/>
                                <w:szCs w:val="16"/>
                              </w:rPr>
                              <w:br/>
                              <w:t>    </w:t>
                            </w:r>
                            <w:r w:rsidRPr="003427A1">
                              <w:rPr>
                                <w:rFonts w:ascii="Courier New" w:hAnsi="Courier New" w:cs="Courier New"/>
                                <w:sz w:val="16"/>
                                <w:szCs w:val="16"/>
                              </w:rPr>
                              <w:br/>
                            </w:r>
                          </w:p>
                          <w:p w14:paraId="183FFF08" w14:textId="77777777" w:rsidR="006079EE" w:rsidRDefault="006079EE" w:rsidP="006079EE"/>
                          <w:p w14:paraId="6A278BED"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 w14:anchorId="10302169" id="_x0000_s1030" type="#_x0000_t202" style="width:487.3pt;height:4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lTyFAIAACYEAAAOAAAAZHJzL2Uyb0RvYy54bWysU81u2zAMvg/YOwi6L46zpE2NOEWXLsOA&#10;7gfo9gCyLMfCZFGjlNjd05eS0zTotsswHQRSpD6SH8nV9dAZdlDoNdiS55MpZ8pKqLXdlfz7t+2b&#10;JWc+CFsLA1aV/EF5fr1+/WrVu0LNoAVTK2QEYn3Ru5K3Ibgiy7xsVSf8BJyyZGwAOxFIxV1Wo+gJ&#10;vTPZbDq9yHrA2iFI5T293o5Gvk74TaNk+NI0XgVmSk65hXRjuqt4Z+uVKHYoXKvlMQ3xD1l0QlsK&#10;eoK6FUGwPerfoDotETw0YSKhy6BptFSpBqomn76o5r4VTqVaiBzvTjT5/wcrPx/u3VdkYXgHAzUw&#10;FeHdHcgfnlnYtMLu1A0i9K0SNQXOI2VZ73xx/Bqp9oWPIFX/CWpqstgHSEBDg11khepkhE4NeDiR&#10;robAJD1e5MvlZU4mSbZFPn+7SF3JRPH026EPHxR0LAolR2pqQheHOx9iNqJ4conBPBhdb7UxScFd&#10;tTHIDoIGYJtOKuCFm7GsL/nVYrYYCfgrxDSdP0F0OtAkG92VfHlyEkWk7b2t05wFoc0oU8rGHnmM&#10;1I0khqEamK5LPo8BIq0V1A9ELMI4uLRoJLSAvzjraWhL7n/uBSrOzEdLzbnK5/M45UmZLy5npOC5&#10;pTq3CCsJquSBs1HchLQZkTcLN9TERid+nzM5pkzDmGg/Lk6c9nM9eT2v9/oRAAD//wMAUEsDBBQA&#10;BgAIAAAAIQBOdYX12wAAAAQBAAAPAAAAZHJzL2Rvd25yZXYueG1sTI/BTsMwDIbvSLxDZCQuaEsH&#10;U7eVphNCAsFtjAmuWeO1FYlTkqwrb4/hAhdL1v/r8+dyPTorBgyx86RgNs1AINXedNQo2L0+TJYg&#10;YtJktPWECr4wwro6Pyt1YfyJXnDYpkYwhGKhFbQp9YWUsW7R6Tj1PRJnBx+cTryGRpqgTwx3Vl5n&#10;WS6d7ogvtLrH+xbrj+3RKVjOn4b3+Hyzeavzg12lq8Xw+BmUurwY725BJBzTXxl+9FkdKnba+yOZ&#10;KKwCfiT9Ts5Wi3kOYs/gWQayKuV/+eobAAD//wMAUEsBAi0AFAAGAAgAAAAhALaDOJL+AAAA4QEA&#10;ABMAAAAAAAAAAAAAAAAAAAAAAFtDb250ZW50X1R5cGVzXS54bWxQSwECLQAUAAYACAAAACEAOP0h&#10;/9YAAACUAQAACwAAAAAAAAAAAAAAAAAvAQAAX3JlbHMvLnJlbHNQSwECLQAUAAYACAAAACEA3sJU&#10;8hQCAAAmBAAADgAAAAAAAAAAAAAAAAAuAgAAZHJzL2Uyb0RvYy54bWxQSwECLQAUAAYACAAAACEA&#10;TnWF9dsAAAAEAQAADwAAAAAAAAAAAAAAAABuBAAAZHJzL2Rvd25yZXYueG1sUEsFBgAAAAAEAAQA&#10;8wAAAHYFAAAAAA==&#10;">
                <v:textbox>
                  <w:txbxContent>
                    <w:p w14:paraId="5CAA9C6E" w14:textId="29628096" w:rsidR="006079EE" w:rsidRPr="003427A1" w:rsidRDefault="006079EE" w:rsidP="006079EE">
                      <w:pPr>
                        <w:rPr>
                          <w:rFonts w:ascii="Courier New" w:hAnsi="Courier New" w:cs="Courier New"/>
                          <w:sz w:val="16"/>
                          <w:szCs w:val="16"/>
                        </w:rPr>
                      </w:pPr>
                      <w:r>
                        <w:rPr>
                          <w:rFonts w:ascii="Courier New" w:hAnsi="Courier New" w:cs="Courier New"/>
                          <w:b/>
                          <w:bCs/>
                          <w:color w:val="5F95FA"/>
                          <w:sz w:val="16"/>
                          <w:szCs w:val="16"/>
                        </w:rPr>
                        <w:t xml:space="preserve">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087877</w:t>
                      </w:r>
                      <w:r w:rsidRPr="003427A1">
                        <w:rPr>
                          <w:rFonts w:ascii="Courier New" w:hAnsi="Courier New" w:cs="Courier New"/>
                          <w:sz w:val="16"/>
                          <w:szCs w:val="16"/>
                        </w:rPr>
                        <w:br/>
                      </w:r>
                      <w:r w:rsidRPr="003427A1">
                        <w:rPr>
                          <w:rFonts w:ascii="Courier New" w:hAnsi="Courier New" w:cs="Courier New"/>
                          <w:b/>
                          <w:bCs/>
                          <w:color w:val="5F95FA"/>
                          <w:sz w:val="16"/>
                          <w:szCs w:val="16"/>
                        </w:rPr>
                        <w:t>  </w:t>
                      </w:r>
                      <w:r>
                        <w:rPr>
                          <w:rFonts w:ascii="Courier New" w:hAnsi="Courier New" w:cs="Courier New"/>
                          <w:b/>
                          <w:bCs/>
                          <w:color w:val="5F95FA"/>
                          <w:sz w:val="16"/>
                          <w:szCs w:val="16"/>
                        </w:rPr>
                        <w:t xml:space="preserve"> </w:t>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870000</w:t>
                      </w:r>
                      <w:r w:rsidRPr="003427A1">
                        <w:rPr>
                          <w:rFonts w:ascii="Courier New" w:hAnsi="Courier New" w:cs="Courier New"/>
                          <w:sz w:val="16"/>
                          <w:szCs w:val="16"/>
                        </w:rPr>
                        <w:br/>
                        <w:t>    </w:t>
                      </w:r>
                      <w:r w:rsidRPr="003427A1">
                        <w:rPr>
                          <w:rFonts w:ascii="Courier New" w:hAnsi="Courier New" w:cs="Courier New"/>
                          <w:sz w:val="16"/>
                          <w:szCs w:val="16"/>
                        </w:rPr>
                        <w:br/>
                      </w:r>
                    </w:p>
                    <w:p w14:paraId="183FFF08" w14:textId="77777777" w:rsidR="006079EE" w:rsidRDefault="006079EE" w:rsidP="006079EE"/>
                    <w:p w14:paraId="6A278BED" w14:textId="77777777" w:rsidR="006079EE" w:rsidRDefault="006079EE" w:rsidP="006079EE"/>
                  </w:txbxContent>
                </v:textbox>
                <w10:anchorlock/>
              </v:shape>
            </w:pict>
          </mc:Fallback>
        </mc:AlternateContent>
      </w:r>
    </w:p>
    <w:p w14:paraId="78F53A9D" w14:textId="33C900A7" w:rsidR="003427A1" w:rsidRDefault="003427A1" w:rsidP="00674ED5">
      <w:pPr>
        <w:rPr>
          <w:rFonts w:ascii="Courier New" w:hAnsi="Courier New" w:cs="Courier New"/>
          <w:sz w:val="16"/>
          <w:szCs w:val="16"/>
        </w:rPr>
      </w:pPr>
      <w:r w:rsidRPr="003427A1">
        <w:rPr>
          <w:rFonts w:ascii="Courier New" w:hAnsi="Courier New" w:cs="Courier New"/>
          <w:b/>
          <w:bCs/>
          <w:color w:val="5F95FA"/>
          <w:sz w:val="16"/>
          <w:szCs w:val="16"/>
        </w:rPr>
        <w:t>    </w:t>
      </w:r>
    </w:p>
    <w:p w14:paraId="15ED76BF" w14:textId="77777777" w:rsidR="003427A1" w:rsidRPr="003427A1" w:rsidRDefault="003427A1" w:rsidP="00674ED5">
      <w:pPr>
        <w:rPr>
          <w:rFonts w:ascii="Courier New" w:hAnsi="Courier New" w:cs="Courier New"/>
          <w:sz w:val="16"/>
          <w:szCs w:val="16"/>
        </w:rPr>
      </w:pPr>
    </w:p>
    <w:p w14:paraId="65D1DA19" w14:textId="77777777" w:rsidR="006079EE" w:rsidRDefault="006079EE" w:rsidP="00F820BE"/>
    <w:p w14:paraId="6CD98D44" w14:textId="77777777" w:rsidR="006079EE" w:rsidRDefault="006079EE" w:rsidP="00F820BE"/>
    <w:p w14:paraId="120B9D32" w14:textId="2A5BC133" w:rsidR="003427A1" w:rsidRDefault="003427A1" w:rsidP="00F820BE">
      <w:r>
        <w:t>You should now see the following call graph:</w:t>
      </w:r>
    </w:p>
    <w:p w14:paraId="503EA8F8" w14:textId="77777777" w:rsidR="003427A1" w:rsidRDefault="003427A1" w:rsidP="00F820BE"/>
    <w:p w14:paraId="4E6F9541" w14:textId="629A305F" w:rsidR="00674ED5" w:rsidRDefault="00E92147" w:rsidP="00F820BE">
      <w:r w:rsidRPr="00E92147">
        <w:drawing>
          <wp:inline distT="0" distB="0" distL="0" distR="0" wp14:anchorId="6295B550" wp14:editId="4FF012D9">
            <wp:extent cx="2560320" cy="2600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4848" cy="2604924"/>
                    </a:xfrm>
                    <a:prstGeom prst="rect">
                      <a:avLst/>
                    </a:prstGeom>
                  </pic:spPr>
                </pic:pic>
              </a:graphicData>
            </a:graphic>
          </wp:inline>
        </w:drawing>
      </w:r>
    </w:p>
    <w:p w14:paraId="0F4B549A" w14:textId="77777777" w:rsidR="003427A1" w:rsidRDefault="003427A1" w:rsidP="00F820BE"/>
    <w:p w14:paraId="6DF41C9C" w14:textId="2AAB436A" w:rsidR="00014F49" w:rsidRDefault="00014F49" w:rsidP="00F820BE"/>
    <w:p w14:paraId="0745F275" w14:textId="5421965E" w:rsidR="008F3783" w:rsidRDefault="008F3783" w:rsidP="008F3783">
      <w:pPr>
        <w:pStyle w:val="Heading2"/>
      </w:pPr>
      <w:bookmarkStart w:id="10" w:name="_Toc121846682"/>
      <w:r>
        <w:t>Run the bot</w:t>
      </w:r>
      <w:bookmarkEnd w:id="10"/>
    </w:p>
    <w:p w14:paraId="27927E79" w14:textId="77777777" w:rsidR="008F3783" w:rsidRDefault="008F3783" w:rsidP="00F820BE"/>
    <w:p w14:paraId="38AE665D" w14:textId="0081DC0E" w:rsidR="00E92147" w:rsidRDefault="00E92147" w:rsidP="00F820BE">
      <w:r>
        <w:t>Run the</w:t>
      </w:r>
      <w:r w:rsidR="00674ED5">
        <w:t xml:space="preserve"> bot</w:t>
      </w:r>
      <w:r w:rsidR="003427A1">
        <w:t xml:space="preserve"> without debug (Ctrl+F5)</w:t>
      </w:r>
    </w:p>
    <w:p w14:paraId="5A2029E5" w14:textId="1EF40D09" w:rsidR="00674ED5" w:rsidRDefault="00674ED5" w:rsidP="00F820BE"/>
    <w:p w14:paraId="60D3719A" w14:textId="551294BE" w:rsidR="00674ED5" w:rsidRDefault="003427A1" w:rsidP="00F820BE">
      <w:r>
        <w:t>You should see the following output</w:t>
      </w:r>
      <w:r w:rsidR="00674ED5">
        <w:t>:</w:t>
      </w:r>
    </w:p>
    <w:p w14:paraId="7EEAC4EB" w14:textId="0F915B04" w:rsidR="00E92147" w:rsidRDefault="00E92147" w:rsidP="00F820BE"/>
    <w:p w14:paraId="647FF77E" w14:textId="4F558464" w:rsidR="00E92147" w:rsidRPr="00E92147" w:rsidRDefault="00E92147" w:rsidP="00E92147">
      <w:pPr>
        <w:rPr>
          <w:rFonts w:ascii="Courier New" w:hAnsi="Courier New" w:cs="Courier New"/>
        </w:rPr>
      </w:pPr>
      <w:r w:rsidRPr="00E92147">
        <w:rPr>
          <w:rFonts w:ascii="Courier New" w:hAnsi="Courier New" w:cs="Courier New"/>
        </w:rPr>
        <w:t>[Info] Finding ticket 567567</w:t>
      </w:r>
    </w:p>
    <w:p w14:paraId="1C46993B" w14:textId="77777777" w:rsidR="00E92147" w:rsidRPr="00E92147" w:rsidRDefault="00E92147" w:rsidP="00E92147">
      <w:pPr>
        <w:rPr>
          <w:rFonts w:ascii="Courier New" w:hAnsi="Courier New" w:cs="Courier New"/>
        </w:rPr>
      </w:pPr>
    </w:p>
    <w:p w14:paraId="5B713AF5" w14:textId="7226A359" w:rsidR="00E92147" w:rsidRPr="00E92147" w:rsidRDefault="00E92147" w:rsidP="00E92147">
      <w:pPr>
        <w:rPr>
          <w:rFonts w:ascii="Courier New" w:hAnsi="Courier New" w:cs="Courier New"/>
        </w:rPr>
      </w:pPr>
      <w:r w:rsidRPr="00E92147">
        <w:rPr>
          <w:rFonts w:ascii="Courier New" w:hAnsi="Courier New" w:cs="Courier New"/>
        </w:rPr>
        <w:t>[Info] Finding ticket 453445</w:t>
      </w:r>
    </w:p>
    <w:p w14:paraId="21EFB0A2" w14:textId="77777777" w:rsidR="00E92147" w:rsidRPr="00E92147" w:rsidRDefault="00E92147" w:rsidP="00E92147">
      <w:pPr>
        <w:rPr>
          <w:rFonts w:ascii="Courier New" w:hAnsi="Courier New" w:cs="Courier New"/>
        </w:rPr>
      </w:pPr>
    </w:p>
    <w:p w14:paraId="0357F259" w14:textId="6AA5B53C" w:rsidR="00E92147" w:rsidRPr="00E92147" w:rsidRDefault="00E92147" w:rsidP="00E92147">
      <w:pPr>
        <w:rPr>
          <w:rFonts w:ascii="Courier New" w:hAnsi="Courier New" w:cs="Courier New"/>
        </w:rPr>
      </w:pPr>
      <w:r w:rsidRPr="00E92147">
        <w:rPr>
          <w:rFonts w:ascii="Courier New" w:hAnsi="Courier New" w:cs="Courier New"/>
        </w:rPr>
        <w:t>[Info] Finding ticket 087877</w:t>
      </w:r>
    </w:p>
    <w:p w14:paraId="5FF8FC59" w14:textId="77777777" w:rsidR="00E92147" w:rsidRPr="00E92147" w:rsidRDefault="00E92147" w:rsidP="00E92147">
      <w:pPr>
        <w:rPr>
          <w:rFonts w:ascii="Courier New" w:hAnsi="Courier New" w:cs="Courier New"/>
        </w:rPr>
      </w:pPr>
    </w:p>
    <w:p w14:paraId="565D74CE" w14:textId="0502175E" w:rsidR="00E92147" w:rsidRPr="00E92147" w:rsidRDefault="00E92147" w:rsidP="00E92147">
      <w:pPr>
        <w:rPr>
          <w:rFonts w:ascii="Courier New" w:hAnsi="Courier New" w:cs="Courier New"/>
        </w:rPr>
      </w:pPr>
      <w:r w:rsidRPr="00E92147">
        <w:rPr>
          <w:rFonts w:ascii="Courier New" w:hAnsi="Courier New" w:cs="Courier New"/>
        </w:rPr>
        <w:t>[Info] Unit tests completed with 0 failures</w:t>
      </w:r>
    </w:p>
    <w:p w14:paraId="541C6DD5" w14:textId="44E12EEA" w:rsidR="00E92147" w:rsidRDefault="00E92147" w:rsidP="00E92147"/>
    <w:p w14:paraId="0DD1A472" w14:textId="025CC0DC" w:rsidR="003427A1" w:rsidRDefault="003427A1" w:rsidP="00E92147">
      <w:r>
        <w:t xml:space="preserve">Note that the website deliberately returns random errors to simulate real life, so you may see error code 98. </w:t>
      </w:r>
    </w:p>
    <w:p w14:paraId="5F46E701" w14:textId="77777777" w:rsidR="003427A1" w:rsidRDefault="003427A1" w:rsidP="00E92147"/>
    <w:p w14:paraId="20AEB0D7" w14:textId="2A8722DA" w:rsidR="00E92147" w:rsidRDefault="006079EE" w:rsidP="00F820BE">
      <w:r>
        <w:t>C</w:t>
      </w:r>
      <w:r w:rsidR="00E92147">
        <w:t xml:space="preserve">ompare your </w:t>
      </w:r>
      <w:r w:rsidR="003427A1">
        <w:t xml:space="preserve">test </w:t>
      </w:r>
      <w:r w:rsidR="00E92147">
        <w:t xml:space="preserve">bot to the completed </w:t>
      </w:r>
      <w:r>
        <w:t>example:</w:t>
      </w:r>
    </w:p>
    <w:p w14:paraId="19C74E44" w14:textId="0E123948" w:rsidR="00E92147" w:rsidRDefault="00E92147" w:rsidP="00F820BE"/>
    <w:p w14:paraId="7A1D3A4D" w14:textId="61D75711" w:rsidR="00E92147" w:rsidRDefault="00E92147" w:rsidP="00E92147">
      <w:pPr>
        <w:rPr>
          <w:lang w:eastAsia="x-none"/>
        </w:rPr>
      </w:pPr>
      <w:r w:rsidRPr="0096603D">
        <w:rPr>
          <w:rFonts w:ascii="Courier New" w:hAnsi="Courier New" w:cs="Courier New"/>
          <w:lang w:eastAsia="x-none"/>
        </w:rPr>
        <w:t>[</w:t>
      </w:r>
      <w:proofErr w:type="spellStart"/>
      <w:r w:rsidRPr="0096603D">
        <w:rPr>
          <w:rFonts w:ascii="Courier New" w:hAnsi="Courier New" w:cs="Courier New"/>
          <w:lang w:eastAsia="x-none"/>
        </w:rPr>
        <w:t>bot_design_lab</w:t>
      </w:r>
      <w:proofErr w:type="spellEnd"/>
      <w:r w:rsidRPr="0096603D">
        <w:rPr>
          <w:rFonts w:ascii="Courier New" w:hAnsi="Courier New" w:cs="Courier New"/>
          <w:lang w:eastAsia="x-none"/>
        </w:rPr>
        <w:t>]\</w:t>
      </w:r>
      <w:r>
        <w:rPr>
          <w:rFonts w:ascii="Courier New" w:hAnsi="Courier New" w:cs="Courier New"/>
          <w:lang w:eastAsia="x-none"/>
        </w:rPr>
        <w:t>Artefacts\</w:t>
      </w:r>
      <w:proofErr w:type="spellStart"/>
      <w:r>
        <w:rPr>
          <w:rFonts w:ascii="Courier New" w:hAnsi="Courier New" w:cs="Courier New"/>
          <w:lang w:eastAsia="x-none"/>
        </w:rPr>
        <w:t>te</w:t>
      </w:r>
      <w:r>
        <w:rPr>
          <w:rFonts w:ascii="Courier New" w:hAnsi="Courier New" w:cs="Courier New"/>
          <w:lang w:eastAsia="x-none"/>
        </w:rPr>
        <w:t>st_refunds_complete</w:t>
      </w:r>
      <w:r w:rsidRPr="0096603D">
        <w:rPr>
          <w:rFonts w:ascii="Courier New" w:hAnsi="Courier New" w:cs="Courier New"/>
          <w:lang w:eastAsia="x-none"/>
        </w:rPr>
        <w:t>.wal</w:t>
      </w:r>
      <w:proofErr w:type="spellEnd"/>
    </w:p>
    <w:p w14:paraId="6C2C49EF" w14:textId="572267D4" w:rsidR="00E92147" w:rsidRDefault="00E92147" w:rsidP="00F820BE"/>
    <w:p w14:paraId="5DF60894" w14:textId="1D50C26A" w:rsidR="003427A1" w:rsidRDefault="003427A1" w:rsidP="00F820BE">
      <w:r>
        <w:t xml:space="preserve">How did your bot compare to the completed bot?  </w:t>
      </w:r>
    </w:p>
    <w:p w14:paraId="3E3F1F58" w14:textId="2F737672" w:rsidR="006079EE" w:rsidRDefault="006079EE" w:rsidP="00F820BE"/>
    <w:p w14:paraId="7B93C562" w14:textId="6F0835DD" w:rsidR="00B30D48" w:rsidRDefault="00B30D48">
      <w:r>
        <w:br w:type="page"/>
      </w:r>
    </w:p>
    <w:p w14:paraId="29074377" w14:textId="4C70989E" w:rsidR="00B30D48" w:rsidRDefault="00356874" w:rsidP="00B30D48">
      <w:pPr>
        <w:pStyle w:val="Heading1"/>
      </w:pPr>
      <w:bookmarkStart w:id="11" w:name="_Toc121846683"/>
      <w:r>
        <w:rPr>
          <w:lang w:val="en-GB"/>
        </w:rPr>
        <w:lastRenderedPageBreak/>
        <w:t xml:space="preserve">Dataset Driven </w:t>
      </w:r>
      <w:r w:rsidR="00B30D48">
        <w:t>Unit Testing</w:t>
      </w:r>
      <w:bookmarkEnd w:id="11"/>
      <w:r w:rsidR="00B30D48">
        <w:t xml:space="preserve"> </w:t>
      </w:r>
    </w:p>
    <w:p w14:paraId="4BE9CB7E" w14:textId="2B239128" w:rsidR="00B30D48" w:rsidRDefault="00B30D48" w:rsidP="00F820BE"/>
    <w:p w14:paraId="3081779D" w14:textId="7E153F92" w:rsidR="00356874" w:rsidRDefault="00B30D48" w:rsidP="00F820BE">
      <w:r>
        <w:t>The test</w:t>
      </w:r>
      <w:r w:rsidR="00356874">
        <w:t xml:space="preserve">s </w:t>
      </w:r>
      <w:r>
        <w:t xml:space="preserve">built in the previous section were ‘hard coded’.  In other words, the </w:t>
      </w:r>
      <w:r w:rsidR="00356874">
        <w:t>they</w:t>
      </w:r>
      <w:r>
        <w:t xml:space="preserve"> were built in </w:t>
      </w:r>
      <w:proofErr w:type="spellStart"/>
      <w:r>
        <w:t>bot</w:t>
      </w:r>
      <w:proofErr w:type="spellEnd"/>
      <w:r>
        <w:t xml:space="preserve"> code and the only way to add tests was by modifying the bot code.   An alternative </w:t>
      </w:r>
      <w:r w:rsidR="00356874">
        <w:t>approach</w:t>
      </w:r>
      <w:r>
        <w:t xml:space="preserve"> is dataset driven testing.  In this approach, tests are written in data files.  </w:t>
      </w:r>
      <w:r w:rsidR="00356874">
        <w:t xml:space="preserve">The bot compares the expected data set with that generated by the bot under test. </w:t>
      </w:r>
      <w:r>
        <w:t xml:space="preserve">The advantage is that </w:t>
      </w:r>
      <w:r w:rsidR="00356874">
        <w:t>test code does not change, only the</w:t>
      </w:r>
      <w:r>
        <w:t xml:space="preserve"> test </w:t>
      </w:r>
      <w:r w:rsidR="00356874">
        <w:t>files.  Use this approach when:</w:t>
      </w:r>
    </w:p>
    <w:p w14:paraId="4206130A" w14:textId="77777777" w:rsidR="00356874" w:rsidRDefault="00356874" w:rsidP="00F820BE"/>
    <w:p w14:paraId="42E1DC41" w14:textId="77777777" w:rsidR="00356874" w:rsidRDefault="00356874" w:rsidP="00356874">
      <w:pPr>
        <w:pStyle w:val="ListParagraph"/>
        <w:numPr>
          <w:ilvl w:val="0"/>
          <w:numId w:val="8"/>
        </w:numPr>
      </w:pPr>
      <w:r>
        <w:t xml:space="preserve">There are a lot of tests </w:t>
      </w:r>
    </w:p>
    <w:p w14:paraId="05AF4A53" w14:textId="2902BA96" w:rsidR="00356874" w:rsidRDefault="00356874" w:rsidP="00356874">
      <w:pPr>
        <w:pStyle w:val="ListParagraph"/>
        <w:numPr>
          <w:ilvl w:val="0"/>
          <w:numId w:val="8"/>
        </w:numPr>
      </w:pPr>
      <w:r>
        <w:t>Tests can be generated as data files</w:t>
      </w:r>
    </w:p>
    <w:p w14:paraId="0E84829A" w14:textId="30F726E6" w:rsidR="00B30D48" w:rsidRDefault="00356874" w:rsidP="00356874">
      <w:pPr>
        <w:pStyle w:val="ListParagraph"/>
        <w:numPr>
          <w:ilvl w:val="0"/>
          <w:numId w:val="8"/>
        </w:numPr>
      </w:pPr>
      <w:r>
        <w:t>Non-technical users are required to add additional tests without RPA knowhow.</w:t>
      </w:r>
    </w:p>
    <w:p w14:paraId="548979F7" w14:textId="233B66EE" w:rsidR="00B30D48" w:rsidRDefault="00B30D48" w:rsidP="00F820BE"/>
    <w:p w14:paraId="494213AF" w14:textId="3DF72DFD" w:rsidR="00356874" w:rsidRPr="008D299E" w:rsidRDefault="00356874" w:rsidP="00356874">
      <w:pPr>
        <w:pStyle w:val="Heading2"/>
      </w:pPr>
      <w:bookmarkStart w:id="12" w:name="_Toc121846684"/>
      <w:r w:rsidRPr="008D299E">
        <w:t>Setup</w:t>
      </w:r>
      <w:bookmarkEnd w:id="12"/>
      <w:r w:rsidRPr="008D299E">
        <w:t xml:space="preserve"> </w:t>
      </w:r>
    </w:p>
    <w:p w14:paraId="06FA0342" w14:textId="4EAC14BB" w:rsidR="00356874" w:rsidRDefault="00356874" w:rsidP="00356874">
      <w:pPr>
        <w:spacing w:before="240"/>
        <w:rPr>
          <w:rFonts w:eastAsia="Times New Roman"/>
        </w:rPr>
      </w:pPr>
      <w:r>
        <w:rPr>
          <w:rFonts w:eastAsia="Times New Roman"/>
        </w:rPr>
        <w:t>Go to the repo:</w:t>
      </w:r>
    </w:p>
    <w:p w14:paraId="405BB6EB" w14:textId="77777777" w:rsidR="00356874" w:rsidRDefault="00356874" w:rsidP="00356874">
      <w:pPr>
        <w:spacing w:before="240"/>
        <w:rPr>
          <w:rFonts w:eastAsia="Times New Roman"/>
        </w:rPr>
      </w:pPr>
      <w:hyperlink r:id="rId19" w:history="1">
        <w:r w:rsidRPr="00BE4E5D">
          <w:rPr>
            <w:rStyle w:val="Hyperlink"/>
            <w:rFonts w:eastAsia="Times New Roman"/>
          </w:rPr>
          <w:t>https://ibm.ent.box.com/folder/154727284550?v=2022-02RPAReportingBotDesign</w:t>
        </w:r>
      </w:hyperlink>
    </w:p>
    <w:p w14:paraId="19853B34" w14:textId="77777777" w:rsidR="00356874" w:rsidRDefault="00356874" w:rsidP="00356874">
      <w:pPr>
        <w:spacing w:before="240"/>
        <w:rPr>
          <w:rFonts w:eastAsia="Times New Roman"/>
        </w:rPr>
      </w:pPr>
      <w:r w:rsidRPr="008A4C5F">
        <w:rPr>
          <w:rFonts w:eastAsia="Times New Roman"/>
        </w:rPr>
        <w:t xml:space="preserve"> </w:t>
      </w:r>
      <w:r>
        <w:rPr>
          <w:rFonts w:eastAsia="Times New Roman"/>
        </w:rPr>
        <w:t xml:space="preserve">Download the </w:t>
      </w:r>
      <w:r w:rsidRPr="00784A8E">
        <w:rPr>
          <w:rFonts w:eastAsia="Times New Roman"/>
          <w:i/>
          <w:iCs/>
        </w:rPr>
        <w:t>Artefacts</w:t>
      </w:r>
      <w:r>
        <w:rPr>
          <w:rFonts w:eastAsia="Times New Roman"/>
        </w:rPr>
        <w:t xml:space="preserve"> folder as a zip.  See below:</w:t>
      </w:r>
    </w:p>
    <w:p w14:paraId="273CE799" w14:textId="77777777" w:rsidR="00356874" w:rsidRDefault="00356874" w:rsidP="00356874">
      <w:pPr>
        <w:spacing w:before="240"/>
        <w:rPr>
          <w:rFonts w:eastAsia="Times New Roman"/>
        </w:rPr>
      </w:pPr>
      <w:r>
        <w:rPr>
          <w:rFonts w:eastAsia="Times New Roman"/>
          <w:noProof/>
        </w:rPr>
        <w:drawing>
          <wp:inline distT="0" distB="0" distL="0" distR="0" wp14:anchorId="63DD7818" wp14:editId="42552ED3">
            <wp:extent cx="6181090" cy="1302385"/>
            <wp:effectExtent l="76200" t="76200" r="67310" b="692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81090" cy="1302385"/>
                    </a:xfrm>
                    <a:prstGeom prst="rect">
                      <a:avLst/>
                    </a:prstGeom>
                    <a:noFill/>
                    <a:ln>
                      <a:noFill/>
                    </a:ln>
                    <a:effectLst>
                      <a:glow rad="63500">
                        <a:schemeClr val="accent3">
                          <a:satMod val="175000"/>
                          <a:alpha val="40000"/>
                        </a:schemeClr>
                      </a:glow>
                    </a:effectLst>
                  </pic:spPr>
                </pic:pic>
              </a:graphicData>
            </a:graphic>
          </wp:inline>
        </w:drawing>
      </w:r>
    </w:p>
    <w:p w14:paraId="668DAAC7" w14:textId="77777777" w:rsidR="00356874" w:rsidRDefault="00356874" w:rsidP="00356874">
      <w:pPr>
        <w:spacing w:before="240"/>
        <w:rPr>
          <w:rFonts w:eastAsia="Times New Roman"/>
        </w:rPr>
      </w:pPr>
      <w:r>
        <w:rPr>
          <w:rFonts w:eastAsia="Times New Roman"/>
        </w:rPr>
        <w:t>The zip must be extracted to the following location:</w:t>
      </w:r>
    </w:p>
    <w:p w14:paraId="38E877A0" w14:textId="226349CA" w:rsidR="00356874" w:rsidRDefault="00356874" w:rsidP="00F820BE"/>
    <w:p w14:paraId="561297DC" w14:textId="22564812" w:rsidR="001A03F7" w:rsidRDefault="001A03F7" w:rsidP="00F820BE">
      <w:hyperlink r:id="rId20" w:history="1">
        <w:r>
          <w:rPr>
            <w:rStyle w:val="Hyperlink"/>
            <w:rFonts w:ascii="Arial" w:hAnsi="Arial" w:cs="Arial"/>
            <w:sz w:val="23"/>
            <w:szCs w:val="23"/>
            <w:shd w:val="clear" w:color="auto" w:fill="F8F8F8"/>
          </w:rPr>
          <w:t>at</w:t>
        </w:r>
      </w:hyperlink>
      <w:r>
        <w:rPr>
          <w:rFonts w:ascii="Arial" w:hAnsi="Arial" w:cs="Arial"/>
          <w:color w:val="1D1C1D"/>
          <w:sz w:val="23"/>
          <w:szCs w:val="23"/>
          <w:shd w:val="clear" w:color="auto" w:fill="F8F8F8"/>
        </w:rPr>
        <w:t> I used IBM RPA to create test cases for an OCR bot. It compared expected output with actual output. Any assertion failures returned the problematic field.</w:t>
      </w:r>
      <w:r>
        <w:rPr>
          <w:rFonts w:ascii="Arial" w:hAnsi="Arial" w:cs="Arial"/>
          <w:color w:val="1D1C1D"/>
          <w:sz w:val="23"/>
          <w:szCs w:val="23"/>
        </w:rPr>
        <w:br/>
      </w:r>
      <w:r>
        <w:rPr>
          <w:rFonts w:ascii="Arial" w:hAnsi="Arial" w:cs="Arial"/>
          <w:color w:val="1D1C1D"/>
          <w:sz w:val="23"/>
          <w:szCs w:val="23"/>
          <w:shd w:val="clear" w:color="auto" w:fill="F8F8F8"/>
        </w:rPr>
        <w:t xml:space="preserve">I found this feature useful for regression testing and as a pre-requisite to checking in the </w:t>
      </w:r>
      <w:proofErr w:type="spellStart"/>
      <w:r>
        <w:rPr>
          <w:rFonts w:ascii="Arial" w:hAnsi="Arial" w:cs="Arial"/>
          <w:color w:val="1D1C1D"/>
          <w:sz w:val="23"/>
          <w:szCs w:val="23"/>
          <w:shd w:val="clear" w:color="auto" w:fill="F8F8F8"/>
        </w:rPr>
        <w:t>code.It</w:t>
      </w:r>
      <w:proofErr w:type="spellEnd"/>
      <w:r>
        <w:rPr>
          <w:rFonts w:ascii="Arial" w:hAnsi="Arial" w:cs="Arial"/>
          <w:color w:val="1D1C1D"/>
          <w:sz w:val="23"/>
          <w:szCs w:val="23"/>
          <w:shd w:val="clear" w:color="auto" w:fill="F8F8F8"/>
        </w:rPr>
        <w:t xml:space="preserve"> is all stand alone. No CI/CD I’m afraid. Attached is the </w:t>
      </w:r>
      <w:proofErr w:type="spellStart"/>
      <w:r>
        <w:rPr>
          <w:rFonts w:ascii="Arial" w:hAnsi="Arial" w:cs="Arial"/>
          <w:color w:val="1D1C1D"/>
          <w:sz w:val="23"/>
          <w:szCs w:val="23"/>
          <w:shd w:val="clear" w:color="auto" w:fill="F8F8F8"/>
        </w:rPr>
        <w:t>wal</w:t>
      </w:r>
      <w:proofErr w:type="spellEnd"/>
      <w:r>
        <w:rPr>
          <w:rFonts w:ascii="Arial" w:hAnsi="Arial" w:cs="Arial"/>
          <w:color w:val="1D1C1D"/>
          <w:sz w:val="23"/>
          <w:szCs w:val="23"/>
          <w:shd w:val="clear" w:color="auto" w:fill="F8F8F8"/>
        </w:rPr>
        <w:t xml:space="preserve"> file. I can demo if you need more info</w:t>
      </w:r>
    </w:p>
    <w:p w14:paraId="6B8BF151" w14:textId="7DBEB732" w:rsidR="006079EE" w:rsidRDefault="006079EE" w:rsidP="006079EE">
      <w:pPr>
        <w:pStyle w:val="Heading1"/>
      </w:pPr>
      <w:bookmarkStart w:id="13" w:name="_Toc121846685"/>
      <w:r>
        <w:lastRenderedPageBreak/>
        <w:t>Conclusion</w:t>
      </w:r>
      <w:bookmarkEnd w:id="13"/>
    </w:p>
    <w:p w14:paraId="1886F83F" w14:textId="72227D7C" w:rsidR="006079EE" w:rsidRDefault="006079EE" w:rsidP="00F820BE"/>
    <w:p w14:paraId="3034E4B3" w14:textId="12A95E80" w:rsidR="00283528" w:rsidRDefault="00283528" w:rsidP="00F820BE">
      <w:r>
        <w:t xml:space="preserve">In this lab we modified an exemplar bot to </w:t>
      </w:r>
      <w:r w:rsidR="00BE785B">
        <w:t xml:space="preserve">create a unit </w:t>
      </w:r>
      <w:r>
        <w:t xml:space="preserve">test </w:t>
      </w:r>
      <w:r w:rsidR="00BE785B">
        <w:t xml:space="preserve">for </w:t>
      </w:r>
      <w:r>
        <w:t>customer refunds.</w:t>
      </w:r>
    </w:p>
    <w:p w14:paraId="4C2C2CC5" w14:textId="55BE61B3" w:rsidR="00674ED5" w:rsidRDefault="00674ED5" w:rsidP="00F820BE"/>
    <w:p w14:paraId="03B6EB98" w14:textId="1B78D859" w:rsidR="00674ED5" w:rsidRDefault="00674ED5" w:rsidP="00F820BE"/>
    <w:p w14:paraId="061095AB" w14:textId="77777777" w:rsidR="00674ED5" w:rsidRDefault="00674ED5" w:rsidP="00F820BE"/>
    <w:p w14:paraId="4BDF0305" w14:textId="77777777" w:rsidR="00014F49" w:rsidRDefault="00014F49" w:rsidP="00F820BE"/>
    <w:p w14:paraId="2A9DBECB" w14:textId="77777777" w:rsidR="00F820BE" w:rsidRDefault="00F820BE" w:rsidP="00855F5A"/>
    <w:p w14:paraId="3E653B2B" w14:textId="4C9BB2BE" w:rsidR="00A80283" w:rsidRDefault="00A80283" w:rsidP="00F12D29"/>
    <w:p w14:paraId="0C24FFDD" w14:textId="47544F14" w:rsidR="002C1979" w:rsidRDefault="002C1979">
      <w:r>
        <w:br w:type="page"/>
      </w:r>
    </w:p>
    <w:p w14:paraId="086A7E52" w14:textId="77777777" w:rsidR="00A80283" w:rsidRDefault="00A80283" w:rsidP="00F12D29"/>
    <w:p w14:paraId="6271CB05" w14:textId="42865C08" w:rsidR="00A80283" w:rsidRDefault="00A80283" w:rsidP="00F12D29"/>
    <w:p w14:paraId="378567E3" w14:textId="77777777" w:rsidR="00A80283" w:rsidRPr="00F12D29" w:rsidRDefault="00A80283" w:rsidP="00F12D29"/>
    <w:p w14:paraId="0E86A7EC" w14:textId="48CC538E" w:rsidR="178959E5" w:rsidRDefault="178959E5" w:rsidP="178959E5">
      <w:pPr>
        <w:rPr>
          <w:szCs w:val="22"/>
        </w:rPr>
      </w:pPr>
    </w:p>
    <w:p w14:paraId="16494641" w14:textId="5588C51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r w:rsidR="00F87933">
        <w:rPr>
          <w:sz w:val="28"/>
          <w:szCs w:val="28"/>
          <w:lang w:eastAsia="x-none"/>
        </w:rPr>
        <w:t>.</w:t>
      </w:r>
    </w:p>
    <w:sectPr w:rsidR="00A63686" w:rsidRPr="00A63686" w:rsidSect="00472111">
      <w:headerReference w:type="default" r:id="rId21"/>
      <w:footerReference w:type="even" r:id="rId22"/>
      <w:footerReference w:type="default" r:id="rId23"/>
      <w:headerReference w:type="first" r:id="rId24"/>
      <w:footerReference w:type="first" r:id="rId25"/>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87FFA" w14:textId="77777777" w:rsidR="00B840EB" w:rsidRDefault="00B840EB">
      <w:r>
        <w:separator/>
      </w:r>
    </w:p>
    <w:p w14:paraId="0B9275FC" w14:textId="77777777" w:rsidR="00B840EB" w:rsidRDefault="00B840EB"/>
  </w:endnote>
  <w:endnote w:type="continuationSeparator" w:id="0">
    <w:p w14:paraId="7DD2F42C" w14:textId="77777777" w:rsidR="00B840EB" w:rsidRDefault="00B840EB">
      <w:r>
        <w:continuationSeparator/>
      </w:r>
    </w:p>
    <w:p w14:paraId="20EE3C30" w14:textId="77777777" w:rsidR="00B840EB" w:rsidRDefault="00B840EB"/>
  </w:endnote>
  <w:endnote w:type="continuationNotice" w:id="1">
    <w:p w14:paraId="6B241E6E" w14:textId="77777777" w:rsidR="00B840EB" w:rsidRDefault="00B840E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4F99631D-3A89-4F38-90F7-36B573CFFA9E}"/>
    <w:embedBold r:id="rId2" w:fontKey="{B507CCF7-99D3-4D66-9040-A89881D3CA81}"/>
    <w:embedItalic r:id="rId3" w:fontKey="{D39BA5C9-3AC1-447E-9B3C-127155882ECC}"/>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24D9FCFE-61BE-41D3-8E2A-86EC7FFDB31C}"/>
  </w:font>
  <w:font w:name="Calibri">
    <w:panose1 w:val="020F0502020204030204"/>
    <w:charset w:val="00"/>
    <w:family w:val="swiss"/>
    <w:pitch w:val="variable"/>
    <w:sig w:usb0="E4002EFF" w:usb1="C200247B" w:usb2="00000009" w:usb3="00000000" w:csb0="000001FF" w:csb1="00000000"/>
    <w:embedRegular r:id="rId5" w:fontKey="{CEC173A2-3F83-48D8-869C-0D1C4C3CE40F}"/>
  </w:font>
  <w:font w:name="Cambria">
    <w:panose1 w:val="02040503050406030204"/>
    <w:charset w:val="00"/>
    <w:family w:val="roman"/>
    <w:pitch w:val="variable"/>
    <w:sig w:usb0="E00006FF" w:usb1="420024FF" w:usb2="02000000" w:usb3="00000000" w:csb0="0000019F" w:csb1="00000000"/>
    <w:embedBold r:id="rId6" w:fontKey="{9D99D4F4-A9D2-4261-90D9-95AD567D0215}"/>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7" w:fontKey="{F35DF72D-16A2-4B4C-A1A8-7ADD5C5ADE33}"/>
    <w:embedBold r:id="rId8" w:fontKey="{9B0E0F2E-6547-4E44-B0B3-6542C36AC290}"/>
  </w:font>
  <w:font w:name="IBM Plex Sans Medium">
    <w:panose1 w:val="020B0603050203000203"/>
    <w:charset w:val="00"/>
    <w:family w:val="swiss"/>
    <w:pitch w:val="variable"/>
    <w:sig w:usb0="A00002EF" w:usb1="5000207B" w:usb2="00000000" w:usb3="00000000" w:csb0="0000019F" w:csb1="00000000"/>
    <w:embedBold r:id="rId9" w:fontKey="{E36AA326-5210-42F9-AB3D-F818006B02BB}"/>
  </w:font>
  <w:font w:name="IBM Plex Sans SemiBold">
    <w:panose1 w:val="020B0703050203000203"/>
    <w:charset w:val="00"/>
    <w:family w:val="swiss"/>
    <w:pitch w:val="variable"/>
    <w:sig w:usb0="A00002EF" w:usb1="5000207B" w:usb2="00000000" w:usb3="00000000" w:csb0="0000019F" w:csb1="00000000"/>
    <w:embedBold r:id="rId10" w:fontKey="{F8E056E2-551A-4C0D-89AA-F60E66736359}"/>
  </w:font>
  <w:font w:name="IBM Plex Sans Light">
    <w:panose1 w:val="020B0403050203000203"/>
    <w:charset w:val="00"/>
    <w:family w:val="swiss"/>
    <w:pitch w:val="variable"/>
    <w:sig w:usb0="A00002EF" w:usb1="5000207B" w:usb2="00000000" w:usb3="00000000" w:csb0="0000019F" w:csb1="00000000"/>
    <w:embedRegular r:id="rId11" w:fontKey="{1DA526A5-8A65-493A-AE35-185896E3B309}"/>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2" w:fontKey="{60BEEFF1-F289-4FDC-8D68-F693FEEFA6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B5748C" w:rsidRDefault="00B5748C"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5748C" w:rsidRDefault="00B5748C"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B5748C" w:rsidRDefault="00B5748C"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5748C" w:rsidRPr="00472111" w:rsidRDefault="00B5748C"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5748C" w:rsidRPr="00472111" w:rsidRDefault="00B5748C"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1B907E" w14:textId="77777777" w:rsidR="00B840EB" w:rsidRDefault="00B840EB">
      <w:r>
        <w:separator/>
      </w:r>
    </w:p>
    <w:p w14:paraId="08830AF1" w14:textId="77777777" w:rsidR="00B840EB" w:rsidRDefault="00B840EB"/>
  </w:footnote>
  <w:footnote w:type="continuationSeparator" w:id="0">
    <w:p w14:paraId="1EF4DB21" w14:textId="77777777" w:rsidR="00B840EB" w:rsidRDefault="00B840EB">
      <w:r>
        <w:continuationSeparator/>
      </w:r>
    </w:p>
    <w:p w14:paraId="32874BD8" w14:textId="77777777" w:rsidR="00B840EB" w:rsidRDefault="00B840EB"/>
  </w:footnote>
  <w:footnote w:type="continuationNotice" w:id="1">
    <w:p w14:paraId="3152A732" w14:textId="77777777" w:rsidR="00B840EB" w:rsidRDefault="00B840E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B5748C" w:rsidRDefault="00B5748C"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w:pict>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09496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8Eu8XeAAAAALAQAADwAAAGRycy9kb3ducmV2LnhtbEyP&#10;TU+DQBCG7yb+h82YeGsXTISCLE1TNfGgB+vHectOAWVnKbsF/PdOT3qbjyfvPFOsZ9uJEQffOlIQ&#10;LyMQSJUzLdUK3t8eFysQPmgyunOECn7Qw7q8vCh0btxErzjuQi04hHyuFTQh9LmUvmrQar90PRLv&#10;Dm6wOnA71NIMeuJw28mbKEqk1S3xhUb3uG2w+t6drAKbPH3cHuvj/XTYfD3Il232OT5nSl1fzZs7&#10;EAHn8AfDWZ/VoWSnvTuR8aJTsIjjLGWWqzRKQJyRKIt5tFewSkGWhfz/Q/kLAAD//wMAUEsBAi0A&#10;FAAGAAgAAAAhALaDOJL+AAAA4QEAABMAAAAAAAAAAAAAAAAAAAAAAFtDb250ZW50X1R5cGVzXS54&#10;bWxQSwECLQAUAAYACAAAACEAOP0h/9YAAACUAQAACwAAAAAAAAAAAAAAAAAvAQAAX3JlbHMvLnJl&#10;bHNQSwECLQAUAAYACAAAACEACe4HD5YCAACHBQAADgAAAAAAAAAAAAAAAAAuAgAAZHJzL2Uyb0Rv&#10;Yy54bWxQSwECLQAUAAYACAAAACEA8Eu8XeAAAAALAQAADwAAAAAAAAAAAAAAAADwBAAAZHJzL2Rv&#10;d25yZXYueG1sUEsFBgAAAAAEAAQA8wAAAP0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5748C" w:rsidRDefault="00B5748C"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FF44635"/>
    <w:multiLevelType w:val="hybridMultilevel"/>
    <w:tmpl w:val="538A5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7B547F"/>
    <w:multiLevelType w:val="hybridMultilevel"/>
    <w:tmpl w:val="A9C6A2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3CA12112"/>
    <w:multiLevelType w:val="hybridMultilevel"/>
    <w:tmpl w:val="ED0C9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DDA0E6C"/>
    <w:multiLevelType w:val="hybridMultilevel"/>
    <w:tmpl w:val="101E9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724466EE"/>
    <w:multiLevelType w:val="hybridMultilevel"/>
    <w:tmpl w:val="088C4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8"/>
  </w:num>
  <w:num w:numId="2">
    <w:abstractNumId w:val="6"/>
  </w:num>
  <w:num w:numId="3">
    <w:abstractNumId w:val="5"/>
  </w:num>
  <w:num w:numId="4">
    <w:abstractNumId w:val="2"/>
  </w:num>
  <w:num w:numId="5">
    <w:abstractNumId w:val="1"/>
  </w:num>
  <w:num w:numId="6">
    <w:abstractNumId w:val="4"/>
  </w:num>
  <w:num w:numId="7">
    <w:abstractNumId w:val="7"/>
  </w:num>
  <w:num w:numId="8">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0" w:nlCheck="1" w:checkStyle="0"/>
  <w:activeWritingStyle w:appName="MSWord" w:lang="en-US"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F49"/>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2C5"/>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6F3"/>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422"/>
    <w:rsid w:val="0006290E"/>
    <w:rsid w:val="00062A69"/>
    <w:rsid w:val="00063033"/>
    <w:rsid w:val="000630F3"/>
    <w:rsid w:val="00063209"/>
    <w:rsid w:val="00063DD4"/>
    <w:rsid w:val="00063F3B"/>
    <w:rsid w:val="0006402D"/>
    <w:rsid w:val="000640A9"/>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2F32"/>
    <w:rsid w:val="00073382"/>
    <w:rsid w:val="0007399C"/>
    <w:rsid w:val="0007399F"/>
    <w:rsid w:val="00073AF4"/>
    <w:rsid w:val="00073CE7"/>
    <w:rsid w:val="00073DFF"/>
    <w:rsid w:val="0007437F"/>
    <w:rsid w:val="0007438A"/>
    <w:rsid w:val="00074B62"/>
    <w:rsid w:val="00074CA6"/>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CC4"/>
    <w:rsid w:val="0009016F"/>
    <w:rsid w:val="00090209"/>
    <w:rsid w:val="00090609"/>
    <w:rsid w:val="000906BF"/>
    <w:rsid w:val="0009113A"/>
    <w:rsid w:val="0009156D"/>
    <w:rsid w:val="0009180C"/>
    <w:rsid w:val="000921D7"/>
    <w:rsid w:val="0009255A"/>
    <w:rsid w:val="00092978"/>
    <w:rsid w:val="00092CF5"/>
    <w:rsid w:val="00092E1E"/>
    <w:rsid w:val="00092E84"/>
    <w:rsid w:val="00092FF8"/>
    <w:rsid w:val="000931BE"/>
    <w:rsid w:val="00093462"/>
    <w:rsid w:val="000939A4"/>
    <w:rsid w:val="00093E94"/>
    <w:rsid w:val="00094289"/>
    <w:rsid w:val="0009440E"/>
    <w:rsid w:val="00094798"/>
    <w:rsid w:val="00094DB3"/>
    <w:rsid w:val="000959B9"/>
    <w:rsid w:val="000960DE"/>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399"/>
    <w:rsid w:val="000A7492"/>
    <w:rsid w:val="000A7956"/>
    <w:rsid w:val="000A7ADD"/>
    <w:rsid w:val="000A7C4A"/>
    <w:rsid w:val="000A7C7A"/>
    <w:rsid w:val="000A7F51"/>
    <w:rsid w:val="000B0019"/>
    <w:rsid w:val="000B007C"/>
    <w:rsid w:val="000B0B66"/>
    <w:rsid w:val="000B0F03"/>
    <w:rsid w:val="000B1162"/>
    <w:rsid w:val="000B1342"/>
    <w:rsid w:val="000B149C"/>
    <w:rsid w:val="000B19DF"/>
    <w:rsid w:val="000B1B4D"/>
    <w:rsid w:val="000B21F7"/>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CEC"/>
    <w:rsid w:val="000C3F31"/>
    <w:rsid w:val="000C410A"/>
    <w:rsid w:val="000C44B5"/>
    <w:rsid w:val="000C4E47"/>
    <w:rsid w:val="000C57CB"/>
    <w:rsid w:val="000C588D"/>
    <w:rsid w:val="000C5910"/>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0F36"/>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AF3"/>
    <w:rsid w:val="000E5B64"/>
    <w:rsid w:val="000E5DFA"/>
    <w:rsid w:val="000E6742"/>
    <w:rsid w:val="000E677C"/>
    <w:rsid w:val="000E6D0F"/>
    <w:rsid w:val="000E775F"/>
    <w:rsid w:val="000F04A3"/>
    <w:rsid w:val="000F11AB"/>
    <w:rsid w:val="000F11BF"/>
    <w:rsid w:val="000F16DE"/>
    <w:rsid w:val="000F25B5"/>
    <w:rsid w:val="000F2876"/>
    <w:rsid w:val="000F2984"/>
    <w:rsid w:val="000F2A1D"/>
    <w:rsid w:val="000F2C67"/>
    <w:rsid w:val="000F2FCB"/>
    <w:rsid w:val="000F39A6"/>
    <w:rsid w:val="000F4A3F"/>
    <w:rsid w:val="000F547C"/>
    <w:rsid w:val="000F56A1"/>
    <w:rsid w:val="000F59A4"/>
    <w:rsid w:val="000F5F17"/>
    <w:rsid w:val="000F6064"/>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6E3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8C7"/>
    <w:rsid w:val="00123E48"/>
    <w:rsid w:val="0012435B"/>
    <w:rsid w:val="00124454"/>
    <w:rsid w:val="0012454E"/>
    <w:rsid w:val="00124F72"/>
    <w:rsid w:val="001253FB"/>
    <w:rsid w:val="00125BF2"/>
    <w:rsid w:val="0012612E"/>
    <w:rsid w:val="0012652D"/>
    <w:rsid w:val="0012657E"/>
    <w:rsid w:val="00127274"/>
    <w:rsid w:val="00127891"/>
    <w:rsid w:val="0013119E"/>
    <w:rsid w:val="001313EF"/>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3E"/>
    <w:rsid w:val="00136195"/>
    <w:rsid w:val="001365FA"/>
    <w:rsid w:val="00136681"/>
    <w:rsid w:val="0013697F"/>
    <w:rsid w:val="00136CA0"/>
    <w:rsid w:val="00137C34"/>
    <w:rsid w:val="001411B4"/>
    <w:rsid w:val="001412B6"/>
    <w:rsid w:val="0014174D"/>
    <w:rsid w:val="001417F9"/>
    <w:rsid w:val="00141B07"/>
    <w:rsid w:val="00141CDF"/>
    <w:rsid w:val="00141EEC"/>
    <w:rsid w:val="00142259"/>
    <w:rsid w:val="00142A70"/>
    <w:rsid w:val="00142F4F"/>
    <w:rsid w:val="0014313D"/>
    <w:rsid w:val="00143565"/>
    <w:rsid w:val="00143670"/>
    <w:rsid w:val="00144006"/>
    <w:rsid w:val="00144BCB"/>
    <w:rsid w:val="00144E9F"/>
    <w:rsid w:val="001451D5"/>
    <w:rsid w:val="0014545F"/>
    <w:rsid w:val="0014572E"/>
    <w:rsid w:val="00145C81"/>
    <w:rsid w:val="00145E2A"/>
    <w:rsid w:val="00145F16"/>
    <w:rsid w:val="0014604D"/>
    <w:rsid w:val="001468E5"/>
    <w:rsid w:val="00146BE2"/>
    <w:rsid w:val="00146D19"/>
    <w:rsid w:val="001472D1"/>
    <w:rsid w:val="0014747E"/>
    <w:rsid w:val="001501DA"/>
    <w:rsid w:val="00150585"/>
    <w:rsid w:val="00150D05"/>
    <w:rsid w:val="00150EE2"/>
    <w:rsid w:val="0015103A"/>
    <w:rsid w:val="00151073"/>
    <w:rsid w:val="00151160"/>
    <w:rsid w:val="00151A17"/>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74"/>
    <w:rsid w:val="00161DDA"/>
    <w:rsid w:val="00161FF9"/>
    <w:rsid w:val="001626D7"/>
    <w:rsid w:val="001629FC"/>
    <w:rsid w:val="001637DD"/>
    <w:rsid w:val="00163879"/>
    <w:rsid w:val="00163C2D"/>
    <w:rsid w:val="00163D31"/>
    <w:rsid w:val="00163E69"/>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2DBB"/>
    <w:rsid w:val="001730E2"/>
    <w:rsid w:val="00173EAD"/>
    <w:rsid w:val="00173F41"/>
    <w:rsid w:val="0017435A"/>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5B8"/>
    <w:rsid w:val="00191C6C"/>
    <w:rsid w:val="00192182"/>
    <w:rsid w:val="0019267F"/>
    <w:rsid w:val="00192CA3"/>
    <w:rsid w:val="00193B42"/>
    <w:rsid w:val="001940A2"/>
    <w:rsid w:val="00194389"/>
    <w:rsid w:val="00194D46"/>
    <w:rsid w:val="00194ED9"/>
    <w:rsid w:val="0019590E"/>
    <w:rsid w:val="00195C79"/>
    <w:rsid w:val="00195F6C"/>
    <w:rsid w:val="00196320"/>
    <w:rsid w:val="001972CB"/>
    <w:rsid w:val="0019755A"/>
    <w:rsid w:val="001A0208"/>
    <w:rsid w:val="001A0348"/>
    <w:rsid w:val="001A03F7"/>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4D0"/>
    <w:rsid w:val="001A6C20"/>
    <w:rsid w:val="001A7492"/>
    <w:rsid w:val="001A770F"/>
    <w:rsid w:val="001A79C6"/>
    <w:rsid w:val="001B01F7"/>
    <w:rsid w:val="001B05C8"/>
    <w:rsid w:val="001B0B39"/>
    <w:rsid w:val="001B12F4"/>
    <w:rsid w:val="001B134D"/>
    <w:rsid w:val="001B1DB2"/>
    <w:rsid w:val="001B1DC9"/>
    <w:rsid w:val="001B231C"/>
    <w:rsid w:val="001B247D"/>
    <w:rsid w:val="001B2649"/>
    <w:rsid w:val="001B2783"/>
    <w:rsid w:val="001B4B05"/>
    <w:rsid w:val="001B4F76"/>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4F0D"/>
    <w:rsid w:val="001C50A2"/>
    <w:rsid w:val="001C57DA"/>
    <w:rsid w:val="001C5FA7"/>
    <w:rsid w:val="001C6207"/>
    <w:rsid w:val="001C6ADA"/>
    <w:rsid w:val="001C6F26"/>
    <w:rsid w:val="001C7451"/>
    <w:rsid w:val="001D00FF"/>
    <w:rsid w:val="001D0595"/>
    <w:rsid w:val="001D0D79"/>
    <w:rsid w:val="001D1D20"/>
    <w:rsid w:val="001D1DF6"/>
    <w:rsid w:val="001D217A"/>
    <w:rsid w:val="001D2389"/>
    <w:rsid w:val="001D2BA4"/>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4A7"/>
    <w:rsid w:val="001E4D71"/>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82A"/>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305"/>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00C"/>
    <w:rsid w:val="00221330"/>
    <w:rsid w:val="002216FD"/>
    <w:rsid w:val="002218B1"/>
    <w:rsid w:val="002220EB"/>
    <w:rsid w:val="002224C5"/>
    <w:rsid w:val="00222991"/>
    <w:rsid w:val="00222F8C"/>
    <w:rsid w:val="002233DB"/>
    <w:rsid w:val="00223DB5"/>
    <w:rsid w:val="00223DFF"/>
    <w:rsid w:val="0022413C"/>
    <w:rsid w:val="00224A9A"/>
    <w:rsid w:val="00224C71"/>
    <w:rsid w:val="0022517A"/>
    <w:rsid w:val="0022589B"/>
    <w:rsid w:val="0022589F"/>
    <w:rsid w:val="0022606D"/>
    <w:rsid w:val="00226A0B"/>
    <w:rsid w:val="00226E10"/>
    <w:rsid w:val="002276DC"/>
    <w:rsid w:val="00227F9F"/>
    <w:rsid w:val="0023069E"/>
    <w:rsid w:val="00230797"/>
    <w:rsid w:val="00230DF2"/>
    <w:rsid w:val="0023134F"/>
    <w:rsid w:val="002319DA"/>
    <w:rsid w:val="00231B09"/>
    <w:rsid w:val="00232717"/>
    <w:rsid w:val="00232756"/>
    <w:rsid w:val="00232B01"/>
    <w:rsid w:val="00232BBD"/>
    <w:rsid w:val="00232C59"/>
    <w:rsid w:val="002331C7"/>
    <w:rsid w:val="0023430D"/>
    <w:rsid w:val="002345B5"/>
    <w:rsid w:val="002347F1"/>
    <w:rsid w:val="00234FFC"/>
    <w:rsid w:val="00235543"/>
    <w:rsid w:val="002356E8"/>
    <w:rsid w:val="0023578A"/>
    <w:rsid w:val="0023596C"/>
    <w:rsid w:val="00235D90"/>
    <w:rsid w:val="00236708"/>
    <w:rsid w:val="00236EDD"/>
    <w:rsid w:val="00236FD4"/>
    <w:rsid w:val="0023712C"/>
    <w:rsid w:val="002371A6"/>
    <w:rsid w:val="00240212"/>
    <w:rsid w:val="0024084F"/>
    <w:rsid w:val="00240EA7"/>
    <w:rsid w:val="00241B6B"/>
    <w:rsid w:val="00241E58"/>
    <w:rsid w:val="00242132"/>
    <w:rsid w:val="00242198"/>
    <w:rsid w:val="00242284"/>
    <w:rsid w:val="0024228D"/>
    <w:rsid w:val="0024238B"/>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464D"/>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748"/>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5E1A"/>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7C3"/>
    <w:rsid w:val="002748D5"/>
    <w:rsid w:val="002748F2"/>
    <w:rsid w:val="00274A9F"/>
    <w:rsid w:val="00275014"/>
    <w:rsid w:val="0027596A"/>
    <w:rsid w:val="00275C89"/>
    <w:rsid w:val="00275F11"/>
    <w:rsid w:val="002760EF"/>
    <w:rsid w:val="002762DD"/>
    <w:rsid w:val="002763BB"/>
    <w:rsid w:val="00276935"/>
    <w:rsid w:val="00280123"/>
    <w:rsid w:val="002802E9"/>
    <w:rsid w:val="00280412"/>
    <w:rsid w:val="00280E39"/>
    <w:rsid w:val="00281035"/>
    <w:rsid w:val="00281464"/>
    <w:rsid w:val="00281528"/>
    <w:rsid w:val="00281969"/>
    <w:rsid w:val="00281EC4"/>
    <w:rsid w:val="00282369"/>
    <w:rsid w:val="00282A3C"/>
    <w:rsid w:val="00282C7D"/>
    <w:rsid w:val="002833B3"/>
    <w:rsid w:val="00283528"/>
    <w:rsid w:val="00283DB9"/>
    <w:rsid w:val="00285875"/>
    <w:rsid w:val="00285DCE"/>
    <w:rsid w:val="00285FC5"/>
    <w:rsid w:val="00286026"/>
    <w:rsid w:val="0028648B"/>
    <w:rsid w:val="002865C2"/>
    <w:rsid w:val="00286EF2"/>
    <w:rsid w:val="00287068"/>
    <w:rsid w:val="002872D9"/>
    <w:rsid w:val="002878D1"/>
    <w:rsid w:val="00287B44"/>
    <w:rsid w:val="00287B96"/>
    <w:rsid w:val="00290B98"/>
    <w:rsid w:val="00290E24"/>
    <w:rsid w:val="00290F9A"/>
    <w:rsid w:val="00292041"/>
    <w:rsid w:val="00292783"/>
    <w:rsid w:val="00292D63"/>
    <w:rsid w:val="00292F40"/>
    <w:rsid w:val="0029302E"/>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EFB"/>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979"/>
    <w:rsid w:val="002C1AE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09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71E"/>
    <w:rsid w:val="002E7B31"/>
    <w:rsid w:val="002E7B77"/>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DF4"/>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863"/>
    <w:rsid w:val="00315E3A"/>
    <w:rsid w:val="0031620E"/>
    <w:rsid w:val="00316B05"/>
    <w:rsid w:val="00317559"/>
    <w:rsid w:val="003176A6"/>
    <w:rsid w:val="00317C9D"/>
    <w:rsid w:val="00317DD3"/>
    <w:rsid w:val="00320207"/>
    <w:rsid w:val="0032027F"/>
    <w:rsid w:val="0032057C"/>
    <w:rsid w:val="0032063B"/>
    <w:rsid w:val="003210F3"/>
    <w:rsid w:val="0032123F"/>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4DD"/>
    <w:rsid w:val="0033786E"/>
    <w:rsid w:val="00337AC4"/>
    <w:rsid w:val="00337D6B"/>
    <w:rsid w:val="00337D7D"/>
    <w:rsid w:val="003402A0"/>
    <w:rsid w:val="003408B8"/>
    <w:rsid w:val="00340CF4"/>
    <w:rsid w:val="00341073"/>
    <w:rsid w:val="0034116A"/>
    <w:rsid w:val="00341880"/>
    <w:rsid w:val="003426C8"/>
    <w:rsid w:val="003427A1"/>
    <w:rsid w:val="00342D9E"/>
    <w:rsid w:val="00342E35"/>
    <w:rsid w:val="0034309D"/>
    <w:rsid w:val="003433F1"/>
    <w:rsid w:val="00343627"/>
    <w:rsid w:val="003436D2"/>
    <w:rsid w:val="003438AE"/>
    <w:rsid w:val="0034451A"/>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6874"/>
    <w:rsid w:val="003572E9"/>
    <w:rsid w:val="00357C06"/>
    <w:rsid w:val="00357D1C"/>
    <w:rsid w:val="0036004A"/>
    <w:rsid w:val="003600AF"/>
    <w:rsid w:val="00360E21"/>
    <w:rsid w:val="00360E54"/>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9EC"/>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524"/>
    <w:rsid w:val="003869B0"/>
    <w:rsid w:val="003869CC"/>
    <w:rsid w:val="00386B44"/>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5ECD"/>
    <w:rsid w:val="00396B4D"/>
    <w:rsid w:val="00396F81"/>
    <w:rsid w:val="003975D5"/>
    <w:rsid w:val="003977A4"/>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B7C92"/>
    <w:rsid w:val="003B7D26"/>
    <w:rsid w:val="003C0666"/>
    <w:rsid w:val="003C0AA6"/>
    <w:rsid w:val="003C1904"/>
    <w:rsid w:val="003C1AD0"/>
    <w:rsid w:val="003C1C4C"/>
    <w:rsid w:val="003C1CAB"/>
    <w:rsid w:val="003C21CF"/>
    <w:rsid w:val="003C22B1"/>
    <w:rsid w:val="003C3304"/>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3073"/>
    <w:rsid w:val="003D3409"/>
    <w:rsid w:val="003D37D6"/>
    <w:rsid w:val="003D39B2"/>
    <w:rsid w:val="003D49B7"/>
    <w:rsid w:val="003D4B52"/>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578F"/>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178"/>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531"/>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92C"/>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4F3F"/>
    <w:rsid w:val="00425272"/>
    <w:rsid w:val="004254A0"/>
    <w:rsid w:val="004255E2"/>
    <w:rsid w:val="004256D5"/>
    <w:rsid w:val="00425935"/>
    <w:rsid w:val="00425D88"/>
    <w:rsid w:val="00426399"/>
    <w:rsid w:val="00426986"/>
    <w:rsid w:val="00426D3A"/>
    <w:rsid w:val="00426DB9"/>
    <w:rsid w:val="004272C8"/>
    <w:rsid w:val="004301F2"/>
    <w:rsid w:val="004302FE"/>
    <w:rsid w:val="004305B9"/>
    <w:rsid w:val="004305D5"/>
    <w:rsid w:val="00430D4B"/>
    <w:rsid w:val="0043123F"/>
    <w:rsid w:val="00431326"/>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60A"/>
    <w:rsid w:val="0045775D"/>
    <w:rsid w:val="0045797F"/>
    <w:rsid w:val="0046023A"/>
    <w:rsid w:val="004606E9"/>
    <w:rsid w:val="004615F4"/>
    <w:rsid w:val="00461B17"/>
    <w:rsid w:val="004624E0"/>
    <w:rsid w:val="004626DB"/>
    <w:rsid w:val="0046290C"/>
    <w:rsid w:val="00462937"/>
    <w:rsid w:val="00463261"/>
    <w:rsid w:val="00463282"/>
    <w:rsid w:val="004639BB"/>
    <w:rsid w:val="00463E35"/>
    <w:rsid w:val="004644E2"/>
    <w:rsid w:val="00464600"/>
    <w:rsid w:val="00464ED3"/>
    <w:rsid w:val="00465305"/>
    <w:rsid w:val="00465543"/>
    <w:rsid w:val="00465CD7"/>
    <w:rsid w:val="00465CEA"/>
    <w:rsid w:val="00465E4B"/>
    <w:rsid w:val="00466C9D"/>
    <w:rsid w:val="00466F9A"/>
    <w:rsid w:val="00466FBA"/>
    <w:rsid w:val="00467444"/>
    <w:rsid w:val="0046750B"/>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35C"/>
    <w:rsid w:val="00495F2E"/>
    <w:rsid w:val="004962BF"/>
    <w:rsid w:val="004970B7"/>
    <w:rsid w:val="00497151"/>
    <w:rsid w:val="004971BF"/>
    <w:rsid w:val="0049746D"/>
    <w:rsid w:val="00497881"/>
    <w:rsid w:val="00497AFC"/>
    <w:rsid w:val="004A0680"/>
    <w:rsid w:val="004A0848"/>
    <w:rsid w:val="004A08C1"/>
    <w:rsid w:val="004A0BD3"/>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414"/>
    <w:rsid w:val="004C7E76"/>
    <w:rsid w:val="004D0237"/>
    <w:rsid w:val="004D0263"/>
    <w:rsid w:val="004D09DB"/>
    <w:rsid w:val="004D24BD"/>
    <w:rsid w:val="004D289B"/>
    <w:rsid w:val="004D2DDB"/>
    <w:rsid w:val="004D300E"/>
    <w:rsid w:val="004D37CA"/>
    <w:rsid w:val="004D3B78"/>
    <w:rsid w:val="004D4009"/>
    <w:rsid w:val="004D41AC"/>
    <w:rsid w:val="004D455F"/>
    <w:rsid w:val="004D4B7C"/>
    <w:rsid w:val="004D4C0C"/>
    <w:rsid w:val="004D532A"/>
    <w:rsid w:val="004D53FE"/>
    <w:rsid w:val="004D5554"/>
    <w:rsid w:val="004D577E"/>
    <w:rsid w:val="004D5807"/>
    <w:rsid w:val="004D6B00"/>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13A"/>
    <w:rsid w:val="004F5684"/>
    <w:rsid w:val="004F5D18"/>
    <w:rsid w:val="004F60D0"/>
    <w:rsid w:val="004F629D"/>
    <w:rsid w:val="004F6353"/>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85"/>
    <w:rsid w:val="005038AD"/>
    <w:rsid w:val="00503F3B"/>
    <w:rsid w:val="00504F74"/>
    <w:rsid w:val="005053E8"/>
    <w:rsid w:val="0050590C"/>
    <w:rsid w:val="0050598D"/>
    <w:rsid w:val="00505BAA"/>
    <w:rsid w:val="00506498"/>
    <w:rsid w:val="00506729"/>
    <w:rsid w:val="00506AE0"/>
    <w:rsid w:val="00507075"/>
    <w:rsid w:val="005079B4"/>
    <w:rsid w:val="00510A62"/>
    <w:rsid w:val="00510B28"/>
    <w:rsid w:val="00510D45"/>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9C0"/>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0CBF"/>
    <w:rsid w:val="005212FC"/>
    <w:rsid w:val="00521C27"/>
    <w:rsid w:val="00521D6B"/>
    <w:rsid w:val="00521F57"/>
    <w:rsid w:val="005221DD"/>
    <w:rsid w:val="00522529"/>
    <w:rsid w:val="00522CDF"/>
    <w:rsid w:val="005232F8"/>
    <w:rsid w:val="00523304"/>
    <w:rsid w:val="005244AE"/>
    <w:rsid w:val="00524532"/>
    <w:rsid w:val="00524773"/>
    <w:rsid w:val="00525279"/>
    <w:rsid w:val="005253E9"/>
    <w:rsid w:val="005254BE"/>
    <w:rsid w:val="00525BCF"/>
    <w:rsid w:val="00525C9D"/>
    <w:rsid w:val="00526099"/>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518"/>
    <w:rsid w:val="005376B0"/>
    <w:rsid w:val="00537906"/>
    <w:rsid w:val="005409B3"/>
    <w:rsid w:val="00540E61"/>
    <w:rsid w:val="005419DC"/>
    <w:rsid w:val="00541E56"/>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797"/>
    <w:rsid w:val="00546591"/>
    <w:rsid w:val="0054670C"/>
    <w:rsid w:val="005478BB"/>
    <w:rsid w:val="00547CAC"/>
    <w:rsid w:val="0055023D"/>
    <w:rsid w:val="00550388"/>
    <w:rsid w:val="005504E6"/>
    <w:rsid w:val="0055136E"/>
    <w:rsid w:val="00551658"/>
    <w:rsid w:val="005517DB"/>
    <w:rsid w:val="00551CAF"/>
    <w:rsid w:val="00551D8C"/>
    <w:rsid w:val="00552731"/>
    <w:rsid w:val="005535A6"/>
    <w:rsid w:val="0055402C"/>
    <w:rsid w:val="0055447C"/>
    <w:rsid w:val="0055495F"/>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79D"/>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EF1"/>
    <w:rsid w:val="00574E2E"/>
    <w:rsid w:val="00574E48"/>
    <w:rsid w:val="00574E56"/>
    <w:rsid w:val="00574E97"/>
    <w:rsid w:val="005752BF"/>
    <w:rsid w:val="005758F6"/>
    <w:rsid w:val="00576308"/>
    <w:rsid w:val="005764A3"/>
    <w:rsid w:val="005802A8"/>
    <w:rsid w:val="005805D1"/>
    <w:rsid w:val="00580BC7"/>
    <w:rsid w:val="00580C56"/>
    <w:rsid w:val="005810F6"/>
    <w:rsid w:val="005814EA"/>
    <w:rsid w:val="0058206F"/>
    <w:rsid w:val="0058231F"/>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14"/>
    <w:rsid w:val="00596907"/>
    <w:rsid w:val="00596B22"/>
    <w:rsid w:val="00596FFA"/>
    <w:rsid w:val="005974C4"/>
    <w:rsid w:val="005976A6"/>
    <w:rsid w:val="00597D7B"/>
    <w:rsid w:val="005A001B"/>
    <w:rsid w:val="005A01B9"/>
    <w:rsid w:val="005A06BE"/>
    <w:rsid w:val="005A08CD"/>
    <w:rsid w:val="005A0CCC"/>
    <w:rsid w:val="005A12BA"/>
    <w:rsid w:val="005A1D5D"/>
    <w:rsid w:val="005A1DDE"/>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AC3"/>
    <w:rsid w:val="005A5BDD"/>
    <w:rsid w:val="005A6055"/>
    <w:rsid w:val="005A6238"/>
    <w:rsid w:val="005A62B6"/>
    <w:rsid w:val="005A6EB5"/>
    <w:rsid w:val="005A71BC"/>
    <w:rsid w:val="005A7231"/>
    <w:rsid w:val="005A7B7B"/>
    <w:rsid w:val="005B02C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D6"/>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0C"/>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6667"/>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7C12"/>
    <w:rsid w:val="00600044"/>
    <w:rsid w:val="00600340"/>
    <w:rsid w:val="006003AD"/>
    <w:rsid w:val="006004B0"/>
    <w:rsid w:val="006004F7"/>
    <w:rsid w:val="006008E4"/>
    <w:rsid w:val="006017EF"/>
    <w:rsid w:val="0060197C"/>
    <w:rsid w:val="00601D48"/>
    <w:rsid w:val="00602DB7"/>
    <w:rsid w:val="00603064"/>
    <w:rsid w:val="006037E8"/>
    <w:rsid w:val="006038AC"/>
    <w:rsid w:val="00603BAF"/>
    <w:rsid w:val="00603C20"/>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CC"/>
    <w:rsid w:val="006079EE"/>
    <w:rsid w:val="00607A62"/>
    <w:rsid w:val="00607A64"/>
    <w:rsid w:val="0061018C"/>
    <w:rsid w:val="00610BBC"/>
    <w:rsid w:val="00611196"/>
    <w:rsid w:val="006111EE"/>
    <w:rsid w:val="0061192B"/>
    <w:rsid w:val="00611BF0"/>
    <w:rsid w:val="00612052"/>
    <w:rsid w:val="00612493"/>
    <w:rsid w:val="00612AFB"/>
    <w:rsid w:val="00612C15"/>
    <w:rsid w:val="00612E4D"/>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C93"/>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6DC7"/>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04"/>
    <w:rsid w:val="00667754"/>
    <w:rsid w:val="006679C8"/>
    <w:rsid w:val="00670213"/>
    <w:rsid w:val="0067026C"/>
    <w:rsid w:val="00670319"/>
    <w:rsid w:val="006703D6"/>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4ED5"/>
    <w:rsid w:val="00675055"/>
    <w:rsid w:val="00675705"/>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1CA"/>
    <w:rsid w:val="0068226E"/>
    <w:rsid w:val="0068245D"/>
    <w:rsid w:val="0068295E"/>
    <w:rsid w:val="00682F57"/>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12"/>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6BD"/>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1BD"/>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71A"/>
    <w:rsid w:val="00721E18"/>
    <w:rsid w:val="00721FAA"/>
    <w:rsid w:val="007227AC"/>
    <w:rsid w:val="00722B51"/>
    <w:rsid w:val="00723672"/>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1F"/>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2C15"/>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2CA3"/>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38D"/>
    <w:rsid w:val="0076257E"/>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89E"/>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28F"/>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A8E"/>
    <w:rsid w:val="00784D90"/>
    <w:rsid w:val="00784ED6"/>
    <w:rsid w:val="0078509B"/>
    <w:rsid w:val="00785218"/>
    <w:rsid w:val="007854C5"/>
    <w:rsid w:val="007861B0"/>
    <w:rsid w:val="0078634D"/>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132"/>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B6A"/>
    <w:rsid w:val="007A3E9C"/>
    <w:rsid w:val="007A3F29"/>
    <w:rsid w:val="007A46B7"/>
    <w:rsid w:val="007A5097"/>
    <w:rsid w:val="007A5571"/>
    <w:rsid w:val="007A5F9B"/>
    <w:rsid w:val="007A6064"/>
    <w:rsid w:val="007A68E7"/>
    <w:rsid w:val="007A7393"/>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5AB8"/>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9F8"/>
    <w:rsid w:val="007C2A2E"/>
    <w:rsid w:val="007C3894"/>
    <w:rsid w:val="007C3BC5"/>
    <w:rsid w:val="007C3F87"/>
    <w:rsid w:val="007C4A60"/>
    <w:rsid w:val="007C4B09"/>
    <w:rsid w:val="007C4CA1"/>
    <w:rsid w:val="007C4D3F"/>
    <w:rsid w:val="007C561C"/>
    <w:rsid w:val="007C581F"/>
    <w:rsid w:val="007C586A"/>
    <w:rsid w:val="007C5B86"/>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1438"/>
    <w:rsid w:val="007F16E1"/>
    <w:rsid w:val="007F1790"/>
    <w:rsid w:val="007F1FEF"/>
    <w:rsid w:val="007F2681"/>
    <w:rsid w:val="007F268B"/>
    <w:rsid w:val="007F276E"/>
    <w:rsid w:val="007F282D"/>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5957"/>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253"/>
    <w:rsid w:val="00814692"/>
    <w:rsid w:val="008149CA"/>
    <w:rsid w:val="00814BEE"/>
    <w:rsid w:val="008152DC"/>
    <w:rsid w:val="008153D4"/>
    <w:rsid w:val="00815DED"/>
    <w:rsid w:val="0081622A"/>
    <w:rsid w:val="008167F3"/>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0DB5"/>
    <w:rsid w:val="00831BBD"/>
    <w:rsid w:val="008321A9"/>
    <w:rsid w:val="008321E0"/>
    <w:rsid w:val="008327F2"/>
    <w:rsid w:val="00832C21"/>
    <w:rsid w:val="00832C98"/>
    <w:rsid w:val="00833500"/>
    <w:rsid w:val="00833513"/>
    <w:rsid w:val="00833BB8"/>
    <w:rsid w:val="00833E70"/>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452"/>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5F5A"/>
    <w:rsid w:val="008566D3"/>
    <w:rsid w:val="00856E7E"/>
    <w:rsid w:val="0085710F"/>
    <w:rsid w:val="00860A0B"/>
    <w:rsid w:val="00860B8F"/>
    <w:rsid w:val="00860C89"/>
    <w:rsid w:val="0086113D"/>
    <w:rsid w:val="00861394"/>
    <w:rsid w:val="008613B9"/>
    <w:rsid w:val="00861439"/>
    <w:rsid w:val="00861EE7"/>
    <w:rsid w:val="00862013"/>
    <w:rsid w:val="00862E39"/>
    <w:rsid w:val="00863943"/>
    <w:rsid w:val="00863B86"/>
    <w:rsid w:val="00863D5C"/>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501"/>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4052"/>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37D8"/>
    <w:rsid w:val="008A45F4"/>
    <w:rsid w:val="008A4962"/>
    <w:rsid w:val="008A4B22"/>
    <w:rsid w:val="008A4C5F"/>
    <w:rsid w:val="008A4F46"/>
    <w:rsid w:val="008A52AF"/>
    <w:rsid w:val="008A5F27"/>
    <w:rsid w:val="008A6A2A"/>
    <w:rsid w:val="008A6A4F"/>
    <w:rsid w:val="008A6C38"/>
    <w:rsid w:val="008A6F7A"/>
    <w:rsid w:val="008A6FC1"/>
    <w:rsid w:val="008A7EBF"/>
    <w:rsid w:val="008B035D"/>
    <w:rsid w:val="008B12AD"/>
    <w:rsid w:val="008B13B0"/>
    <w:rsid w:val="008B1E62"/>
    <w:rsid w:val="008B1F45"/>
    <w:rsid w:val="008B2B6D"/>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9E"/>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D50"/>
    <w:rsid w:val="008E1E5D"/>
    <w:rsid w:val="008E208F"/>
    <w:rsid w:val="008E22E5"/>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613"/>
    <w:rsid w:val="008F19FC"/>
    <w:rsid w:val="008F1E26"/>
    <w:rsid w:val="008F241F"/>
    <w:rsid w:val="008F3053"/>
    <w:rsid w:val="008F3659"/>
    <w:rsid w:val="008F3783"/>
    <w:rsid w:val="008F47FA"/>
    <w:rsid w:val="008F4A03"/>
    <w:rsid w:val="008F5724"/>
    <w:rsid w:val="008F5D0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159"/>
    <w:rsid w:val="00927748"/>
    <w:rsid w:val="00927EFE"/>
    <w:rsid w:val="00930512"/>
    <w:rsid w:val="00930671"/>
    <w:rsid w:val="00930676"/>
    <w:rsid w:val="009307B6"/>
    <w:rsid w:val="0093094A"/>
    <w:rsid w:val="00930BA7"/>
    <w:rsid w:val="0093129F"/>
    <w:rsid w:val="00931CE4"/>
    <w:rsid w:val="0093242E"/>
    <w:rsid w:val="00933984"/>
    <w:rsid w:val="00933C79"/>
    <w:rsid w:val="00933C9B"/>
    <w:rsid w:val="00933D79"/>
    <w:rsid w:val="00933FA3"/>
    <w:rsid w:val="0093494C"/>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6BFC"/>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6E2E"/>
    <w:rsid w:val="00956FFE"/>
    <w:rsid w:val="00957021"/>
    <w:rsid w:val="009572D7"/>
    <w:rsid w:val="00957349"/>
    <w:rsid w:val="00957A2B"/>
    <w:rsid w:val="009602DE"/>
    <w:rsid w:val="00960F4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50B7"/>
    <w:rsid w:val="0096545E"/>
    <w:rsid w:val="009655D6"/>
    <w:rsid w:val="00965AFA"/>
    <w:rsid w:val="00965F47"/>
    <w:rsid w:val="0096603D"/>
    <w:rsid w:val="009662ED"/>
    <w:rsid w:val="00966599"/>
    <w:rsid w:val="009669A3"/>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36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1F4F"/>
    <w:rsid w:val="0098240F"/>
    <w:rsid w:val="00982AE0"/>
    <w:rsid w:val="00982D1F"/>
    <w:rsid w:val="00982D2E"/>
    <w:rsid w:val="009832E2"/>
    <w:rsid w:val="00983D83"/>
    <w:rsid w:val="009843D1"/>
    <w:rsid w:val="00984429"/>
    <w:rsid w:val="00984443"/>
    <w:rsid w:val="00984A39"/>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0D4A"/>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406"/>
    <w:rsid w:val="009A57AD"/>
    <w:rsid w:val="009A590A"/>
    <w:rsid w:val="009A65AD"/>
    <w:rsid w:val="009A671B"/>
    <w:rsid w:val="009A67F2"/>
    <w:rsid w:val="009A68A9"/>
    <w:rsid w:val="009A6B90"/>
    <w:rsid w:val="009A6BB7"/>
    <w:rsid w:val="009A7349"/>
    <w:rsid w:val="009A734C"/>
    <w:rsid w:val="009A763F"/>
    <w:rsid w:val="009A766E"/>
    <w:rsid w:val="009A79E0"/>
    <w:rsid w:val="009A7A3E"/>
    <w:rsid w:val="009A7C1B"/>
    <w:rsid w:val="009B036C"/>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E68"/>
    <w:rsid w:val="009B5F10"/>
    <w:rsid w:val="009B5F1F"/>
    <w:rsid w:val="009B6244"/>
    <w:rsid w:val="009B69C6"/>
    <w:rsid w:val="009B69C8"/>
    <w:rsid w:val="009B6A92"/>
    <w:rsid w:val="009B6C81"/>
    <w:rsid w:val="009B6EC4"/>
    <w:rsid w:val="009B6EDB"/>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2F0"/>
    <w:rsid w:val="009C2769"/>
    <w:rsid w:val="009C38F7"/>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544"/>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DFA"/>
    <w:rsid w:val="00A0069D"/>
    <w:rsid w:val="00A00F44"/>
    <w:rsid w:val="00A010E7"/>
    <w:rsid w:val="00A01782"/>
    <w:rsid w:val="00A01B94"/>
    <w:rsid w:val="00A01DF9"/>
    <w:rsid w:val="00A0265A"/>
    <w:rsid w:val="00A02EA7"/>
    <w:rsid w:val="00A03156"/>
    <w:rsid w:val="00A03472"/>
    <w:rsid w:val="00A03A45"/>
    <w:rsid w:val="00A03FD0"/>
    <w:rsid w:val="00A04064"/>
    <w:rsid w:val="00A04275"/>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879"/>
    <w:rsid w:val="00A259BC"/>
    <w:rsid w:val="00A25EC8"/>
    <w:rsid w:val="00A265D8"/>
    <w:rsid w:val="00A26FF3"/>
    <w:rsid w:val="00A273B9"/>
    <w:rsid w:val="00A2748F"/>
    <w:rsid w:val="00A27BDA"/>
    <w:rsid w:val="00A303C5"/>
    <w:rsid w:val="00A30B6A"/>
    <w:rsid w:val="00A31122"/>
    <w:rsid w:val="00A318F4"/>
    <w:rsid w:val="00A31EF4"/>
    <w:rsid w:val="00A32057"/>
    <w:rsid w:val="00A329AE"/>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1E2D"/>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23B"/>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1CC"/>
    <w:rsid w:val="00A5528B"/>
    <w:rsid w:val="00A55630"/>
    <w:rsid w:val="00A55717"/>
    <w:rsid w:val="00A56316"/>
    <w:rsid w:val="00A56B10"/>
    <w:rsid w:val="00A56B8C"/>
    <w:rsid w:val="00A579A6"/>
    <w:rsid w:val="00A60161"/>
    <w:rsid w:val="00A602B5"/>
    <w:rsid w:val="00A60994"/>
    <w:rsid w:val="00A6127D"/>
    <w:rsid w:val="00A612B3"/>
    <w:rsid w:val="00A61576"/>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05"/>
    <w:rsid w:val="00A6576C"/>
    <w:rsid w:val="00A6626D"/>
    <w:rsid w:val="00A662B8"/>
    <w:rsid w:val="00A66691"/>
    <w:rsid w:val="00A674B2"/>
    <w:rsid w:val="00A678BA"/>
    <w:rsid w:val="00A67997"/>
    <w:rsid w:val="00A67F08"/>
    <w:rsid w:val="00A706DA"/>
    <w:rsid w:val="00A7083B"/>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283"/>
    <w:rsid w:val="00A805AF"/>
    <w:rsid w:val="00A8060F"/>
    <w:rsid w:val="00A80F16"/>
    <w:rsid w:val="00A810AF"/>
    <w:rsid w:val="00A81201"/>
    <w:rsid w:val="00A815CE"/>
    <w:rsid w:val="00A81915"/>
    <w:rsid w:val="00A82371"/>
    <w:rsid w:val="00A82FA5"/>
    <w:rsid w:val="00A83C9E"/>
    <w:rsid w:val="00A83DD1"/>
    <w:rsid w:val="00A846D9"/>
    <w:rsid w:val="00A84BC7"/>
    <w:rsid w:val="00A8523C"/>
    <w:rsid w:val="00A8573F"/>
    <w:rsid w:val="00A85B26"/>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206"/>
    <w:rsid w:val="00AA5322"/>
    <w:rsid w:val="00AA5508"/>
    <w:rsid w:val="00AA5613"/>
    <w:rsid w:val="00AA66FE"/>
    <w:rsid w:val="00AA7254"/>
    <w:rsid w:val="00AA7371"/>
    <w:rsid w:val="00AA79B4"/>
    <w:rsid w:val="00AA7BC5"/>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11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6D0"/>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D7EB2"/>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3AF8"/>
    <w:rsid w:val="00AF45EF"/>
    <w:rsid w:val="00AF46E8"/>
    <w:rsid w:val="00AF4D4E"/>
    <w:rsid w:val="00AF587C"/>
    <w:rsid w:val="00AF597F"/>
    <w:rsid w:val="00AF5DB0"/>
    <w:rsid w:val="00AF6A42"/>
    <w:rsid w:val="00AF736F"/>
    <w:rsid w:val="00AF7E19"/>
    <w:rsid w:val="00B00296"/>
    <w:rsid w:val="00B01642"/>
    <w:rsid w:val="00B01C3A"/>
    <w:rsid w:val="00B020F3"/>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4F4F"/>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5FFE"/>
    <w:rsid w:val="00B16947"/>
    <w:rsid w:val="00B16984"/>
    <w:rsid w:val="00B16EA4"/>
    <w:rsid w:val="00B16F19"/>
    <w:rsid w:val="00B17629"/>
    <w:rsid w:val="00B178B0"/>
    <w:rsid w:val="00B17AB6"/>
    <w:rsid w:val="00B205DF"/>
    <w:rsid w:val="00B206D1"/>
    <w:rsid w:val="00B208B5"/>
    <w:rsid w:val="00B2110E"/>
    <w:rsid w:val="00B2149C"/>
    <w:rsid w:val="00B214BE"/>
    <w:rsid w:val="00B215A4"/>
    <w:rsid w:val="00B216EC"/>
    <w:rsid w:val="00B21811"/>
    <w:rsid w:val="00B22191"/>
    <w:rsid w:val="00B2233B"/>
    <w:rsid w:val="00B2234F"/>
    <w:rsid w:val="00B22748"/>
    <w:rsid w:val="00B22787"/>
    <w:rsid w:val="00B22839"/>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662"/>
    <w:rsid w:val="00B27D96"/>
    <w:rsid w:val="00B3013D"/>
    <w:rsid w:val="00B3061F"/>
    <w:rsid w:val="00B30A3C"/>
    <w:rsid w:val="00B30CD9"/>
    <w:rsid w:val="00B30D48"/>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549"/>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0BCB"/>
    <w:rsid w:val="00B51415"/>
    <w:rsid w:val="00B52089"/>
    <w:rsid w:val="00B5220B"/>
    <w:rsid w:val="00B524E0"/>
    <w:rsid w:val="00B5296B"/>
    <w:rsid w:val="00B52B67"/>
    <w:rsid w:val="00B533F2"/>
    <w:rsid w:val="00B539FC"/>
    <w:rsid w:val="00B53A18"/>
    <w:rsid w:val="00B53DC9"/>
    <w:rsid w:val="00B547ED"/>
    <w:rsid w:val="00B54FE3"/>
    <w:rsid w:val="00B5528C"/>
    <w:rsid w:val="00B5549A"/>
    <w:rsid w:val="00B5597D"/>
    <w:rsid w:val="00B55BB6"/>
    <w:rsid w:val="00B55ECC"/>
    <w:rsid w:val="00B56012"/>
    <w:rsid w:val="00B56162"/>
    <w:rsid w:val="00B5631B"/>
    <w:rsid w:val="00B56D6E"/>
    <w:rsid w:val="00B56EA3"/>
    <w:rsid w:val="00B56F5E"/>
    <w:rsid w:val="00B5748C"/>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9AE"/>
    <w:rsid w:val="00B71C94"/>
    <w:rsid w:val="00B7207B"/>
    <w:rsid w:val="00B725F1"/>
    <w:rsid w:val="00B727F4"/>
    <w:rsid w:val="00B72992"/>
    <w:rsid w:val="00B72DAF"/>
    <w:rsid w:val="00B72DD9"/>
    <w:rsid w:val="00B731B0"/>
    <w:rsid w:val="00B731B5"/>
    <w:rsid w:val="00B73924"/>
    <w:rsid w:val="00B7421A"/>
    <w:rsid w:val="00B743F2"/>
    <w:rsid w:val="00B747C7"/>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842"/>
    <w:rsid w:val="00B82941"/>
    <w:rsid w:val="00B82B5E"/>
    <w:rsid w:val="00B82BCF"/>
    <w:rsid w:val="00B82EB3"/>
    <w:rsid w:val="00B82EF7"/>
    <w:rsid w:val="00B8322A"/>
    <w:rsid w:val="00B8350D"/>
    <w:rsid w:val="00B840EB"/>
    <w:rsid w:val="00B84CBA"/>
    <w:rsid w:val="00B84D81"/>
    <w:rsid w:val="00B84F18"/>
    <w:rsid w:val="00B85A66"/>
    <w:rsid w:val="00B86753"/>
    <w:rsid w:val="00B86969"/>
    <w:rsid w:val="00B86EC9"/>
    <w:rsid w:val="00B86EF4"/>
    <w:rsid w:val="00B877F5"/>
    <w:rsid w:val="00B90346"/>
    <w:rsid w:val="00B903BE"/>
    <w:rsid w:val="00B90461"/>
    <w:rsid w:val="00B90CA4"/>
    <w:rsid w:val="00B90CF5"/>
    <w:rsid w:val="00B90DAC"/>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4E5"/>
    <w:rsid w:val="00BB254E"/>
    <w:rsid w:val="00BB3121"/>
    <w:rsid w:val="00BB35BD"/>
    <w:rsid w:val="00BB3B3A"/>
    <w:rsid w:val="00BB40BA"/>
    <w:rsid w:val="00BB4666"/>
    <w:rsid w:val="00BB467B"/>
    <w:rsid w:val="00BB4708"/>
    <w:rsid w:val="00BB4B22"/>
    <w:rsid w:val="00BB4B74"/>
    <w:rsid w:val="00BB566E"/>
    <w:rsid w:val="00BB584E"/>
    <w:rsid w:val="00BB5A56"/>
    <w:rsid w:val="00BB5AF2"/>
    <w:rsid w:val="00BB5E9C"/>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522"/>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E785B"/>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A"/>
    <w:rsid w:val="00BF553F"/>
    <w:rsid w:val="00BF5BEA"/>
    <w:rsid w:val="00BF62DB"/>
    <w:rsid w:val="00BF633C"/>
    <w:rsid w:val="00BF64C0"/>
    <w:rsid w:val="00BF64C7"/>
    <w:rsid w:val="00BF663B"/>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6A"/>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27C90"/>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459"/>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3DA"/>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BC9"/>
    <w:rsid w:val="00C93E4D"/>
    <w:rsid w:val="00C93F04"/>
    <w:rsid w:val="00C93FED"/>
    <w:rsid w:val="00C941BF"/>
    <w:rsid w:val="00C949B1"/>
    <w:rsid w:val="00C94D6F"/>
    <w:rsid w:val="00C9511C"/>
    <w:rsid w:val="00C9518F"/>
    <w:rsid w:val="00C95255"/>
    <w:rsid w:val="00C95358"/>
    <w:rsid w:val="00C95376"/>
    <w:rsid w:val="00C95EF3"/>
    <w:rsid w:val="00C96439"/>
    <w:rsid w:val="00C9684F"/>
    <w:rsid w:val="00C9716F"/>
    <w:rsid w:val="00C971A9"/>
    <w:rsid w:val="00C97DB8"/>
    <w:rsid w:val="00C97E26"/>
    <w:rsid w:val="00CA0395"/>
    <w:rsid w:val="00CA0D46"/>
    <w:rsid w:val="00CA18DD"/>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5AA3"/>
    <w:rsid w:val="00CC5E2A"/>
    <w:rsid w:val="00CC606B"/>
    <w:rsid w:val="00CC6180"/>
    <w:rsid w:val="00CC6226"/>
    <w:rsid w:val="00CC6580"/>
    <w:rsid w:val="00CC70CF"/>
    <w:rsid w:val="00CC719B"/>
    <w:rsid w:val="00CC71B3"/>
    <w:rsid w:val="00CC7289"/>
    <w:rsid w:val="00CD032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9F4"/>
    <w:rsid w:val="00CD3DC6"/>
    <w:rsid w:val="00CD4302"/>
    <w:rsid w:val="00CD4367"/>
    <w:rsid w:val="00CD46F5"/>
    <w:rsid w:val="00CD4773"/>
    <w:rsid w:val="00CD497B"/>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3C9"/>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830"/>
    <w:rsid w:val="00CE6FA3"/>
    <w:rsid w:val="00CE721C"/>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3F2"/>
    <w:rsid w:val="00CF4334"/>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381C"/>
    <w:rsid w:val="00D13A77"/>
    <w:rsid w:val="00D14A26"/>
    <w:rsid w:val="00D150A3"/>
    <w:rsid w:val="00D154CB"/>
    <w:rsid w:val="00D1563E"/>
    <w:rsid w:val="00D15686"/>
    <w:rsid w:val="00D15894"/>
    <w:rsid w:val="00D16150"/>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3626"/>
    <w:rsid w:val="00D239FD"/>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30B"/>
    <w:rsid w:val="00D35734"/>
    <w:rsid w:val="00D35A87"/>
    <w:rsid w:val="00D35B15"/>
    <w:rsid w:val="00D35CEB"/>
    <w:rsid w:val="00D360DB"/>
    <w:rsid w:val="00D360DC"/>
    <w:rsid w:val="00D3645E"/>
    <w:rsid w:val="00D366CE"/>
    <w:rsid w:val="00D36E2A"/>
    <w:rsid w:val="00D370D7"/>
    <w:rsid w:val="00D3759D"/>
    <w:rsid w:val="00D37D04"/>
    <w:rsid w:val="00D4027D"/>
    <w:rsid w:val="00D40E61"/>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38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A67"/>
    <w:rsid w:val="00D70D2B"/>
    <w:rsid w:val="00D71168"/>
    <w:rsid w:val="00D71A9B"/>
    <w:rsid w:val="00D721DA"/>
    <w:rsid w:val="00D7270D"/>
    <w:rsid w:val="00D72A86"/>
    <w:rsid w:val="00D72CB1"/>
    <w:rsid w:val="00D738B9"/>
    <w:rsid w:val="00D73DED"/>
    <w:rsid w:val="00D73F30"/>
    <w:rsid w:val="00D7495B"/>
    <w:rsid w:val="00D749F4"/>
    <w:rsid w:val="00D74D32"/>
    <w:rsid w:val="00D74EED"/>
    <w:rsid w:val="00D751B8"/>
    <w:rsid w:val="00D752CC"/>
    <w:rsid w:val="00D755A2"/>
    <w:rsid w:val="00D75B2D"/>
    <w:rsid w:val="00D75F26"/>
    <w:rsid w:val="00D76627"/>
    <w:rsid w:val="00D76B19"/>
    <w:rsid w:val="00D77133"/>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3CAF"/>
    <w:rsid w:val="00DB4118"/>
    <w:rsid w:val="00DB43C7"/>
    <w:rsid w:val="00DB4D23"/>
    <w:rsid w:val="00DB5DAB"/>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0A1"/>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0A7"/>
    <w:rsid w:val="00E001C2"/>
    <w:rsid w:val="00E00441"/>
    <w:rsid w:val="00E011F2"/>
    <w:rsid w:val="00E019C8"/>
    <w:rsid w:val="00E027BF"/>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9D"/>
    <w:rsid w:val="00E104CB"/>
    <w:rsid w:val="00E10546"/>
    <w:rsid w:val="00E106C5"/>
    <w:rsid w:val="00E108F2"/>
    <w:rsid w:val="00E10E62"/>
    <w:rsid w:val="00E11557"/>
    <w:rsid w:val="00E11720"/>
    <w:rsid w:val="00E11729"/>
    <w:rsid w:val="00E11A14"/>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A61"/>
    <w:rsid w:val="00E20EB3"/>
    <w:rsid w:val="00E21E37"/>
    <w:rsid w:val="00E2297F"/>
    <w:rsid w:val="00E22AC2"/>
    <w:rsid w:val="00E22E2B"/>
    <w:rsid w:val="00E23157"/>
    <w:rsid w:val="00E234B4"/>
    <w:rsid w:val="00E23564"/>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0EB2"/>
    <w:rsid w:val="00E3137D"/>
    <w:rsid w:val="00E3153A"/>
    <w:rsid w:val="00E31733"/>
    <w:rsid w:val="00E317F1"/>
    <w:rsid w:val="00E31AE5"/>
    <w:rsid w:val="00E31B3B"/>
    <w:rsid w:val="00E31B7C"/>
    <w:rsid w:val="00E32037"/>
    <w:rsid w:val="00E32125"/>
    <w:rsid w:val="00E32637"/>
    <w:rsid w:val="00E329BA"/>
    <w:rsid w:val="00E3348D"/>
    <w:rsid w:val="00E3353F"/>
    <w:rsid w:val="00E34542"/>
    <w:rsid w:val="00E3458F"/>
    <w:rsid w:val="00E345BE"/>
    <w:rsid w:val="00E3472F"/>
    <w:rsid w:val="00E34A71"/>
    <w:rsid w:val="00E365D6"/>
    <w:rsid w:val="00E368E0"/>
    <w:rsid w:val="00E36FB8"/>
    <w:rsid w:val="00E373E8"/>
    <w:rsid w:val="00E37B14"/>
    <w:rsid w:val="00E40010"/>
    <w:rsid w:val="00E4005D"/>
    <w:rsid w:val="00E40133"/>
    <w:rsid w:val="00E403EB"/>
    <w:rsid w:val="00E40BF6"/>
    <w:rsid w:val="00E40D08"/>
    <w:rsid w:val="00E40F5A"/>
    <w:rsid w:val="00E41322"/>
    <w:rsid w:val="00E41405"/>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6C3A"/>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0FD1"/>
    <w:rsid w:val="00E6188E"/>
    <w:rsid w:val="00E61948"/>
    <w:rsid w:val="00E62D11"/>
    <w:rsid w:val="00E62D9D"/>
    <w:rsid w:val="00E630CF"/>
    <w:rsid w:val="00E63ACF"/>
    <w:rsid w:val="00E63DDA"/>
    <w:rsid w:val="00E6466A"/>
    <w:rsid w:val="00E64941"/>
    <w:rsid w:val="00E64952"/>
    <w:rsid w:val="00E64E87"/>
    <w:rsid w:val="00E64EDE"/>
    <w:rsid w:val="00E64FDF"/>
    <w:rsid w:val="00E651D7"/>
    <w:rsid w:val="00E65ABC"/>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3EA3"/>
    <w:rsid w:val="00E8434F"/>
    <w:rsid w:val="00E8447E"/>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47"/>
    <w:rsid w:val="00E921C9"/>
    <w:rsid w:val="00E92519"/>
    <w:rsid w:val="00E9256C"/>
    <w:rsid w:val="00E927AC"/>
    <w:rsid w:val="00E929FB"/>
    <w:rsid w:val="00E930D7"/>
    <w:rsid w:val="00E93151"/>
    <w:rsid w:val="00E9353A"/>
    <w:rsid w:val="00E93AE3"/>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A7E"/>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3"/>
    <w:rsid w:val="00EB653F"/>
    <w:rsid w:val="00EB6831"/>
    <w:rsid w:val="00EB6DD7"/>
    <w:rsid w:val="00EB70EB"/>
    <w:rsid w:val="00EB7856"/>
    <w:rsid w:val="00EB7893"/>
    <w:rsid w:val="00EB7D39"/>
    <w:rsid w:val="00EB7DA1"/>
    <w:rsid w:val="00EC0061"/>
    <w:rsid w:val="00EC03B4"/>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7C9"/>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9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E5"/>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5E36"/>
    <w:rsid w:val="00EF638E"/>
    <w:rsid w:val="00EF6A50"/>
    <w:rsid w:val="00EF6E33"/>
    <w:rsid w:val="00EF70FA"/>
    <w:rsid w:val="00EF7298"/>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45"/>
    <w:rsid w:val="00F10BDC"/>
    <w:rsid w:val="00F11613"/>
    <w:rsid w:val="00F118F4"/>
    <w:rsid w:val="00F11AA6"/>
    <w:rsid w:val="00F11D7C"/>
    <w:rsid w:val="00F12642"/>
    <w:rsid w:val="00F1266A"/>
    <w:rsid w:val="00F128AB"/>
    <w:rsid w:val="00F12D29"/>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02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44"/>
    <w:rsid w:val="00F25C56"/>
    <w:rsid w:val="00F265D6"/>
    <w:rsid w:val="00F2671C"/>
    <w:rsid w:val="00F26F90"/>
    <w:rsid w:val="00F27425"/>
    <w:rsid w:val="00F277A2"/>
    <w:rsid w:val="00F277D3"/>
    <w:rsid w:val="00F27C8B"/>
    <w:rsid w:val="00F30434"/>
    <w:rsid w:val="00F308C3"/>
    <w:rsid w:val="00F31147"/>
    <w:rsid w:val="00F317E8"/>
    <w:rsid w:val="00F32099"/>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3"/>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56F"/>
    <w:rsid w:val="00F42746"/>
    <w:rsid w:val="00F43000"/>
    <w:rsid w:val="00F4313C"/>
    <w:rsid w:val="00F43C6D"/>
    <w:rsid w:val="00F44094"/>
    <w:rsid w:val="00F450E8"/>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0C28"/>
    <w:rsid w:val="00F6249B"/>
    <w:rsid w:val="00F628D5"/>
    <w:rsid w:val="00F62AF1"/>
    <w:rsid w:val="00F62D59"/>
    <w:rsid w:val="00F62EC8"/>
    <w:rsid w:val="00F63165"/>
    <w:rsid w:val="00F635A5"/>
    <w:rsid w:val="00F635EE"/>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799"/>
    <w:rsid w:val="00F80A89"/>
    <w:rsid w:val="00F80AE8"/>
    <w:rsid w:val="00F81028"/>
    <w:rsid w:val="00F81B3E"/>
    <w:rsid w:val="00F81CC8"/>
    <w:rsid w:val="00F81D8B"/>
    <w:rsid w:val="00F81F53"/>
    <w:rsid w:val="00F81FFC"/>
    <w:rsid w:val="00F820BE"/>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94B"/>
    <w:rsid w:val="00F874F4"/>
    <w:rsid w:val="00F876F0"/>
    <w:rsid w:val="00F8779D"/>
    <w:rsid w:val="00F87933"/>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65C"/>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7A1"/>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0802"/>
    <w:rsid w:val="00FE13DE"/>
    <w:rsid w:val="00FE1E49"/>
    <w:rsid w:val="00FE2C9D"/>
    <w:rsid w:val="00FE2D4A"/>
    <w:rsid w:val="00FE364D"/>
    <w:rsid w:val="00FE3D9B"/>
    <w:rsid w:val="00FE400C"/>
    <w:rsid w:val="00FE4611"/>
    <w:rsid w:val="00FE4B0D"/>
    <w:rsid w:val="00FE4C94"/>
    <w:rsid w:val="00FE6852"/>
    <w:rsid w:val="00FE6C38"/>
    <w:rsid w:val="00FE6F3C"/>
    <w:rsid w:val="00FE7D96"/>
    <w:rsid w:val="00FF07CD"/>
    <w:rsid w:val="00FF0C2B"/>
    <w:rsid w:val="00FF14DB"/>
    <w:rsid w:val="00FF2014"/>
    <w:rsid w:val="00FF3AA6"/>
    <w:rsid w:val="00FF3FD9"/>
    <w:rsid w:val="00FF4234"/>
    <w:rsid w:val="00FF4392"/>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 w:val="0AD874F6"/>
    <w:rsid w:val="178959E5"/>
    <w:rsid w:val="22D70EEF"/>
    <w:rsid w:val="4453F00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BCB86BC6-EA73-4298-9F96-CFE635F5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356874"/>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Heading3Char">
    <w:name w:val="Heading 3 Char"/>
    <w:basedOn w:val="DefaultParagraphFont"/>
    <w:link w:val="Heading3"/>
    <w:rsid w:val="006A3F12"/>
    <w:rPr>
      <w:rFonts w:ascii="IBM Plex Sans" w:hAnsi="IBM Plex Sans" w:cs="Arial"/>
      <w:b/>
      <w:bCs/>
      <w:sz w:val="26"/>
      <w:szCs w:val="26"/>
      <w:lang w:val="en-US" w:eastAsia="en-US"/>
    </w:rPr>
  </w:style>
  <w:style w:type="character" w:customStyle="1" w:styleId="hgkelc">
    <w:name w:val="hgkelc"/>
    <w:basedOn w:val="DefaultParagraphFont"/>
    <w:rsid w:val="00E23564"/>
  </w:style>
  <w:style w:type="character" w:styleId="Emphasis">
    <w:name w:val="Emphasis"/>
    <w:basedOn w:val="DefaultParagraphFont"/>
    <w:qFormat/>
    <w:rsid w:val="0078028F"/>
    <w:rPr>
      <w:i/>
      <w:iCs/>
    </w:rPr>
  </w:style>
  <w:style w:type="character" w:customStyle="1" w:styleId="CMDChar">
    <w:name w:val="CMD Char"/>
    <w:basedOn w:val="DefaultParagraphFont"/>
    <w:link w:val="CMD"/>
    <w:locked/>
    <w:rsid w:val="00BB5E9C"/>
    <w:rPr>
      <w:rFonts w:ascii="Courier New" w:hAnsi="Courier New" w:cs="Courier New"/>
    </w:rPr>
  </w:style>
  <w:style w:type="paragraph" w:customStyle="1" w:styleId="CMD">
    <w:name w:val="CMD"/>
    <w:basedOn w:val="Normal"/>
    <w:link w:val="CMDChar"/>
    <w:qFormat/>
    <w:rsid w:val="00BB5E9C"/>
    <w:pPr>
      <w:spacing w:before="100" w:beforeAutospacing="1" w:after="100" w:afterAutospacing="1"/>
    </w:pPr>
    <w:rPr>
      <w:rFonts w:ascii="Courier New" w:hAnsi="Courier New" w:cs="Courier New"/>
      <w:sz w:val="20"/>
      <w:szCs w:val="20"/>
      <w:lang w:val="en-GB" w:eastAsia="en-GB"/>
    </w:rPr>
  </w:style>
  <w:style w:type="character" w:customStyle="1" w:styleId="p-memberprofilehovercard">
    <w:name w:val="p-member_profile_hover_card"/>
    <w:basedOn w:val="DefaultParagraphFont"/>
    <w:rsid w:val="001A0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80027981">
      <w:bodyDiv w:val="1"/>
      <w:marLeft w:val="0"/>
      <w:marRight w:val="0"/>
      <w:marTop w:val="0"/>
      <w:marBottom w:val="0"/>
      <w:divBdr>
        <w:top w:val="none" w:sz="0" w:space="0" w:color="auto"/>
        <w:left w:val="none" w:sz="0" w:space="0" w:color="auto"/>
        <w:bottom w:val="none" w:sz="0" w:space="0" w:color="auto"/>
        <w:right w:val="none" w:sz="0" w:space="0" w:color="auto"/>
      </w:divBdr>
    </w:div>
    <w:div w:id="155809891">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262913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ibm-cloud.slack.com/team/W52TMK0RH"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m.ent.box.com/folder/154727284550?v=2022-02RPAReportingBotDesign" TargetMode="External"/><Relationship Id="rId24"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ibm.ent.box.com/folder/154727284550?v=2022-02RPAReportingBotDesig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_rels/footer3.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374</TotalTime>
  <Pages>1</Pages>
  <Words>1909</Words>
  <Characters>10884</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16</cp:revision>
  <cp:lastPrinted>2022-01-31T20:34:00Z</cp:lastPrinted>
  <dcterms:created xsi:type="dcterms:W3CDTF">2022-01-31T20:34:00Z</dcterms:created>
  <dcterms:modified xsi:type="dcterms:W3CDTF">2022-12-13T18:21:00Z</dcterms:modified>
</cp:coreProperties>
</file>